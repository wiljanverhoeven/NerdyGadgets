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0" w:type="dxa"/>
        <w:tblBorders>
          <w:top w:val="single" w:sz="2" w:space="0" w:color="auto"/>
          <w:bottom w:val="single" w:sz="2" w:space="0" w:color="auto"/>
        </w:tblBorders>
        <w:tblLayout w:type="fixed"/>
        <w:tblCellMar>
          <w:left w:w="70" w:type="dxa"/>
          <w:right w:w="70" w:type="dxa"/>
        </w:tblCellMar>
        <w:tblLook w:val="04A0" w:firstRow="1" w:lastRow="0" w:firstColumn="1" w:lastColumn="0" w:noHBand="0" w:noVBand="1"/>
      </w:tblPr>
      <w:tblGrid>
        <w:gridCol w:w="2268"/>
        <w:gridCol w:w="6942"/>
      </w:tblGrid>
      <w:tr w:rsidR="00693AB6" w:rsidRPr="00505D14" w14:paraId="64359F6D" w14:textId="77777777" w:rsidTr="00505D14">
        <w:trPr>
          <w:cantSplit/>
          <w:trHeight w:val="280"/>
        </w:trPr>
        <w:tc>
          <w:tcPr>
            <w:tcW w:w="2268" w:type="dxa"/>
            <w:tcBorders>
              <w:top w:val="single" w:sz="2" w:space="0" w:color="auto"/>
              <w:left w:val="nil"/>
              <w:bottom w:val="nil"/>
              <w:right w:val="nil"/>
            </w:tcBorders>
            <w:vAlign w:val="center"/>
            <w:hideMark/>
          </w:tcPr>
          <w:p w14:paraId="7D6A52C3" w14:textId="77777777" w:rsidR="00693AB6" w:rsidRPr="00505D14" w:rsidRDefault="00693AB6" w:rsidP="005710E0">
            <w:pPr>
              <w:rPr>
                <w:b/>
                <w:bCs/>
              </w:rPr>
            </w:pPr>
            <w:r w:rsidRPr="00505D14">
              <w:rPr>
                <w:b/>
                <w:bCs/>
              </w:rPr>
              <w:t>Betreft:</w:t>
            </w:r>
          </w:p>
        </w:tc>
        <w:tc>
          <w:tcPr>
            <w:tcW w:w="6942" w:type="dxa"/>
            <w:tcBorders>
              <w:top w:val="single" w:sz="2" w:space="0" w:color="auto"/>
              <w:left w:val="nil"/>
              <w:bottom w:val="nil"/>
              <w:right w:val="nil"/>
            </w:tcBorders>
            <w:vAlign w:val="center"/>
          </w:tcPr>
          <w:p w14:paraId="72F60BF5" w14:textId="33A058CE" w:rsidR="00693AB6" w:rsidRPr="00505D14" w:rsidRDefault="00E076D8" w:rsidP="005710E0">
            <w:pPr>
              <w:rPr>
                <w:b/>
                <w:bCs/>
              </w:rPr>
            </w:pPr>
            <w:r>
              <w:rPr>
                <w:b/>
                <w:bCs/>
              </w:rPr>
              <w:t>KBS</w:t>
            </w:r>
          </w:p>
        </w:tc>
      </w:tr>
      <w:tr w:rsidR="00693AB6" w:rsidRPr="00505D14" w14:paraId="6EE95F08" w14:textId="77777777" w:rsidTr="00505D14">
        <w:trPr>
          <w:cantSplit/>
          <w:trHeight w:val="280"/>
        </w:trPr>
        <w:tc>
          <w:tcPr>
            <w:tcW w:w="2268" w:type="dxa"/>
            <w:tcBorders>
              <w:top w:val="single" w:sz="2" w:space="0" w:color="auto"/>
              <w:left w:val="nil"/>
              <w:bottom w:val="nil"/>
              <w:right w:val="nil"/>
            </w:tcBorders>
            <w:vAlign w:val="center"/>
            <w:hideMark/>
          </w:tcPr>
          <w:p w14:paraId="78320850" w14:textId="25B5CF01" w:rsidR="00693AB6" w:rsidRPr="00505D14" w:rsidRDefault="00693AB6" w:rsidP="005710E0">
            <w:pPr>
              <w:rPr>
                <w:b/>
                <w:bCs/>
              </w:rPr>
            </w:pPr>
            <w:r w:rsidRPr="00505D14">
              <w:rPr>
                <w:b/>
                <w:bCs/>
              </w:rPr>
              <w:t>Datum:</w:t>
            </w:r>
            <w:r w:rsidR="00505D14" w:rsidRPr="00505D14">
              <w:rPr>
                <w:b/>
                <w:bCs/>
              </w:rPr>
              <w:t xml:space="preserve"> 7-10-2023</w:t>
            </w:r>
          </w:p>
        </w:tc>
        <w:tc>
          <w:tcPr>
            <w:tcW w:w="6942" w:type="dxa"/>
            <w:tcBorders>
              <w:top w:val="single" w:sz="2" w:space="0" w:color="auto"/>
              <w:left w:val="nil"/>
              <w:bottom w:val="nil"/>
              <w:right w:val="nil"/>
            </w:tcBorders>
            <w:vAlign w:val="center"/>
          </w:tcPr>
          <w:p w14:paraId="3275DE99" w14:textId="77777777" w:rsidR="00693AB6" w:rsidRPr="00505D14" w:rsidRDefault="00693AB6" w:rsidP="005710E0"/>
        </w:tc>
      </w:tr>
      <w:tr w:rsidR="00693AB6" w:rsidRPr="00505D14" w14:paraId="25065786" w14:textId="77777777" w:rsidTr="00505D14">
        <w:trPr>
          <w:cantSplit/>
          <w:trHeight w:val="280"/>
        </w:trPr>
        <w:tc>
          <w:tcPr>
            <w:tcW w:w="2268" w:type="dxa"/>
            <w:tcBorders>
              <w:top w:val="nil"/>
              <w:left w:val="nil"/>
              <w:bottom w:val="nil"/>
              <w:right w:val="nil"/>
            </w:tcBorders>
            <w:vAlign w:val="center"/>
            <w:hideMark/>
          </w:tcPr>
          <w:p w14:paraId="09EFB2BE" w14:textId="12933330" w:rsidR="00693AB6" w:rsidRPr="00505D14" w:rsidRDefault="00693AB6" w:rsidP="005710E0">
            <w:pPr>
              <w:rPr>
                <w:b/>
                <w:bCs/>
              </w:rPr>
            </w:pPr>
            <w:r w:rsidRPr="00505D14">
              <w:rPr>
                <w:b/>
                <w:bCs/>
              </w:rPr>
              <w:t>Van:</w:t>
            </w:r>
            <w:r w:rsidR="00505D14" w:rsidRPr="00505D14">
              <w:rPr>
                <w:b/>
                <w:bCs/>
              </w:rPr>
              <w:t xml:space="preserve"> Groep 3</w:t>
            </w:r>
          </w:p>
        </w:tc>
        <w:tc>
          <w:tcPr>
            <w:tcW w:w="6942" w:type="dxa"/>
            <w:tcBorders>
              <w:top w:val="nil"/>
              <w:left w:val="nil"/>
              <w:bottom w:val="nil"/>
              <w:right w:val="nil"/>
            </w:tcBorders>
            <w:vAlign w:val="center"/>
          </w:tcPr>
          <w:p w14:paraId="4BA8C7D0" w14:textId="77777777" w:rsidR="00693AB6" w:rsidRPr="00505D14" w:rsidRDefault="00693AB6" w:rsidP="005710E0"/>
        </w:tc>
      </w:tr>
      <w:tr w:rsidR="00693AB6" w:rsidRPr="00505D14" w14:paraId="505408E0" w14:textId="77777777" w:rsidTr="00505D14">
        <w:trPr>
          <w:cantSplit/>
          <w:trHeight w:val="280"/>
        </w:trPr>
        <w:tc>
          <w:tcPr>
            <w:tcW w:w="2268" w:type="dxa"/>
            <w:tcBorders>
              <w:top w:val="nil"/>
              <w:left w:val="nil"/>
              <w:bottom w:val="nil"/>
              <w:right w:val="nil"/>
            </w:tcBorders>
            <w:vAlign w:val="center"/>
            <w:hideMark/>
          </w:tcPr>
          <w:p w14:paraId="7F5864CD" w14:textId="5766B0F0" w:rsidR="00693AB6" w:rsidRPr="00505D14" w:rsidRDefault="00693AB6" w:rsidP="005710E0">
            <w:pPr>
              <w:rPr>
                <w:b/>
                <w:bCs/>
              </w:rPr>
            </w:pPr>
            <w:r w:rsidRPr="00505D14">
              <w:rPr>
                <w:b/>
                <w:bCs/>
              </w:rPr>
              <w:t>Aan:</w:t>
            </w:r>
            <w:r w:rsidR="00505D14" w:rsidRPr="00505D14">
              <w:rPr>
                <w:b/>
                <w:bCs/>
              </w:rPr>
              <w:t xml:space="preserve"> Albier Fayez</w:t>
            </w:r>
          </w:p>
        </w:tc>
        <w:tc>
          <w:tcPr>
            <w:tcW w:w="6942" w:type="dxa"/>
            <w:tcBorders>
              <w:top w:val="nil"/>
              <w:left w:val="nil"/>
              <w:bottom w:val="nil"/>
              <w:right w:val="nil"/>
            </w:tcBorders>
            <w:vAlign w:val="center"/>
          </w:tcPr>
          <w:p w14:paraId="7D20045B" w14:textId="77777777" w:rsidR="00693AB6" w:rsidRPr="00505D14" w:rsidRDefault="00693AB6" w:rsidP="005710E0"/>
        </w:tc>
      </w:tr>
      <w:tr w:rsidR="00693AB6" w:rsidRPr="00505D14" w14:paraId="5F414ADE" w14:textId="77777777" w:rsidTr="00505D14">
        <w:trPr>
          <w:cantSplit/>
          <w:trHeight w:val="280"/>
        </w:trPr>
        <w:tc>
          <w:tcPr>
            <w:tcW w:w="2268" w:type="dxa"/>
            <w:tcBorders>
              <w:top w:val="nil"/>
              <w:left w:val="nil"/>
              <w:bottom w:val="nil"/>
              <w:right w:val="nil"/>
            </w:tcBorders>
            <w:vAlign w:val="center"/>
          </w:tcPr>
          <w:p w14:paraId="42E54FEB" w14:textId="63FB5EA1" w:rsidR="00693AB6" w:rsidRPr="00505D14" w:rsidRDefault="00693AB6" w:rsidP="005710E0">
            <w:pPr>
              <w:rPr>
                <w:b/>
                <w:bCs/>
              </w:rPr>
            </w:pPr>
          </w:p>
        </w:tc>
        <w:tc>
          <w:tcPr>
            <w:tcW w:w="6942" w:type="dxa"/>
            <w:tcBorders>
              <w:top w:val="nil"/>
              <w:left w:val="nil"/>
              <w:bottom w:val="nil"/>
              <w:right w:val="nil"/>
            </w:tcBorders>
            <w:vAlign w:val="center"/>
          </w:tcPr>
          <w:p w14:paraId="7237BC57" w14:textId="77777777" w:rsidR="00693AB6" w:rsidRPr="00505D14" w:rsidRDefault="00693AB6" w:rsidP="005710E0">
            <w:bookmarkStart w:id="0" w:name="aanwezig"/>
            <w:bookmarkEnd w:id="0"/>
          </w:p>
        </w:tc>
      </w:tr>
      <w:tr w:rsidR="00693AB6" w:rsidRPr="00505D14" w14:paraId="37DB4CEE" w14:textId="77777777" w:rsidTr="00505D14">
        <w:trPr>
          <w:cantSplit/>
          <w:trHeight w:val="280"/>
        </w:trPr>
        <w:tc>
          <w:tcPr>
            <w:tcW w:w="2268" w:type="dxa"/>
            <w:tcBorders>
              <w:top w:val="nil"/>
              <w:left w:val="nil"/>
              <w:bottom w:val="nil"/>
              <w:right w:val="nil"/>
            </w:tcBorders>
            <w:vAlign w:val="center"/>
          </w:tcPr>
          <w:p w14:paraId="66E20AD3" w14:textId="3D6A2A98" w:rsidR="00693AB6" w:rsidRPr="00505D14" w:rsidRDefault="00693AB6" w:rsidP="005710E0">
            <w:pPr>
              <w:rPr>
                <w:b/>
                <w:bCs/>
              </w:rPr>
            </w:pPr>
          </w:p>
        </w:tc>
        <w:tc>
          <w:tcPr>
            <w:tcW w:w="6942" w:type="dxa"/>
            <w:tcBorders>
              <w:top w:val="nil"/>
              <w:left w:val="nil"/>
              <w:bottom w:val="nil"/>
              <w:right w:val="nil"/>
            </w:tcBorders>
            <w:vAlign w:val="center"/>
          </w:tcPr>
          <w:p w14:paraId="08C63B3D" w14:textId="77777777" w:rsidR="00693AB6" w:rsidRPr="00505D14" w:rsidRDefault="00693AB6" w:rsidP="005710E0"/>
        </w:tc>
      </w:tr>
    </w:tbl>
    <w:p w14:paraId="73232205" w14:textId="2CF0D679" w:rsidR="0095732E" w:rsidRPr="00505D14" w:rsidRDefault="0095732E" w:rsidP="005710E0"/>
    <w:p w14:paraId="2E609DD9" w14:textId="4B946905" w:rsidR="00B332BE" w:rsidRPr="00505D14" w:rsidRDefault="00B332BE" w:rsidP="005710E0"/>
    <w:p w14:paraId="17A0BD76" w14:textId="77777777" w:rsidR="00B332BE" w:rsidRPr="00505D14" w:rsidRDefault="00000000" w:rsidP="005710E0">
      <w:pPr>
        <w:pStyle w:val="Title3"/>
        <w:spacing w:before="0" w:line="240" w:lineRule="auto"/>
        <w:rPr>
          <w:lang w:val="nl-NL"/>
        </w:rPr>
      </w:pPr>
      <w:r w:rsidRPr="00505D14">
        <w:rPr>
          <w:lang w:val="nl-NL"/>
        </w:rPr>
        <w:fldChar w:fldCharType="begin"/>
      </w:r>
      <w:r w:rsidRPr="00505D14">
        <w:rPr>
          <w:lang w:val="nl-NL"/>
        </w:rPr>
        <w:instrText xml:space="preserve">title  \* mergeformat </w:instrText>
      </w:r>
      <w:r w:rsidRPr="00505D14">
        <w:rPr>
          <w:lang w:val="nl-NL"/>
        </w:rPr>
        <w:fldChar w:fldCharType="separate"/>
      </w:r>
      <w:r w:rsidR="00B332BE" w:rsidRPr="00505D14">
        <w:rPr>
          <w:lang w:val="nl-NL"/>
        </w:rPr>
        <w:t>Technical Design Document</w:t>
      </w:r>
      <w:r w:rsidRPr="00505D14">
        <w:rPr>
          <w:lang w:val="nl-NL"/>
        </w:rPr>
        <w:fldChar w:fldCharType="end"/>
      </w:r>
    </w:p>
    <w:p w14:paraId="178DC0D5" w14:textId="767257EC" w:rsidR="00B332BE" w:rsidRPr="00505D14" w:rsidRDefault="00B332BE" w:rsidP="005710E0"/>
    <w:p w14:paraId="1BA3E6A8" w14:textId="79D4807D" w:rsidR="00B332BE" w:rsidRPr="00505D14" w:rsidRDefault="00B332BE" w:rsidP="005710E0"/>
    <w:p w14:paraId="685223DC" w14:textId="323690DB" w:rsidR="00B332BE" w:rsidRPr="00505D14" w:rsidRDefault="00B332BE" w:rsidP="005710E0"/>
    <w:p w14:paraId="725FE48B" w14:textId="63CF912B" w:rsidR="00B332BE" w:rsidRPr="00505D14" w:rsidRDefault="00B332BE" w:rsidP="005710E0"/>
    <w:p w14:paraId="2D011562" w14:textId="1D9E269F" w:rsidR="00B332BE" w:rsidRPr="00505D14" w:rsidRDefault="00B332BE" w:rsidP="005710E0"/>
    <w:p w14:paraId="573C6951" w14:textId="43A1342C" w:rsidR="00B332BE" w:rsidRPr="00505D14" w:rsidRDefault="00B332BE" w:rsidP="005710E0"/>
    <w:p w14:paraId="211CD057" w14:textId="6258CA9F" w:rsidR="00B332BE" w:rsidRPr="00505D14" w:rsidRDefault="00B332BE" w:rsidP="005710E0">
      <w:pPr>
        <w:rPr>
          <w:rFonts w:ascii="Century Gothic" w:hAnsi="Century Gothic" w:cs="Arial"/>
        </w:rPr>
      </w:pPr>
      <w:bookmarkStart w:id="1" w:name="_Toc506753064"/>
      <w:r w:rsidRPr="00505D14">
        <w:t xml:space="preserve">Versie </w:t>
      </w:r>
      <w:r w:rsidR="00505D14" w:rsidRPr="00505D14">
        <w:t>1</w:t>
      </w:r>
      <w:r w:rsidRPr="00505D14">
        <w:t>.0.0</w:t>
      </w:r>
      <w:bookmarkEnd w:id="1"/>
    </w:p>
    <w:p w14:paraId="69715579" w14:textId="77777777" w:rsidR="00B332BE" w:rsidRPr="00505D14" w:rsidRDefault="00B332BE" w:rsidP="005710E0">
      <w:pPr>
        <w:jc w:val="center"/>
        <w:outlineLvl w:val="0"/>
        <w:rPr>
          <w:rFonts w:ascii="Century Gothic" w:hAnsi="Century Gothic" w:cs="Arial"/>
          <w:b/>
          <w:color w:val="2E74B5" w:themeColor="accent5" w:themeShade="BF"/>
          <w:sz w:val="32"/>
        </w:rPr>
      </w:pPr>
    </w:p>
    <w:tbl>
      <w:tblPr>
        <w:tblStyle w:val="Lijsttabel3-Accent1"/>
        <w:tblW w:w="5000" w:type="pct"/>
        <w:tblLook w:val="04A0" w:firstRow="1" w:lastRow="0" w:firstColumn="1" w:lastColumn="0" w:noHBand="0" w:noVBand="1"/>
      </w:tblPr>
      <w:tblGrid>
        <w:gridCol w:w="803"/>
        <w:gridCol w:w="1709"/>
        <w:gridCol w:w="1888"/>
        <w:gridCol w:w="2844"/>
        <w:gridCol w:w="1823"/>
      </w:tblGrid>
      <w:tr w:rsidR="00B332BE" w:rsidRPr="00505D14" w14:paraId="702BE71D" w14:textId="77777777" w:rsidTr="002A7F32">
        <w:trPr>
          <w:cnfStyle w:val="100000000000" w:firstRow="1" w:lastRow="0" w:firstColumn="0" w:lastColumn="0" w:oddVBand="0" w:evenVBand="0" w:oddHBand="0" w:evenHBand="0" w:firstRowFirstColumn="0" w:firstRowLastColumn="0" w:lastRowFirstColumn="0" w:lastRowLastColumn="0"/>
          <w:trHeight w:val="440"/>
        </w:trPr>
        <w:tc>
          <w:tcPr>
            <w:cnfStyle w:val="001000000100" w:firstRow="0" w:lastRow="0" w:firstColumn="1" w:lastColumn="0" w:oddVBand="0" w:evenVBand="0" w:oddHBand="0" w:evenHBand="0" w:firstRowFirstColumn="1" w:firstRowLastColumn="0" w:lastRowFirstColumn="0" w:lastRowLastColumn="0"/>
            <w:tcW w:w="5000" w:type="pct"/>
            <w:gridSpan w:val="5"/>
            <w:hideMark/>
          </w:tcPr>
          <w:p w14:paraId="3BE8E1D1" w14:textId="77777777" w:rsidR="00B332BE" w:rsidRPr="00505D14" w:rsidRDefault="00B332BE" w:rsidP="005710E0">
            <w:pPr>
              <w:pStyle w:val="TableHeading"/>
              <w:spacing w:before="0" w:after="0"/>
              <w:jc w:val="center"/>
              <w:rPr>
                <w:rFonts w:ascii="Century Gothic" w:hAnsi="Century Gothic"/>
                <w:color w:val="323E4F" w:themeColor="text2" w:themeShade="BF"/>
                <w:sz w:val="16"/>
                <w:lang w:val="nl-NL"/>
              </w:rPr>
            </w:pPr>
            <w:r w:rsidRPr="00505D14">
              <w:rPr>
                <w:sz w:val="16"/>
                <w:lang w:val="nl-NL"/>
              </w:rPr>
              <w:t>VERSIEGESCHIEDENIS</w:t>
            </w:r>
          </w:p>
        </w:tc>
      </w:tr>
      <w:tr w:rsidR="00B332BE" w:rsidRPr="00505D14" w14:paraId="57477FFD" w14:textId="77777777" w:rsidTr="002A7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pct"/>
            <w:tcBorders>
              <w:bottom w:val="single" w:sz="4" w:space="0" w:color="auto"/>
            </w:tcBorders>
            <w:shd w:val="clear" w:color="auto" w:fill="D5DCE4" w:themeFill="text2" w:themeFillTint="33"/>
            <w:hideMark/>
          </w:tcPr>
          <w:p w14:paraId="5F4E3BB8" w14:textId="77777777" w:rsidR="00B332BE" w:rsidRPr="00505D14" w:rsidRDefault="00B332BE" w:rsidP="005710E0">
            <w:pPr>
              <w:pStyle w:val="TableHeading"/>
              <w:spacing w:before="0" w:after="0"/>
              <w:jc w:val="center"/>
              <w:rPr>
                <w:rFonts w:ascii="Century Gothic" w:hAnsi="Century Gothic"/>
                <w:color w:val="000000" w:themeColor="text1"/>
                <w:sz w:val="16"/>
                <w:lang w:val="nl-NL"/>
              </w:rPr>
            </w:pPr>
            <w:bookmarkStart w:id="2" w:name="ColumnTitle_01"/>
            <w:bookmarkEnd w:id="2"/>
            <w:r w:rsidRPr="00505D14">
              <w:rPr>
                <w:color w:val="000000" w:themeColor="text1"/>
                <w:sz w:val="16"/>
                <w:lang w:val="nl-NL"/>
              </w:rPr>
              <w:t>VERSIE</w:t>
            </w:r>
          </w:p>
        </w:tc>
        <w:tc>
          <w:tcPr>
            <w:tcW w:w="1136" w:type="pct"/>
            <w:tcBorders>
              <w:bottom w:val="single" w:sz="4" w:space="0" w:color="auto"/>
            </w:tcBorders>
            <w:shd w:val="clear" w:color="auto" w:fill="D5DCE4" w:themeFill="text2" w:themeFillTint="33"/>
          </w:tcPr>
          <w:p w14:paraId="5755E92B" w14:textId="77777777" w:rsidR="00B332BE" w:rsidRPr="00505D14" w:rsidRDefault="00B332BE" w:rsidP="005710E0">
            <w:pPr>
              <w:pStyle w:val="TableHeading"/>
              <w:spacing w:before="0" w:after="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lang w:val="nl-NL"/>
              </w:rPr>
            </w:pPr>
            <w:r w:rsidRPr="00505D14">
              <w:rPr>
                <w:color w:val="000000" w:themeColor="text1"/>
                <w:sz w:val="16"/>
                <w:lang w:val="nl-NL"/>
              </w:rPr>
              <w:t>GOEDGEKEURD DOOR</w:t>
            </w:r>
          </w:p>
        </w:tc>
        <w:tc>
          <w:tcPr>
            <w:tcW w:w="650" w:type="pct"/>
            <w:tcBorders>
              <w:bottom w:val="single" w:sz="4" w:space="0" w:color="auto"/>
            </w:tcBorders>
            <w:shd w:val="clear" w:color="auto" w:fill="D5DCE4" w:themeFill="text2" w:themeFillTint="33"/>
            <w:hideMark/>
          </w:tcPr>
          <w:p w14:paraId="15DF02F8" w14:textId="77777777" w:rsidR="00B332BE" w:rsidRPr="00505D14" w:rsidRDefault="00B332BE" w:rsidP="005710E0">
            <w:pPr>
              <w:pStyle w:val="TableHeading"/>
              <w:spacing w:before="0" w:after="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lang w:val="nl-NL"/>
              </w:rPr>
            </w:pPr>
            <w:r w:rsidRPr="00505D14">
              <w:rPr>
                <w:color w:val="000000" w:themeColor="text1"/>
                <w:sz w:val="16"/>
                <w:lang w:val="nl-NL"/>
              </w:rPr>
              <w:t>HERZIENINGSDATUM</w:t>
            </w:r>
          </w:p>
        </w:tc>
        <w:tc>
          <w:tcPr>
            <w:tcW w:w="1666" w:type="pct"/>
            <w:tcBorders>
              <w:bottom w:val="single" w:sz="4" w:space="0" w:color="auto"/>
            </w:tcBorders>
            <w:shd w:val="clear" w:color="auto" w:fill="D5DCE4" w:themeFill="text2" w:themeFillTint="33"/>
            <w:hideMark/>
          </w:tcPr>
          <w:p w14:paraId="2781B099" w14:textId="77777777" w:rsidR="00B332BE" w:rsidRPr="00505D14" w:rsidRDefault="00B332BE" w:rsidP="005710E0">
            <w:pPr>
              <w:pStyle w:val="TableHeading"/>
              <w:spacing w:before="0" w:after="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lang w:val="nl-NL"/>
              </w:rPr>
            </w:pPr>
            <w:r w:rsidRPr="00505D14">
              <w:rPr>
                <w:color w:val="000000" w:themeColor="text1"/>
                <w:sz w:val="16"/>
                <w:lang w:val="nl-NL"/>
              </w:rPr>
              <w:t>BESCHRIJVING VAN DE WIJZIGING</w:t>
            </w:r>
          </w:p>
        </w:tc>
        <w:tc>
          <w:tcPr>
            <w:tcW w:w="1103" w:type="pct"/>
            <w:tcBorders>
              <w:bottom w:val="single" w:sz="4" w:space="0" w:color="auto"/>
            </w:tcBorders>
            <w:shd w:val="clear" w:color="auto" w:fill="D5DCE4" w:themeFill="text2" w:themeFillTint="33"/>
            <w:hideMark/>
          </w:tcPr>
          <w:p w14:paraId="3560A284" w14:textId="77777777" w:rsidR="00B332BE" w:rsidRPr="00505D14" w:rsidRDefault="00B332BE" w:rsidP="005710E0">
            <w:pPr>
              <w:pStyle w:val="TableHeading"/>
              <w:spacing w:before="0" w:after="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lang w:val="nl-NL"/>
              </w:rPr>
            </w:pPr>
            <w:r w:rsidRPr="00505D14">
              <w:rPr>
                <w:color w:val="000000" w:themeColor="text1"/>
                <w:sz w:val="16"/>
                <w:lang w:val="nl-NL"/>
              </w:rPr>
              <w:t>AUTEUR</w:t>
            </w:r>
          </w:p>
        </w:tc>
      </w:tr>
      <w:tr w:rsidR="00B332BE" w:rsidRPr="00505D14" w14:paraId="4AB067FF" w14:textId="77777777" w:rsidTr="002A7F32">
        <w:trPr>
          <w:trHeight w:val="385"/>
        </w:trPr>
        <w:tc>
          <w:tcPr>
            <w:cnfStyle w:val="001000000000" w:firstRow="0" w:lastRow="0" w:firstColumn="1" w:lastColumn="0" w:oddVBand="0" w:evenVBand="0" w:oddHBand="0" w:evenHBand="0" w:firstRowFirstColumn="0" w:firstRowLastColumn="0" w:lastRowFirstColumn="0" w:lastRowLastColumn="0"/>
            <w:tcW w:w="445" w:type="pct"/>
            <w:tcBorders>
              <w:top w:val="single" w:sz="4" w:space="0" w:color="auto"/>
              <w:left w:val="single" w:sz="4" w:space="0" w:color="auto"/>
              <w:bottom w:val="single" w:sz="4" w:space="0" w:color="auto"/>
              <w:right w:val="single" w:sz="4" w:space="0" w:color="auto"/>
            </w:tcBorders>
          </w:tcPr>
          <w:p w14:paraId="6D05E52C" w14:textId="515C5C36" w:rsidR="00B332BE" w:rsidRPr="00505D14" w:rsidRDefault="00505D14" w:rsidP="005710E0">
            <w:pPr>
              <w:pStyle w:val="TableText"/>
              <w:spacing w:before="0" w:after="0"/>
              <w:jc w:val="center"/>
              <w:rPr>
                <w:rFonts w:ascii="Century Gothic" w:hAnsi="Century Gothic"/>
                <w:color w:val="000000" w:themeColor="text1"/>
                <w:sz w:val="16"/>
              </w:rPr>
            </w:pPr>
            <w:r w:rsidRPr="00505D14">
              <w:rPr>
                <w:rFonts w:ascii="Century Gothic" w:hAnsi="Century Gothic"/>
                <w:color w:val="000000" w:themeColor="text1"/>
                <w:sz w:val="16"/>
              </w:rPr>
              <w:t>1</w:t>
            </w:r>
          </w:p>
        </w:tc>
        <w:tc>
          <w:tcPr>
            <w:tcW w:w="1136" w:type="pct"/>
            <w:tcBorders>
              <w:top w:val="single" w:sz="4" w:space="0" w:color="auto"/>
              <w:left w:val="single" w:sz="4" w:space="0" w:color="auto"/>
              <w:bottom w:val="single" w:sz="4" w:space="0" w:color="auto"/>
              <w:right w:val="single" w:sz="4" w:space="0" w:color="auto"/>
            </w:tcBorders>
          </w:tcPr>
          <w:p w14:paraId="1635C824" w14:textId="77777777" w:rsidR="00B332BE" w:rsidRPr="00505D14" w:rsidRDefault="00B332BE" w:rsidP="005710E0">
            <w:pPr>
              <w:pStyle w:val="TableText"/>
              <w:spacing w:before="0" w:after="0"/>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c>
          <w:tcPr>
            <w:tcW w:w="650" w:type="pct"/>
            <w:tcBorders>
              <w:top w:val="single" w:sz="4" w:space="0" w:color="auto"/>
              <w:left w:val="single" w:sz="4" w:space="0" w:color="auto"/>
              <w:bottom w:val="single" w:sz="4" w:space="0" w:color="auto"/>
              <w:right w:val="single" w:sz="4" w:space="0" w:color="auto"/>
            </w:tcBorders>
          </w:tcPr>
          <w:p w14:paraId="284BC9FF" w14:textId="0FA6E42B" w:rsidR="00B332BE" w:rsidRPr="00505D14" w:rsidRDefault="00EA51E5" w:rsidP="005710E0">
            <w:pPr>
              <w:pStyle w:val="TableText"/>
              <w:spacing w:before="0" w:after="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r>
              <w:rPr>
                <w:rFonts w:ascii="Century Gothic" w:hAnsi="Century Gothic"/>
                <w:color w:val="000000" w:themeColor="text1"/>
                <w:sz w:val="16"/>
              </w:rPr>
              <w:t>8-10-2023</w:t>
            </w:r>
          </w:p>
        </w:tc>
        <w:tc>
          <w:tcPr>
            <w:tcW w:w="1666" w:type="pct"/>
            <w:tcBorders>
              <w:top w:val="single" w:sz="4" w:space="0" w:color="auto"/>
              <w:left w:val="single" w:sz="4" w:space="0" w:color="auto"/>
              <w:bottom w:val="single" w:sz="4" w:space="0" w:color="auto"/>
              <w:right w:val="single" w:sz="4" w:space="0" w:color="auto"/>
            </w:tcBorders>
          </w:tcPr>
          <w:p w14:paraId="7E9108F6" w14:textId="1B967892" w:rsidR="00B332BE" w:rsidRPr="00505D14" w:rsidRDefault="00505D14" w:rsidP="005710E0">
            <w:pPr>
              <w:pStyle w:val="TableText"/>
              <w:spacing w:before="0" w:after="0"/>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r w:rsidRPr="00505D14">
              <w:rPr>
                <w:rFonts w:ascii="Century Gothic" w:hAnsi="Century Gothic"/>
                <w:color w:val="000000" w:themeColor="text1"/>
                <w:sz w:val="16"/>
              </w:rPr>
              <w:t>Document ingevuld</w:t>
            </w:r>
          </w:p>
        </w:tc>
        <w:tc>
          <w:tcPr>
            <w:tcW w:w="1103" w:type="pct"/>
            <w:tcBorders>
              <w:top w:val="single" w:sz="4" w:space="0" w:color="auto"/>
              <w:left w:val="single" w:sz="4" w:space="0" w:color="auto"/>
              <w:bottom w:val="single" w:sz="4" w:space="0" w:color="auto"/>
              <w:right w:val="single" w:sz="4" w:space="0" w:color="auto"/>
            </w:tcBorders>
          </w:tcPr>
          <w:p w14:paraId="1D11B098" w14:textId="2D31BB30" w:rsidR="00B332BE" w:rsidRPr="00505D14" w:rsidRDefault="00505D14" w:rsidP="005710E0">
            <w:pPr>
              <w:pStyle w:val="TableText"/>
              <w:spacing w:before="0" w:after="0"/>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r w:rsidRPr="00505D14">
              <w:rPr>
                <w:rFonts w:ascii="Century Gothic" w:hAnsi="Century Gothic"/>
                <w:color w:val="000000" w:themeColor="text1"/>
                <w:sz w:val="16"/>
              </w:rPr>
              <w:t>Alexander Dijkhuizen</w:t>
            </w:r>
          </w:p>
        </w:tc>
      </w:tr>
      <w:tr w:rsidR="00B332BE" w:rsidRPr="00505D14" w14:paraId="48995E45" w14:textId="77777777" w:rsidTr="002A7F32">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45" w:type="pct"/>
            <w:tcBorders>
              <w:top w:val="single" w:sz="4" w:space="0" w:color="auto"/>
              <w:left w:val="single" w:sz="4" w:space="0" w:color="auto"/>
              <w:bottom w:val="single" w:sz="4" w:space="0" w:color="auto"/>
              <w:right w:val="single" w:sz="4" w:space="0" w:color="auto"/>
            </w:tcBorders>
          </w:tcPr>
          <w:p w14:paraId="6C9284FD" w14:textId="77777777" w:rsidR="00B332BE" w:rsidRPr="00505D14" w:rsidRDefault="00B332BE" w:rsidP="005710E0">
            <w:pPr>
              <w:pStyle w:val="TableText"/>
              <w:spacing w:before="0" w:after="0"/>
              <w:jc w:val="center"/>
              <w:rPr>
                <w:rFonts w:ascii="Century Gothic" w:hAnsi="Century Gothic"/>
                <w:color w:val="000000" w:themeColor="text1"/>
                <w:sz w:val="16"/>
              </w:rPr>
            </w:pPr>
          </w:p>
        </w:tc>
        <w:tc>
          <w:tcPr>
            <w:tcW w:w="1136" w:type="pct"/>
            <w:tcBorders>
              <w:top w:val="single" w:sz="4" w:space="0" w:color="auto"/>
              <w:left w:val="single" w:sz="4" w:space="0" w:color="auto"/>
              <w:bottom w:val="single" w:sz="4" w:space="0" w:color="auto"/>
              <w:right w:val="single" w:sz="4" w:space="0" w:color="auto"/>
            </w:tcBorders>
          </w:tcPr>
          <w:p w14:paraId="4C04D891" w14:textId="77777777" w:rsidR="00B332BE" w:rsidRPr="00505D14" w:rsidRDefault="00B332BE" w:rsidP="005710E0">
            <w:pPr>
              <w:pStyle w:val="TableText"/>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rPr>
            </w:pPr>
          </w:p>
        </w:tc>
        <w:tc>
          <w:tcPr>
            <w:tcW w:w="650" w:type="pct"/>
            <w:tcBorders>
              <w:top w:val="single" w:sz="4" w:space="0" w:color="auto"/>
              <w:left w:val="single" w:sz="4" w:space="0" w:color="auto"/>
              <w:bottom w:val="single" w:sz="4" w:space="0" w:color="auto"/>
              <w:right w:val="single" w:sz="4" w:space="0" w:color="auto"/>
            </w:tcBorders>
          </w:tcPr>
          <w:p w14:paraId="70F519D9" w14:textId="77777777" w:rsidR="00B332BE" w:rsidRPr="00505D14" w:rsidRDefault="00B332BE" w:rsidP="005710E0">
            <w:pPr>
              <w:pStyle w:val="TableText"/>
              <w:spacing w:before="0" w:after="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rPr>
            </w:pPr>
          </w:p>
        </w:tc>
        <w:tc>
          <w:tcPr>
            <w:tcW w:w="1666" w:type="pct"/>
            <w:tcBorders>
              <w:top w:val="single" w:sz="4" w:space="0" w:color="auto"/>
              <w:left w:val="single" w:sz="4" w:space="0" w:color="auto"/>
              <w:bottom w:val="single" w:sz="4" w:space="0" w:color="auto"/>
              <w:right w:val="single" w:sz="4" w:space="0" w:color="auto"/>
            </w:tcBorders>
          </w:tcPr>
          <w:p w14:paraId="05ED9E9C" w14:textId="77777777" w:rsidR="00B332BE" w:rsidRPr="00505D14" w:rsidRDefault="00B332BE" w:rsidP="005710E0">
            <w:pPr>
              <w:pStyle w:val="TableText"/>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rPr>
            </w:pPr>
          </w:p>
        </w:tc>
        <w:tc>
          <w:tcPr>
            <w:tcW w:w="1103" w:type="pct"/>
            <w:tcBorders>
              <w:top w:val="single" w:sz="4" w:space="0" w:color="auto"/>
              <w:left w:val="single" w:sz="4" w:space="0" w:color="auto"/>
              <w:bottom w:val="single" w:sz="4" w:space="0" w:color="auto"/>
              <w:right w:val="single" w:sz="4" w:space="0" w:color="auto"/>
            </w:tcBorders>
          </w:tcPr>
          <w:p w14:paraId="07EA750E" w14:textId="77777777" w:rsidR="00B332BE" w:rsidRPr="00505D14" w:rsidRDefault="00B332BE" w:rsidP="005710E0">
            <w:pPr>
              <w:pStyle w:val="TableText"/>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rPr>
            </w:pPr>
          </w:p>
        </w:tc>
      </w:tr>
      <w:tr w:rsidR="00B332BE" w:rsidRPr="00505D14" w14:paraId="14B3FDC1" w14:textId="77777777" w:rsidTr="002A7F32">
        <w:trPr>
          <w:trHeight w:val="385"/>
        </w:trPr>
        <w:tc>
          <w:tcPr>
            <w:cnfStyle w:val="001000000000" w:firstRow="0" w:lastRow="0" w:firstColumn="1" w:lastColumn="0" w:oddVBand="0" w:evenVBand="0" w:oddHBand="0" w:evenHBand="0" w:firstRowFirstColumn="0" w:firstRowLastColumn="0" w:lastRowFirstColumn="0" w:lastRowLastColumn="0"/>
            <w:tcW w:w="445" w:type="pct"/>
            <w:tcBorders>
              <w:top w:val="single" w:sz="4" w:space="0" w:color="auto"/>
              <w:left w:val="single" w:sz="4" w:space="0" w:color="auto"/>
              <w:bottom w:val="single" w:sz="4" w:space="0" w:color="auto"/>
              <w:right w:val="single" w:sz="4" w:space="0" w:color="auto"/>
            </w:tcBorders>
          </w:tcPr>
          <w:p w14:paraId="3EC26225" w14:textId="77777777" w:rsidR="00B332BE" w:rsidRPr="00505D14" w:rsidRDefault="00B332BE" w:rsidP="005710E0">
            <w:pPr>
              <w:pStyle w:val="TableText"/>
              <w:spacing w:before="0" w:after="0"/>
              <w:jc w:val="center"/>
              <w:rPr>
                <w:rFonts w:ascii="Century Gothic" w:hAnsi="Century Gothic"/>
                <w:color w:val="000000" w:themeColor="text1"/>
                <w:sz w:val="16"/>
              </w:rPr>
            </w:pPr>
          </w:p>
        </w:tc>
        <w:tc>
          <w:tcPr>
            <w:tcW w:w="1136" w:type="pct"/>
            <w:tcBorders>
              <w:top w:val="single" w:sz="4" w:space="0" w:color="auto"/>
              <w:left w:val="single" w:sz="4" w:space="0" w:color="auto"/>
              <w:bottom w:val="single" w:sz="4" w:space="0" w:color="auto"/>
              <w:right w:val="single" w:sz="4" w:space="0" w:color="auto"/>
            </w:tcBorders>
          </w:tcPr>
          <w:p w14:paraId="423C008E" w14:textId="77777777" w:rsidR="00B332BE" w:rsidRPr="00505D14" w:rsidRDefault="00B332BE" w:rsidP="005710E0">
            <w:pPr>
              <w:pStyle w:val="TableText"/>
              <w:spacing w:before="0" w:after="0"/>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c>
          <w:tcPr>
            <w:tcW w:w="650" w:type="pct"/>
            <w:tcBorders>
              <w:top w:val="single" w:sz="4" w:space="0" w:color="auto"/>
              <w:left w:val="single" w:sz="4" w:space="0" w:color="auto"/>
              <w:bottom w:val="single" w:sz="4" w:space="0" w:color="auto"/>
              <w:right w:val="single" w:sz="4" w:space="0" w:color="auto"/>
            </w:tcBorders>
          </w:tcPr>
          <w:p w14:paraId="12EE1CA2" w14:textId="77777777" w:rsidR="00B332BE" w:rsidRPr="00505D14" w:rsidRDefault="00B332BE" w:rsidP="005710E0">
            <w:pPr>
              <w:pStyle w:val="TableText"/>
              <w:spacing w:before="0" w:after="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c>
          <w:tcPr>
            <w:tcW w:w="1666" w:type="pct"/>
            <w:tcBorders>
              <w:top w:val="single" w:sz="4" w:space="0" w:color="auto"/>
              <w:left w:val="single" w:sz="4" w:space="0" w:color="auto"/>
              <w:bottom w:val="single" w:sz="4" w:space="0" w:color="auto"/>
              <w:right w:val="single" w:sz="4" w:space="0" w:color="auto"/>
            </w:tcBorders>
          </w:tcPr>
          <w:p w14:paraId="53CD2C8C" w14:textId="77777777" w:rsidR="00B332BE" w:rsidRPr="00505D14" w:rsidRDefault="00B332BE" w:rsidP="005710E0">
            <w:pPr>
              <w:pStyle w:val="TableText"/>
              <w:spacing w:before="0" w:after="0"/>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c>
          <w:tcPr>
            <w:tcW w:w="1103" w:type="pct"/>
            <w:tcBorders>
              <w:top w:val="single" w:sz="4" w:space="0" w:color="auto"/>
              <w:left w:val="single" w:sz="4" w:space="0" w:color="auto"/>
              <w:bottom w:val="single" w:sz="4" w:space="0" w:color="auto"/>
              <w:right w:val="single" w:sz="4" w:space="0" w:color="auto"/>
            </w:tcBorders>
          </w:tcPr>
          <w:p w14:paraId="0132CB75" w14:textId="77777777" w:rsidR="00B332BE" w:rsidRPr="00505D14" w:rsidRDefault="00B332BE" w:rsidP="005710E0">
            <w:pPr>
              <w:pStyle w:val="TableText"/>
              <w:spacing w:before="0" w:after="0"/>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r>
      <w:tr w:rsidR="00B332BE" w:rsidRPr="00505D14" w14:paraId="57871B62" w14:textId="77777777" w:rsidTr="002A7F32">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45" w:type="pct"/>
            <w:tcBorders>
              <w:top w:val="single" w:sz="4" w:space="0" w:color="auto"/>
              <w:left w:val="single" w:sz="4" w:space="0" w:color="auto"/>
              <w:bottom w:val="single" w:sz="4" w:space="0" w:color="auto"/>
              <w:right w:val="single" w:sz="4" w:space="0" w:color="auto"/>
            </w:tcBorders>
          </w:tcPr>
          <w:p w14:paraId="581A9C12" w14:textId="77777777" w:rsidR="00B332BE" w:rsidRPr="00505D14" w:rsidRDefault="00B332BE" w:rsidP="005710E0">
            <w:pPr>
              <w:pStyle w:val="TableText"/>
              <w:spacing w:before="0" w:after="0"/>
              <w:jc w:val="center"/>
              <w:rPr>
                <w:rFonts w:ascii="Century Gothic" w:hAnsi="Century Gothic"/>
                <w:color w:val="000000" w:themeColor="text1"/>
                <w:sz w:val="16"/>
              </w:rPr>
            </w:pPr>
          </w:p>
        </w:tc>
        <w:tc>
          <w:tcPr>
            <w:tcW w:w="1136" w:type="pct"/>
            <w:tcBorders>
              <w:top w:val="single" w:sz="4" w:space="0" w:color="auto"/>
              <w:left w:val="single" w:sz="4" w:space="0" w:color="auto"/>
              <w:bottom w:val="single" w:sz="4" w:space="0" w:color="auto"/>
              <w:right w:val="single" w:sz="4" w:space="0" w:color="auto"/>
            </w:tcBorders>
          </w:tcPr>
          <w:p w14:paraId="0FE24468" w14:textId="77777777" w:rsidR="00B332BE" w:rsidRPr="00505D14" w:rsidRDefault="00B332BE" w:rsidP="005710E0">
            <w:pPr>
              <w:pStyle w:val="TableText"/>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rPr>
            </w:pPr>
          </w:p>
        </w:tc>
        <w:tc>
          <w:tcPr>
            <w:tcW w:w="650" w:type="pct"/>
            <w:tcBorders>
              <w:top w:val="single" w:sz="4" w:space="0" w:color="auto"/>
              <w:left w:val="single" w:sz="4" w:space="0" w:color="auto"/>
              <w:bottom w:val="single" w:sz="4" w:space="0" w:color="auto"/>
              <w:right w:val="single" w:sz="4" w:space="0" w:color="auto"/>
            </w:tcBorders>
          </w:tcPr>
          <w:p w14:paraId="76670E1D" w14:textId="77777777" w:rsidR="00B332BE" w:rsidRPr="00505D14" w:rsidRDefault="00B332BE" w:rsidP="005710E0">
            <w:pPr>
              <w:pStyle w:val="TableText"/>
              <w:spacing w:before="0" w:after="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rPr>
            </w:pPr>
          </w:p>
        </w:tc>
        <w:tc>
          <w:tcPr>
            <w:tcW w:w="1666" w:type="pct"/>
            <w:tcBorders>
              <w:top w:val="single" w:sz="4" w:space="0" w:color="auto"/>
              <w:left w:val="single" w:sz="4" w:space="0" w:color="auto"/>
              <w:bottom w:val="single" w:sz="4" w:space="0" w:color="auto"/>
              <w:right w:val="single" w:sz="4" w:space="0" w:color="auto"/>
            </w:tcBorders>
          </w:tcPr>
          <w:p w14:paraId="6A95618C" w14:textId="77777777" w:rsidR="00B332BE" w:rsidRPr="00505D14" w:rsidRDefault="00B332BE" w:rsidP="005710E0">
            <w:pPr>
              <w:pStyle w:val="TableText"/>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rPr>
            </w:pPr>
          </w:p>
        </w:tc>
        <w:tc>
          <w:tcPr>
            <w:tcW w:w="1103" w:type="pct"/>
            <w:tcBorders>
              <w:top w:val="single" w:sz="4" w:space="0" w:color="auto"/>
              <w:left w:val="single" w:sz="4" w:space="0" w:color="auto"/>
              <w:bottom w:val="single" w:sz="4" w:space="0" w:color="auto"/>
              <w:right w:val="single" w:sz="4" w:space="0" w:color="auto"/>
            </w:tcBorders>
          </w:tcPr>
          <w:p w14:paraId="7FCC312A" w14:textId="77777777" w:rsidR="00B332BE" w:rsidRPr="00505D14" w:rsidRDefault="00B332BE" w:rsidP="005710E0">
            <w:pPr>
              <w:pStyle w:val="TableText"/>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rPr>
            </w:pPr>
          </w:p>
        </w:tc>
      </w:tr>
      <w:tr w:rsidR="00B332BE" w:rsidRPr="00505D14" w14:paraId="10C0B804" w14:textId="77777777" w:rsidTr="002A7F32">
        <w:trPr>
          <w:trHeight w:val="385"/>
        </w:trPr>
        <w:tc>
          <w:tcPr>
            <w:cnfStyle w:val="001000000000" w:firstRow="0" w:lastRow="0" w:firstColumn="1" w:lastColumn="0" w:oddVBand="0" w:evenVBand="0" w:oddHBand="0" w:evenHBand="0" w:firstRowFirstColumn="0" w:firstRowLastColumn="0" w:lastRowFirstColumn="0" w:lastRowLastColumn="0"/>
            <w:tcW w:w="445" w:type="pct"/>
            <w:tcBorders>
              <w:top w:val="single" w:sz="4" w:space="0" w:color="auto"/>
              <w:left w:val="single" w:sz="4" w:space="0" w:color="auto"/>
              <w:bottom w:val="single" w:sz="4" w:space="0" w:color="auto"/>
              <w:right w:val="single" w:sz="4" w:space="0" w:color="auto"/>
            </w:tcBorders>
          </w:tcPr>
          <w:p w14:paraId="753253A4" w14:textId="77777777" w:rsidR="00B332BE" w:rsidRPr="00505D14" w:rsidRDefault="00B332BE" w:rsidP="005710E0">
            <w:pPr>
              <w:pStyle w:val="TableText"/>
              <w:spacing w:before="0" w:after="0"/>
              <w:jc w:val="center"/>
              <w:rPr>
                <w:rFonts w:ascii="Century Gothic" w:hAnsi="Century Gothic"/>
                <w:color w:val="000000" w:themeColor="text1"/>
                <w:sz w:val="16"/>
              </w:rPr>
            </w:pPr>
          </w:p>
        </w:tc>
        <w:tc>
          <w:tcPr>
            <w:tcW w:w="1136" w:type="pct"/>
            <w:tcBorders>
              <w:top w:val="single" w:sz="4" w:space="0" w:color="auto"/>
              <w:left w:val="single" w:sz="4" w:space="0" w:color="auto"/>
              <w:bottom w:val="single" w:sz="4" w:space="0" w:color="auto"/>
              <w:right w:val="single" w:sz="4" w:space="0" w:color="auto"/>
            </w:tcBorders>
          </w:tcPr>
          <w:p w14:paraId="26BFC100" w14:textId="77777777" w:rsidR="00B332BE" w:rsidRPr="00505D14" w:rsidRDefault="00B332BE" w:rsidP="005710E0">
            <w:pPr>
              <w:pStyle w:val="TableText"/>
              <w:spacing w:before="0" w:after="0"/>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c>
          <w:tcPr>
            <w:tcW w:w="650" w:type="pct"/>
            <w:tcBorders>
              <w:top w:val="single" w:sz="4" w:space="0" w:color="auto"/>
              <w:left w:val="single" w:sz="4" w:space="0" w:color="auto"/>
              <w:bottom w:val="single" w:sz="4" w:space="0" w:color="auto"/>
              <w:right w:val="single" w:sz="4" w:space="0" w:color="auto"/>
            </w:tcBorders>
          </w:tcPr>
          <w:p w14:paraId="255BF1BF" w14:textId="77777777" w:rsidR="00B332BE" w:rsidRPr="00505D14" w:rsidRDefault="00B332BE" w:rsidP="005710E0">
            <w:pPr>
              <w:pStyle w:val="TableText"/>
              <w:spacing w:before="0" w:after="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c>
          <w:tcPr>
            <w:tcW w:w="1666" w:type="pct"/>
            <w:tcBorders>
              <w:top w:val="single" w:sz="4" w:space="0" w:color="auto"/>
              <w:left w:val="single" w:sz="4" w:space="0" w:color="auto"/>
              <w:bottom w:val="single" w:sz="4" w:space="0" w:color="auto"/>
              <w:right w:val="single" w:sz="4" w:space="0" w:color="auto"/>
            </w:tcBorders>
          </w:tcPr>
          <w:p w14:paraId="5355F092" w14:textId="77777777" w:rsidR="00B332BE" w:rsidRPr="00505D14" w:rsidRDefault="00B332BE" w:rsidP="005710E0">
            <w:pPr>
              <w:pStyle w:val="TableText"/>
              <w:spacing w:before="0" w:after="0"/>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c>
          <w:tcPr>
            <w:tcW w:w="1103" w:type="pct"/>
            <w:tcBorders>
              <w:top w:val="single" w:sz="4" w:space="0" w:color="auto"/>
              <w:left w:val="single" w:sz="4" w:space="0" w:color="auto"/>
              <w:bottom w:val="single" w:sz="4" w:space="0" w:color="auto"/>
              <w:right w:val="single" w:sz="4" w:space="0" w:color="auto"/>
            </w:tcBorders>
          </w:tcPr>
          <w:p w14:paraId="22FAF61F" w14:textId="77777777" w:rsidR="00B332BE" w:rsidRPr="00505D14" w:rsidRDefault="00B332BE" w:rsidP="005710E0">
            <w:pPr>
              <w:pStyle w:val="TableText"/>
              <w:spacing w:before="0" w:after="0"/>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r>
      <w:tr w:rsidR="00B332BE" w:rsidRPr="00505D14" w14:paraId="1BB03355" w14:textId="77777777" w:rsidTr="002A7F32">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45" w:type="pct"/>
            <w:tcBorders>
              <w:top w:val="single" w:sz="4" w:space="0" w:color="auto"/>
              <w:left w:val="single" w:sz="4" w:space="0" w:color="auto"/>
              <w:bottom w:val="single" w:sz="4" w:space="0" w:color="auto"/>
              <w:right w:val="single" w:sz="4" w:space="0" w:color="auto"/>
            </w:tcBorders>
          </w:tcPr>
          <w:p w14:paraId="4C602022" w14:textId="77777777" w:rsidR="00B332BE" w:rsidRPr="00505D14" w:rsidRDefault="00B332BE" w:rsidP="005710E0">
            <w:pPr>
              <w:pStyle w:val="TableText"/>
              <w:spacing w:before="0" w:after="0"/>
              <w:jc w:val="center"/>
              <w:rPr>
                <w:rFonts w:ascii="Century Gothic" w:hAnsi="Century Gothic"/>
                <w:color w:val="000000" w:themeColor="text1"/>
                <w:sz w:val="16"/>
              </w:rPr>
            </w:pPr>
          </w:p>
        </w:tc>
        <w:tc>
          <w:tcPr>
            <w:tcW w:w="1136" w:type="pct"/>
            <w:tcBorders>
              <w:top w:val="single" w:sz="4" w:space="0" w:color="auto"/>
              <w:left w:val="single" w:sz="4" w:space="0" w:color="auto"/>
              <w:bottom w:val="single" w:sz="4" w:space="0" w:color="auto"/>
              <w:right w:val="single" w:sz="4" w:space="0" w:color="auto"/>
            </w:tcBorders>
          </w:tcPr>
          <w:p w14:paraId="1EBD9869" w14:textId="77777777" w:rsidR="00B332BE" w:rsidRPr="00505D14" w:rsidRDefault="00B332BE" w:rsidP="005710E0">
            <w:pPr>
              <w:pStyle w:val="TableText"/>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rPr>
            </w:pPr>
          </w:p>
        </w:tc>
        <w:tc>
          <w:tcPr>
            <w:tcW w:w="650" w:type="pct"/>
            <w:tcBorders>
              <w:top w:val="single" w:sz="4" w:space="0" w:color="auto"/>
              <w:left w:val="single" w:sz="4" w:space="0" w:color="auto"/>
              <w:bottom w:val="single" w:sz="4" w:space="0" w:color="auto"/>
              <w:right w:val="single" w:sz="4" w:space="0" w:color="auto"/>
            </w:tcBorders>
          </w:tcPr>
          <w:p w14:paraId="6A8CC8BC" w14:textId="77777777" w:rsidR="00B332BE" w:rsidRPr="00505D14" w:rsidRDefault="00B332BE" w:rsidP="005710E0">
            <w:pPr>
              <w:pStyle w:val="TableText"/>
              <w:spacing w:before="0" w:after="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rPr>
            </w:pPr>
          </w:p>
        </w:tc>
        <w:tc>
          <w:tcPr>
            <w:tcW w:w="1666" w:type="pct"/>
            <w:tcBorders>
              <w:top w:val="single" w:sz="4" w:space="0" w:color="auto"/>
              <w:left w:val="single" w:sz="4" w:space="0" w:color="auto"/>
              <w:bottom w:val="single" w:sz="4" w:space="0" w:color="auto"/>
              <w:right w:val="single" w:sz="4" w:space="0" w:color="auto"/>
            </w:tcBorders>
          </w:tcPr>
          <w:p w14:paraId="35FDD746" w14:textId="77777777" w:rsidR="00B332BE" w:rsidRPr="00505D14" w:rsidRDefault="00B332BE" w:rsidP="005710E0">
            <w:pPr>
              <w:pStyle w:val="TableText"/>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rPr>
            </w:pPr>
          </w:p>
        </w:tc>
        <w:tc>
          <w:tcPr>
            <w:tcW w:w="1103" w:type="pct"/>
            <w:tcBorders>
              <w:top w:val="single" w:sz="4" w:space="0" w:color="auto"/>
              <w:left w:val="single" w:sz="4" w:space="0" w:color="auto"/>
              <w:bottom w:val="single" w:sz="4" w:space="0" w:color="auto"/>
              <w:right w:val="single" w:sz="4" w:space="0" w:color="auto"/>
            </w:tcBorders>
          </w:tcPr>
          <w:p w14:paraId="66385F63" w14:textId="77777777" w:rsidR="00B332BE" w:rsidRPr="00505D14" w:rsidRDefault="00B332BE" w:rsidP="005710E0">
            <w:pPr>
              <w:pStyle w:val="TableText"/>
              <w:spacing w:before="0" w:after="0"/>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16"/>
              </w:rPr>
            </w:pPr>
          </w:p>
        </w:tc>
      </w:tr>
      <w:tr w:rsidR="00B332BE" w:rsidRPr="00505D14" w14:paraId="73E69F71" w14:textId="77777777" w:rsidTr="002A7F32">
        <w:trPr>
          <w:trHeight w:val="385"/>
        </w:trPr>
        <w:tc>
          <w:tcPr>
            <w:cnfStyle w:val="001000000000" w:firstRow="0" w:lastRow="0" w:firstColumn="1" w:lastColumn="0" w:oddVBand="0" w:evenVBand="0" w:oddHBand="0" w:evenHBand="0" w:firstRowFirstColumn="0" w:firstRowLastColumn="0" w:lastRowFirstColumn="0" w:lastRowLastColumn="0"/>
            <w:tcW w:w="445" w:type="pct"/>
            <w:tcBorders>
              <w:top w:val="single" w:sz="4" w:space="0" w:color="auto"/>
              <w:left w:val="single" w:sz="4" w:space="0" w:color="auto"/>
              <w:bottom w:val="single" w:sz="4" w:space="0" w:color="auto"/>
              <w:right w:val="single" w:sz="4" w:space="0" w:color="auto"/>
            </w:tcBorders>
          </w:tcPr>
          <w:p w14:paraId="51ADF99A" w14:textId="77777777" w:rsidR="00B332BE" w:rsidRPr="00505D14" w:rsidRDefault="00B332BE" w:rsidP="005710E0">
            <w:pPr>
              <w:pStyle w:val="TableText"/>
              <w:spacing w:before="0" w:after="0"/>
              <w:jc w:val="center"/>
              <w:rPr>
                <w:rFonts w:ascii="Century Gothic" w:hAnsi="Century Gothic"/>
                <w:color w:val="000000" w:themeColor="text1"/>
                <w:sz w:val="16"/>
              </w:rPr>
            </w:pPr>
          </w:p>
        </w:tc>
        <w:tc>
          <w:tcPr>
            <w:tcW w:w="1136" w:type="pct"/>
            <w:tcBorders>
              <w:top w:val="single" w:sz="4" w:space="0" w:color="auto"/>
              <w:left w:val="single" w:sz="4" w:space="0" w:color="auto"/>
              <w:bottom w:val="single" w:sz="4" w:space="0" w:color="auto"/>
              <w:right w:val="single" w:sz="4" w:space="0" w:color="auto"/>
            </w:tcBorders>
          </w:tcPr>
          <w:p w14:paraId="1A4D6BDA" w14:textId="77777777" w:rsidR="00B332BE" w:rsidRPr="00505D14" w:rsidRDefault="00B332BE" w:rsidP="005710E0">
            <w:pPr>
              <w:pStyle w:val="TableText"/>
              <w:spacing w:before="0" w:after="0"/>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c>
          <w:tcPr>
            <w:tcW w:w="650" w:type="pct"/>
            <w:tcBorders>
              <w:top w:val="single" w:sz="4" w:space="0" w:color="auto"/>
              <w:left w:val="single" w:sz="4" w:space="0" w:color="auto"/>
              <w:bottom w:val="single" w:sz="4" w:space="0" w:color="auto"/>
              <w:right w:val="single" w:sz="4" w:space="0" w:color="auto"/>
            </w:tcBorders>
          </w:tcPr>
          <w:p w14:paraId="272F5B0B" w14:textId="77777777" w:rsidR="00B332BE" w:rsidRPr="00505D14" w:rsidRDefault="00B332BE" w:rsidP="005710E0">
            <w:pPr>
              <w:pStyle w:val="TableText"/>
              <w:spacing w:before="0" w:after="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c>
          <w:tcPr>
            <w:tcW w:w="1666" w:type="pct"/>
            <w:tcBorders>
              <w:top w:val="single" w:sz="4" w:space="0" w:color="auto"/>
              <w:left w:val="single" w:sz="4" w:space="0" w:color="auto"/>
              <w:bottom w:val="single" w:sz="4" w:space="0" w:color="auto"/>
              <w:right w:val="single" w:sz="4" w:space="0" w:color="auto"/>
            </w:tcBorders>
          </w:tcPr>
          <w:p w14:paraId="5EC48E75" w14:textId="77777777" w:rsidR="00B332BE" w:rsidRPr="00505D14" w:rsidRDefault="00B332BE" w:rsidP="005710E0">
            <w:pPr>
              <w:pStyle w:val="TableText"/>
              <w:spacing w:before="0" w:after="0"/>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c>
          <w:tcPr>
            <w:tcW w:w="1103" w:type="pct"/>
            <w:tcBorders>
              <w:top w:val="single" w:sz="4" w:space="0" w:color="auto"/>
              <w:left w:val="single" w:sz="4" w:space="0" w:color="auto"/>
              <w:bottom w:val="single" w:sz="4" w:space="0" w:color="auto"/>
              <w:right w:val="single" w:sz="4" w:space="0" w:color="auto"/>
            </w:tcBorders>
          </w:tcPr>
          <w:p w14:paraId="359A1A10" w14:textId="77777777" w:rsidR="00B332BE" w:rsidRPr="00505D14" w:rsidRDefault="00B332BE" w:rsidP="005710E0">
            <w:pPr>
              <w:pStyle w:val="TableText"/>
              <w:spacing w:before="0" w:after="0"/>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16"/>
              </w:rPr>
            </w:pPr>
          </w:p>
        </w:tc>
      </w:tr>
    </w:tbl>
    <w:p w14:paraId="1A5B5D78" w14:textId="3E1D8422" w:rsidR="00B332BE" w:rsidRPr="00505D14" w:rsidRDefault="00B332BE" w:rsidP="005710E0"/>
    <w:p w14:paraId="0D62E765" w14:textId="2653B568" w:rsidR="00B332BE" w:rsidRPr="00505D14" w:rsidRDefault="00B332BE" w:rsidP="005710E0"/>
    <w:p w14:paraId="74631498" w14:textId="181A05CE" w:rsidR="00B332BE" w:rsidRPr="00505D14" w:rsidRDefault="00B332BE" w:rsidP="005710E0"/>
    <w:p w14:paraId="395D699B" w14:textId="4FA93ADF" w:rsidR="00B332BE" w:rsidRPr="00505D14" w:rsidRDefault="00B332BE" w:rsidP="005710E0"/>
    <w:p w14:paraId="2A445581" w14:textId="1A90FD33" w:rsidR="00B332BE" w:rsidRPr="00505D14" w:rsidRDefault="00B332BE" w:rsidP="005710E0"/>
    <w:p w14:paraId="474E3E01" w14:textId="1FAD9A36" w:rsidR="00B332BE" w:rsidRPr="00505D14" w:rsidRDefault="00B332BE" w:rsidP="005710E0"/>
    <w:p w14:paraId="6201C808" w14:textId="7963C081" w:rsidR="00B332BE" w:rsidRPr="00505D14" w:rsidRDefault="00B332BE" w:rsidP="005710E0"/>
    <w:p w14:paraId="02DD20C2" w14:textId="7157AEF3" w:rsidR="005710E0" w:rsidRDefault="005710E0">
      <w:r>
        <w:br w:type="page"/>
      </w:r>
    </w:p>
    <w:sdt>
      <w:sdtPr>
        <w:rPr>
          <w:rFonts w:ascii="Roboto" w:eastAsia="Times New Roman" w:hAnsi="Roboto" w:cs="Times New Roman"/>
          <w:color w:val="auto"/>
          <w:sz w:val="24"/>
          <w:szCs w:val="20"/>
        </w:rPr>
        <w:id w:val="501854733"/>
        <w:docPartObj>
          <w:docPartGallery w:val="Table of Contents"/>
          <w:docPartUnique/>
        </w:docPartObj>
      </w:sdtPr>
      <w:sdtEndPr>
        <w:rPr>
          <w:b/>
          <w:bCs/>
        </w:rPr>
      </w:sdtEndPr>
      <w:sdtContent>
        <w:p w14:paraId="619E3520" w14:textId="75EFE36C" w:rsidR="00074A30" w:rsidRPr="00505D14" w:rsidRDefault="00074A30" w:rsidP="005710E0">
          <w:pPr>
            <w:pStyle w:val="Kopvaninhoudsopgave"/>
            <w:spacing w:before="0" w:line="240" w:lineRule="auto"/>
          </w:pPr>
          <w:r w:rsidRPr="00505D14">
            <w:t>Inhoud</w:t>
          </w:r>
        </w:p>
        <w:p w14:paraId="0F1842FB" w14:textId="07D4F18E" w:rsidR="005710E0" w:rsidRDefault="00074A30">
          <w:pPr>
            <w:pStyle w:val="Inhopg1"/>
            <w:tabs>
              <w:tab w:val="right" w:leader="dot" w:pos="9062"/>
            </w:tabs>
            <w:rPr>
              <w:rFonts w:asciiTheme="minorHAnsi" w:eastAsiaTheme="minorEastAsia" w:hAnsiTheme="minorHAnsi" w:cstheme="minorBidi"/>
              <w:noProof/>
              <w:kern w:val="2"/>
              <w:sz w:val="22"/>
              <w:szCs w:val="22"/>
              <w14:ligatures w14:val="standardContextual"/>
            </w:rPr>
          </w:pPr>
          <w:r w:rsidRPr="00505D14">
            <w:fldChar w:fldCharType="begin"/>
          </w:r>
          <w:r w:rsidRPr="00505D14">
            <w:instrText xml:space="preserve"> TOC \o "1-3" \h \z \u </w:instrText>
          </w:r>
          <w:r w:rsidRPr="00505D14">
            <w:fldChar w:fldCharType="separate"/>
          </w:r>
          <w:hyperlink w:anchor="_Toc147774081" w:history="1">
            <w:r w:rsidR="005710E0" w:rsidRPr="00C8321E">
              <w:rPr>
                <w:rStyle w:val="Hyperlink"/>
                <w:noProof/>
              </w:rPr>
              <w:t>Introductie</w:t>
            </w:r>
            <w:r w:rsidR="005710E0">
              <w:rPr>
                <w:noProof/>
                <w:webHidden/>
              </w:rPr>
              <w:tab/>
            </w:r>
            <w:r w:rsidR="005710E0">
              <w:rPr>
                <w:noProof/>
                <w:webHidden/>
              </w:rPr>
              <w:fldChar w:fldCharType="begin"/>
            </w:r>
            <w:r w:rsidR="005710E0">
              <w:rPr>
                <w:noProof/>
                <w:webHidden/>
              </w:rPr>
              <w:instrText xml:space="preserve"> PAGEREF _Toc147774081 \h </w:instrText>
            </w:r>
            <w:r w:rsidR="005710E0">
              <w:rPr>
                <w:noProof/>
                <w:webHidden/>
              </w:rPr>
            </w:r>
            <w:r w:rsidR="005710E0">
              <w:rPr>
                <w:noProof/>
                <w:webHidden/>
              </w:rPr>
              <w:fldChar w:fldCharType="separate"/>
            </w:r>
            <w:r w:rsidR="005710E0">
              <w:rPr>
                <w:noProof/>
                <w:webHidden/>
              </w:rPr>
              <w:t>3</w:t>
            </w:r>
            <w:r w:rsidR="005710E0">
              <w:rPr>
                <w:noProof/>
                <w:webHidden/>
              </w:rPr>
              <w:fldChar w:fldCharType="end"/>
            </w:r>
          </w:hyperlink>
        </w:p>
        <w:p w14:paraId="30CE47E3" w14:textId="7D70694E" w:rsidR="005710E0" w:rsidRDefault="005710E0">
          <w:pPr>
            <w:pStyle w:val="Inhopg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7774082" w:history="1">
            <w:r w:rsidRPr="00C8321E">
              <w:rPr>
                <w:rStyle w:val="Hyperlink"/>
                <w:noProof/>
              </w:rPr>
              <w:t>1.1</w:t>
            </w:r>
            <w:r>
              <w:rPr>
                <w:rFonts w:asciiTheme="minorHAnsi" w:eastAsiaTheme="minorEastAsia" w:hAnsiTheme="minorHAnsi" w:cstheme="minorBidi"/>
                <w:noProof/>
                <w:kern w:val="2"/>
                <w:sz w:val="22"/>
                <w:szCs w:val="22"/>
                <w14:ligatures w14:val="standardContextual"/>
              </w:rPr>
              <w:tab/>
            </w:r>
            <w:r w:rsidRPr="00C8321E">
              <w:rPr>
                <w:rStyle w:val="Hyperlink"/>
                <w:noProof/>
              </w:rPr>
              <w:t>Doel</w:t>
            </w:r>
            <w:r>
              <w:rPr>
                <w:noProof/>
                <w:webHidden/>
              </w:rPr>
              <w:tab/>
            </w:r>
            <w:r>
              <w:rPr>
                <w:noProof/>
                <w:webHidden/>
              </w:rPr>
              <w:fldChar w:fldCharType="begin"/>
            </w:r>
            <w:r>
              <w:rPr>
                <w:noProof/>
                <w:webHidden/>
              </w:rPr>
              <w:instrText xml:space="preserve"> PAGEREF _Toc147774082 \h </w:instrText>
            </w:r>
            <w:r>
              <w:rPr>
                <w:noProof/>
                <w:webHidden/>
              </w:rPr>
            </w:r>
            <w:r>
              <w:rPr>
                <w:noProof/>
                <w:webHidden/>
              </w:rPr>
              <w:fldChar w:fldCharType="separate"/>
            </w:r>
            <w:r>
              <w:rPr>
                <w:noProof/>
                <w:webHidden/>
              </w:rPr>
              <w:t>3</w:t>
            </w:r>
            <w:r>
              <w:rPr>
                <w:noProof/>
                <w:webHidden/>
              </w:rPr>
              <w:fldChar w:fldCharType="end"/>
            </w:r>
          </w:hyperlink>
        </w:p>
        <w:p w14:paraId="74A8ABD9" w14:textId="44E9DA8E" w:rsidR="005710E0" w:rsidRDefault="005710E0">
          <w:pPr>
            <w:pStyle w:val="Inhopg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7774083" w:history="1">
            <w:r w:rsidRPr="00C8321E">
              <w:rPr>
                <w:rStyle w:val="Hyperlink"/>
                <w:noProof/>
              </w:rPr>
              <w:t>1.2</w:t>
            </w:r>
            <w:r>
              <w:rPr>
                <w:rFonts w:asciiTheme="minorHAnsi" w:eastAsiaTheme="minorEastAsia" w:hAnsiTheme="minorHAnsi" w:cstheme="minorBidi"/>
                <w:noProof/>
                <w:kern w:val="2"/>
                <w:sz w:val="22"/>
                <w:szCs w:val="22"/>
                <w14:ligatures w14:val="standardContextual"/>
              </w:rPr>
              <w:tab/>
            </w:r>
            <w:r w:rsidRPr="00C8321E">
              <w:rPr>
                <w:rStyle w:val="Hyperlink"/>
                <w:noProof/>
              </w:rPr>
              <w:t>Referentiedocumenten</w:t>
            </w:r>
            <w:r>
              <w:rPr>
                <w:noProof/>
                <w:webHidden/>
              </w:rPr>
              <w:tab/>
            </w:r>
            <w:r>
              <w:rPr>
                <w:noProof/>
                <w:webHidden/>
              </w:rPr>
              <w:fldChar w:fldCharType="begin"/>
            </w:r>
            <w:r>
              <w:rPr>
                <w:noProof/>
                <w:webHidden/>
              </w:rPr>
              <w:instrText xml:space="preserve"> PAGEREF _Toc147774083 \h </w:instrText>
            </w:r>
            <w:r>
              <w:rPr>
                <w:noProof/>
                <w:webHidden/>
              </w:rPr>
            </w:r>
            <w:r>
              <w:rPr>
                <w:noProof/>
                <w:webHidden/>
              </w:rPr>
              <w:fldChar w:fldCharType="separate"/>
            </w:r>
            <w:r>
              <w:rPr>
                <w:noProof/>
                <w:webHidden/>
              </w:rPr>
              <w:t>3</w:t>
            </w:r>
            <w:r>
              <w:rPr>
                <w:noProof/>
                <w:webHidden/>
              </w:rPr>
              <w:fldChar w:fldCharType="end"/>
            </w:r>
          </w:hyperlink>
        </w:p>
        <w:p w14:paraId="05D5A29D" w14:textId="424D08D3" w:rsidR="005710E0" w:rsidRDefault="005710E0">
          <w:pPr>
            <w:pStyle w:val="Inhopg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7774084" w:history="1">
            <w:r w:rsidRPr="00C8321E">
              <w:rPr>
                <w:rStyle w:val="Hyperlink"/>
                <w:noProof/>
              </w:rPr>
              <w:t>1.3</w:t>
            </w:r>
            <w:r>
              <w:rPr>
                <w:rFonts w:asciiTheme="minorHAnsi" w:eastAsiaTheme="minorEastAsia" w:hAnsiTheme="minorHAnsi" w:cstheme="minorBidi"/>
                <w:noProof/>
                <w:kern w:val="2"/>
                <w:sz w:val="22"/>
                <w:szCs w:val="22"/>
                <w14:ligatures w14:val="standardContextual"/>
              </w:rPr>
              <w:tab/>
            </w:r>
            <w:r w:rsidRPr="00C8321E">
              <w:rPr>
                <w:rStyle w:val="Hyperlink"/>
                <w:noProof/>
              </w:rPr>
              <w:t>Afkortingen en acroniemen</w:t>
            </w:r>
            <w:r>
              <w:rPr>
                <w:noProof/>
                <w:webHidden/>
              </w:rPr>
              <w:tab/>
            </w:r>
            <w:r>
              <w:rPr>
                <w:noProof/>
                <w:webHidden/>
              </w:rPr>
              <w:fldChar w:fldCharType="begin"/>
            </w:r>
            <w:r>
              <w:rPr>
                <w:noProof/>
                <w:webHidden/>
              </w:rPr>
              <w:instrText xml:space="preserve"> PAGEREF _Toc147774084 \h </w:instrText>
            </w:r>
            <w:r>
              <w:rPr>
                <w:noProof/>
                <w:webHidden/>
              </w:rPr>
            </w:r>
            <w:r>
              <w:rPr>
                <w:noProof/>
                <w:webHidden/>
              </w:rPr>
              <w:fldChar w:fldCharType="separate"/>
            </w:r>
            <w:r>
              <w:rPr>
                <w:noProof/>
                <w:webHidden/>
              </w:rPr>
              <w:t>3</w:t>
            </w:r>
            <w:r>
              <w:rPr>
                <w:noProof/>
                <w:webHidden/>
              </w:rPr>
              <w:fldChar w:fldCharType="end"/>
            </w:r>
          </w:hyperlink>
        </w:p>
        <w:p w14:paraId="6FCC2165" w14:textId="5AB7BE86" w:rsidR="005710E0" w:rsidRDefault="005710E0">
          <w:pPr>
            <w:pStyle w:val="Inhopg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7774085" w:history="1">
            <w:r w:rsidRPr="00C8321E">
              <w:rPr>
                <w:rStyle w:val="Hyperlink"/>
                <w:noProof/>
              </w:rPr>
              <w:t>1.4</w:t>
            </w:r>
            <w:r>
              <w:rPr>
                <w:rFonts w:asciiTheme="minorHAnsi" w:eastAsiaTheme="minorEastAsia" w:hAnsiTheme="minorHAnsi" w:cstheme="minorBidi"/>
                <w:noProof/>
                <w:kern w:val="2"/>
                <w:sz w:val="22"/>
                <w:szCs w:val="22"/>
                <w14:ligatures w14:val="standardContextual"/>
              </w:rPr>
              <w:tab/>
            </w:r>
            <w:r w:rsidRPr="00C8321E">
              <w:rPr>
                <w:rStyle w:val="Hyperlink"/>
                <w:noProof/>
              </w:rPr>
              <w:t>Document Conventies</w:t>
            </w:r>
            <w:r>
              <w:rPr>
                <w:noProof/>
                <w:webHidden/>
              </w:rPr>
              <w:tab/>
            </w:r>
            <w:r>
              <w:rPr>
                <w:noProof/>
                <w:webHidden/>
              </w:rPr>
              <w:fldChar w:fldCharType="begin"/>
            </w:r>
            <w:r>
              <w:rPr>
                <w:noProof/>
                <w:webHidden/>
              </w:rPr>
              <w:instrText xml:space="preserve"> PAGEREF _Toc147774085 \h </w:instrText>
            </w:r>
            <w:r>
              <w:rPr>
                <w:noProof/>
                <w:webHidden/>
              </w:rPr>
            </w:r>
            <w:r>
              <w:rPr>
                <w:noProof/>
                <w:webHidden/>
              </w:rPr>
              <w:fldChar w:fldCharType="separate"/>
            </w:r>
            <w:r>
              <w:rPr>
                <w:noProof/>
                <w:webHidden/>
              </w:rPr>
              <w:t>3</w:t>
            </w:r>
            <w:r>
              <w:rPr>
                <w:noProof/>
                <w:webHidden/>
              </w:rPr>
              <w:fldChar w:fldCharType="end"/>
            </w:r>
          </w:hyperlink>
        </w:p>
        <w:p w14:paraId="052A2106" w14:textId="33F012BD" w:rsidR="005710E0" w:rsidRDefault="005710E0">
          <w:pPr>
            <w:pStyle w:val="Inhopg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47774086" w:history="1">
            <w:r w:rsidRPr="00C8321E">
              <w:rPr>
                <w:rStyle w:val="Hyperlink"/>
                <w:noProof/>
              </w:rPr>
              <w:t>2</w:t>
            </w:r>
            <w:r>
              <w:rPr>
                <w:rFonts w:asciiTheme="minorHAnsi" w:eastAsiaTheme="minorEastAsia" w:hAnsiTheme="minorHAnsi" w:cstheme="minorBidi"/>
                <w:noProof/>
                <w:kern w:val="2"/>
                <w:sz w:val="22"/>
                <w:szCs w:val="22"/>
                <w14:ligatures w14:val="standardContextual"/>
              </w:rPr>
              <w:tab/>
            </w:r>
            <w:r w:rsidRPr="00C8321E">
              <w:rPr>
                <w:rStyle w:val="Hyperlink"/>
                <w:noProof/>
              </w:rPr>
              <w:t>Overzicht van het systeem</w:t>
            </w:r>
            <w:r>
              <w:rPr>
                <w:noProof/>
                <w:webHidden/>
              </w:rPr>
              <w:tab/>
            </w:r>
            <w:r>
              <w:rPr>
                <w:noProof/>
                <w:webHidden/>
              </w:rPr>
              <w:fldChar w:fldCharType="begin"/>
            </w:r>
            <w:r>
              <w:rPr>
                <w:noProof/>
                <w:webHidden/>
              </w:rPr>
              <w:instrText xml:space="preserve"> PAGEREF _Toc147774086 \h </w:instrText>
            </w:r>
            <w:r>
              <w:rPr>
                <w:noProof/>
                <w:webHidden/>
              </w:rPr>
            </w:r>
            <w:r>
              <w:rPr>
                <w:noProof/>
                <w:webHidden/>
              </w:rPr>
              <w:fldChar w:fldCharType="separate"/>
            </w:r>
            <w:r>
              <w:rPr>
                <w:noProof/>
                <w:webHidden/>
              </w:rPr>
              <w:t>4</w:t>
            </w:r>
            <w:r>
              <w:rPr>
                <w:noProof/>
                <w:webHidden/>
              </w:rPr>
              <w:fldChar w:fldCharType="end"/>
            </w:r>
          </w:hyperlink>
        </w:p>
        <w:p w14:paraId="3C418413" w14:textId="36675E66" w:rsidR="005710E0" w:rsidRDefault="005710E0">
          <w:pPr>
            <w:pStyle w:val="Inhopg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7774087" w:history="1">
            <w:r w:rsidRPr="00C8321E">
              <w:rPr>
                <w:rStyle w:val="Hyperlink"/>
                <w:noProof/>
              </w:rPr>
              <w:t>2.1</w:t>
            </w:r>
            <w:r>
              <w:rPr>
                <w:rFonts w:asciiTheme="minorHAnsi" w:eastAsiaTheme="minorEastAsia" w:hAnsiTheme="minorHAnsi" w:cstheme="minorBidi"/>
                <w:noProof/>
                <w:kern w:val="2"/>
                <w:sz w:val="22"/>
                <w:szCs w:val="22"/>
                <w14:ligatures w14:val="standardContextual"/>
              </w:rPr>
              <w:tab/>
            </w:r>
            <w:r w:rsidRPr="00C8321E">
              <w:rPr>
                <w:rStyle w:val="Hyperlink"/>
                <w:noProof/>
              </w:rPr>
              <w:t>Systeem kenmerken</w:t>
            </w:r>
            <w:r>
              <w:rPr>
                <w:noProof/>
                <w:webHidden/>
              </w:rPr>
              <w:tab/>
            </w:r>
            <w:r>
              <w:rPr>
                <w:noProof/>
                <w:webHidden/>
              </w:rPr>
              <w:fldChar w:fldCharType="begin"/>
            </w:r>
            <w:r>
              <w:rPr>
                <w:noProof/>
                <w:webHidden/>
              </w:rPr>
              <w:instrText xml:space="preserve"> PAGEREF _Toc147774087 \h </w:instrText>
            </w:r>
            <w:r>
              <w:rPr>
                <w:noProof/>
                <w:webHidden/>
              </w:rPr>
            </w:r>
            <w:r>
              <w:rPr>
                <w:noProof/>
                <w:webHidden/>
              </w:rPr>
              <w:fldChar w:fldCharType="separate"/>
            </w:r>
            <w:r>
              <w:rPr>
                <w:noProof/>
                <w:webHidden/>
              </w:rPr>
              <w:t>4</w:t>
            </w:r>
            <w:r>
              <w:rPr>
                <w:noProof/>
                <w:webHidden/>
              </w:rPr>
              <w:fldChar w:fldCharType="end"/>
            </w:r>
          </w:hyperlink>
        </w:p>
        <w:p w14:paraId="38749CC7" w14:textId="43B86FC9" w:rsidR="005710E0" w:rsidRDefault="005710E0">
          <w:pPr>
            <w:pStyle w:val="Inhopg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7774088" w:history="1">
            <w:r w:rsidRPr="00C8321E">
              <w:rPr>
                <w:rStyle w:val="Hyperlink"/>
                <w:noProof/>
              </w:rPr>
              <w:t>2.2</w:t>
            </w:r>
            <w:r>
              <w:rPr>
                <w:rFonts w:asciiTheme="minorHAnsi" w:eastAsiaTheme="minorEastAsia" w:hAnsiTheme="minorHAnsi" w:cstheme="minorBidi"/>
                <w:noProof/>
                <w:kern w:val="2"/>
                <w:sz w:val="22"/>
                <w:szCs w:val="22"/>
                <w14:ligatures w14:val="standardContextual"/>
              </w:rPr>
              <w:tab/>
            </w:r>
            <w:r w:rsidRPr="00C8321E">
              <w:rPr>
                <w:rStyle w:val="Hyperlink"/>
                <w:noProof/>
              </w:rPr>
              <w:t>Systeemarchitectuur</w:t>
            </w:r>
            <w:r>
              <w:rPr>
                <w:noProof/>
                <w:webHidden/>
              </w:rPr>
              <w:tab/>
            </w:r>
            <w:r>
              <w:rPr>
                <w:noProof/>
                <w:webHidden/>
              </w:rPr>
              <w:fldChar w:fldCharType="begin"/>
            </w:r>
            <w:r>
              <w:rPr>
                <w:noProof/>
                <w:webHidden/>
              </w:rPr>
              <w:instrText xml:space="preserve"> PAGEREF _Toc147774088 \h </w:instrText>
            </w:r>
            <w:r>
              <w:rPr>
                <w:noProof/>
                <w:webHidden/>
              </w:rPr>
            </w:r>
            <w:r>
              <w:rPr>
                <w:noProof/>
                <w:webHidden/>
              </w:rPr>
              <w:fldChar w:fldCharType="separate"/>
            </w:r>
            <w:r>
              <w:rPr>
                <w:noProof/>
                <w:webHidden/>
              </w:rPr>
              <w:t>4</w:t>
            </w:r>
            <w:r>
              <w:rPr>
                <w:noProof/>
                <w:webHidden/>
              </w:rPr>
              <w:fldChar w:fldCharType="end"/>
            </w:r>
          </w:hyperlink>
        </w:p>
        <w:p w14:paraId="6CAF49E5" w14:textId="56C05A1A" w:rsidR="005710E0" w:rsidRDefault="005710E0">
          <w:pPr>
            <w:pStyle w:val="Inhopg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47774089" w:history="1">
            <w:r w:rsidRPr="00C8321E">
              <w:rPr>
                <w:rStyle w:val="Hyperlink"/>
                <w:noProof/>
              </w:rPr>
              <w:t>3</w:t>
            </w:r>
            <w:r>
              <w:rPr>
                <w:rFonts w:asciiTheme="minorHAnsi" w:eastAsiaTheme="minorEastAsia" w:hAnsiTheme="minorHAnsi" w:cstheme="minorBidi"/>
                <w:noProof/>
                <w:kern w:val="2"/>
                <w:sz w:val="22"/>
                <w:szCs w:val="22"/>
                <w14:ligatures w14:val="standardContextual"/>
              </w:rPr>
              <w:tab/>
            </w:r>
            <w:r w:rsidRPr="00C8321E">
              <w:rPr>
                <w:rStyle w:val="Hyperlink"/>
                <w:noProof/>
              </w:rPr>
              <w:t>Systeemontwerp</w:t>
            </w:r>
            <w:r>
              <w:rPr>
                <w:noProof/>
                <w:webHidden/>
              </w:rPr>
              <w:tab/>
            </w:r>
            <w:r>
              <w:rPr>
                <w:noProof/>
                <w:webHidden/>
              </w:rPr>
              <w:fldChar w:fldCharType="begin"/>
            </w:r>
            <w:r>
              <w:rPr>
                <w:noProof/>
                <w:webHidden/>
              </w:rPr>
              <w:instrText xml:space="preserve"> PAGEREF _Toc147774089 \h </w:instrText>
            </w:r>
            <w:r>
              <w:rPr>
                <w:noProof/>
                <w:webHidden/>
              </w:rPr>
            </w:r>
            <w:r>
              <w:rPr>
                <w:noProof/>
                <w:webHidden/>
              </w:rPr>
              <w:fldChar w:fldCharType="separate"/>
            </w:r>
            <w:r>
              <w:rPr>
                <w:noProof/>
                <w:webHidden/>
              </w:rPr>
              <w:t>5</w:t>
            </w:r>
            <w:r>
              <w:rPr>
                <w:noProof/>
                <w:webHidden/>
              </w:rPr>
              <w:fldChar w:fldCharType="end"/>
            </w:r>
          </w:hyperlink>
        </w:p>
        <w:p w14:paraId="1BB2BA99" w14:textId="64FD5889" w:rsidR="005710E0" w:rsidRDefault="005710E0">
          <w:pPr>
            <w:pStyle w:val="Inhopg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7774090" w:history="1">
            <w:r w:rsidRPr="00C8321E">
              <w:rPr>
                <w:rStyle w:val="Hyperlink"/>
                <w:noProof/>
              </w:rPr>
              <w:t>3.1</w:t>
            </w:r>
            <w:r>
              <w:rPr>
                <w:rFonts w:asciiTheme="minorHAnsi" w:eastAsiaTheme="minorEastAsia" w:hAnsiTheme="minorHAnsi" w:cstheme="minorBidi"/>
                <w:noProof/>
                <w:kern w:val="2"/>
                <w:sz w:val="22"/>
                <w:szCs w:val="22"/>
                <w14:ligatures w14:val="standardContextual"/>
              </w:rPr>
              <w:tab/>
            </w:r>
            <w:r w:rsidRPr="00C8321E">
              <w:rPr>
                <w:rStyle w:val="Hyperlink"/>
                <w:noProof/>
              </w:rPr>
              <w:t>Ontwerpmethode en -normen</w:t>
            </w:r>
            <w:r>
              <w:rPr>
                <w:noProof/>
                <w:webHidden/>
              </w:rPr>
              <w:tab/>
            </w:r>
            <w:r>
              <w:rPr>
                <w:noProof/>
                <w:webHidden/>
              </w:rPr>
              <w:fldChar w:fldCharType="begin"/>
            </w:r>
            <w:r>
              <w:rPr>
                <w:noProof/>
                <w:webHidden/>
              </w:rPr>
              <w:instrText xml:space="preserve"> PAGEREF _Toc147774090 \h </w:instrText>
            </w:r>
            <w:r>
              <w:rPr>
                <w:noProof/>
                <w:webHidden/>
              </w:rPr>
            </w:r>
            <w:r>
              <w:rPr>
                <w:noProof/>
                <w:webHidden/>
              </w:rPr>
              <w:fldChar w:fldCharType="separate"/>
            </w:r>
            <w:r>
              <w:rPr>
                <w:noProof/>
                <w:webHidden/>
              </w:rPr>
              <w:t>5</w:t>
            </w:r>
            <w:r>
              <w:rPr>
                <w:noProof/>
                <w:webHidden/>
              </w:rPr>
              <w:fldChar w:fldCharType="end"/>
            </w:r>
          </w:hyperlink>
        </w:p>
        <w:p w14:paraId="32AD4258" w14:textId="14D3BD0A" w:rsidR="005710E0" w:rsidRDefault="005710E0">
          <w:pPr>
            <w:pStyle w:val="Inhopg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7774091" w:history="1">
            <w:r w:rsidRPr="00C8321E">
              <w:rPr>
                <w:rStyle w:val="Hyperlink"/>
                <w:noProof/>
              </w:rPr>
              <w:t>3.2</w:t>
            </w:r>
            <w:r>
              <w:rPr>
                <w:rFonts w:asciiTheme="minorHAnsi" w:eastAsiaTheme="minorEastAsia" w:hAnsiTheme="minorHAnsi" w:cstheme="minorBidi"/>
                <w:noProof/>
                <w:kern w:val="2"/>
                <w:sz w:val="22"/>
                <w:szCs w:val="22"/>
                <w14:ligatures w14:val="standardContextual"/>
              </w:rPr>
              <w:tab/>
            </w:r>
            <w:r w:rsidRPr="00C8321E">
              <w:rPr>
                <w:rStyle w:val="Hyperlink"/>
                <w:noProof/>
              </w:rPr>
              <w:t>Documentatiestandaarden</w:t>
            </w:r>
            <w:r>
              <w:rPr>
                <w:noProof/>
                <w:webHidden/>
              </w:rPr>
              <w:tab/>
            </w:r>
            <w:r>
              <w:rPr>
                <w:noProof/>
                <w:webHidden/>
              </w:rPr>
              <w:fldChar w:fldCharType="begin"/>
            </w:r>
            <w:r>
              <w:rPr>
                <w:noProof/>
                <w:webHidden/>
              </w:rPr>
              <w:instrText xml:space="preserve"> PAGEREF _Toc147774091 \h </w:instrText>
            </w:r>
            <w:r>
              <w:rPr>
                <w:noProof/>
                <w:webHidden/>
              </w:rPr>
            </w:r>
            <w:r>
              <w:rPr>
                <w:noProof/>
                <w:webHidden/>
              </w:rPr>
              <w:fldChar w:fldCharType="separate"/>
            </w:r>
            <w:r>
              <w:rPr>
                <w:noProof/>
                <w:webHidden/>
              </w:rPr>
              <w:t>5</w:t>
            </w:r>
            <w:r>
              <w:rPr>
                <w:noProof/>
                <w:webHidden/>
              </w:rPr>
              <w:fldChar w:fldCharType="end"/>
            </w:r>
          </w:hyperlink>
        </w:p>
        <w:p w14:paraId="3BD6FDBD" w14:textId="051C7130" w:rsidR="005710E0" w:rsidRDefault="005710E0">
          <w:pPr>
            <w:pStyle w:val="Inhopg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7774092" w:history="1">
            <w:r w:rsidRPr="00C8321E">
              <w:rPr>
                <w:rStyle w:val="Hyperlink"/>
                <w:noProof/>
              </w:rPr>
              <w:t>3.3</w:t>
            </w:r>
            <w:r>
              <w:rPr>
                <w:rFonts w:asciiTheme="minorHAnsi" w:eastAsiaTheme="minorEastAsia" w:hAnsiTheme="minorHAnsi" w:cstheme="minorBidi"/>
                <w:noProof/>
                <w:kern w:val="2"/>
                <w:sz w:val="22"/>
                <w:szCs w:val="22"/>
                <w14:ligatures w14:val="standardContextual"/>
              </w:rPr>
              <w:tab/>
            </w:r>
            <w:r w:rsidRPr="00C8321E">
              <w:rPr>
                <w:rStyle w:val="Hyperlink"/>
                <w:noProof/>
              </w:rPr>
              <w:t>Naamgeving conventies</w:t>
            </w:r>
            <w:r>
              <w:rPr>
                <w:noProof/>
                <w:webHidden/>
              </w:rPr>
              <w:tab/>
            </w:r>
            <w:r>
              <w:rPr>
                <w:noProof/>
                <w:webHidden/>
              </w:rPr>
              <w:fldChar w:fldCharType="begin"/>
            </w:r>
            <w:r>
              <w:rPr>
                <w:noProof/>
                <w:webHidden/>
              </w:rPr>
              <w:instrText xml:space="preserve"> PAGEREF _Toc147774092 \h </w:instrText>
            </w:r>
            <w:r>
              <w:rPr>
                <w:noProof/>
                <w:webHidden/>
              </w:rPr>
            </w:r>
            <w:r>
              <w:rPr>
                <w:noProof/>
                <w:webHidden/>
              </w:rPr>
              <w:fldChar w:fldCharType="separate"/>
            </w:r>
            <w:r>
              <w:rPr>
                <w:noProof/>
                <w:webHidden/>
              </w:rPr>
              <w:t>5</w:t>
            </w:r>
            <w:r>
              <w:rPr>
                <w:noProof/>
                <w:webHidden/>
              </w:rPr>
              <w:fldChar w:fldCharType="end"/>
            </w:r>
          </w:hyperlink>
        </w:p>
        <w:p w14:paraId="41D11859" w14:textId="0E57CA1D" w:rsidR="005710E0" w:rsidRDefault="005710E0">
          <w:pPr>
            <w:pStyle w:val="Inhopg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7774093" w:history="1">
            <w:r w:rsidRPr="00C8321E">
              <w:rPr>
                <w:rStyle w:val="Hyperlink"/>
                <w:noProof/>
              </w:rPr>
              <w:t>3.4</w:t>
            </w:r>
            <w:r>
              <w:rPr>
                <w:rFonts w:asciiTheme="minorHAnsi" w:eastAsiaTheme="minorEastAsia" w:hAnsiTheme="minorHAnsi" w:cstheme="minorBidi"/>
                <w:noProof/>
                <w:kern w:val="2"/>
                <w:sz w:val="22"/>
                <w:szCs w:val="22"/>
                <w14:ligatures w14:val="standardContextual"/>
              </w:rPr>
              <w:tab/>
            </w:r>
            <w:r w:rsidRPr="00C8321E">
              <w:rPr>
                <w:rStyle w:val="Hyperlink"/>
                <w:noProof/>
              </w:rPr>
              <w:t>Programmeerstandaarden</w:t>
            </w:r>
            <w:r>
              <w:rPr>
                <w:noProof/>
                <w:webHidden/>
              </w:rPr>
              <w:tab/>
            </w:r>
            <w:r>
              <w:rPr>
                <w:noProof/>
                <w:webHidden/>
              </w:rPr>
              <w:fldChar w:fldCharType="begin"/>
            </w:r>
            <w:r>
              <w:rPr>
                <w:noProof/>
                <w:webHidden/>
              </w:rPr>
              <w:instrText xml:space="preserve"> PAGEREF _Toc147774093 \h </w:instrText>
            </w:r>
            <w:r>
              <w:rPr>
                <w:noProof/>
                <w:webHidden/>
              </w:rPr>
            </w:r>
            <w:r>
              <w:rPr>
                <w:noProof/>
                <w:webHidden/>
              </w:rPr>
              <w:fldChar w:fldCharType="separate"/>
            </w:r>
            <w:r>
              <w:rPr>
                <w:noProof/>
                <w:webHidden/>
              </w:rPr>
              <w:t>5</w:t>
            </w:r>
            <w:r>
              <w:rPr>
                <w:noProof/>
                <w:webHidden/>
              </w:rPr>
              <w:fldChar w:fldCharType="end"/>
            </w:r>
          </w:hyperlink>
        </w:p>
        <w:p w14:paraId="0D9FDC43" w14:textId="28344BC4" w:rsidR="005710E0" w:rsidRDefault="005710E0">
          <w:pPr>
            <w:pStyle w:val="Inhopg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7774094" w:history="1">
            <w:r w:rsidRPr="00C8321E">
              <w:rPr>
                <w:rStyle w:val="Hyperlink"/>
                <w:noProof/>
              </w:rPr>
              <w:t>3.5</w:t>
            </w:r>
            <w:r>
              <w:rPr>
                <w:rFonts w:asciiTheme="minorHAnsi" w:eastAsiaTheme="minorEastAsia" w:hAnsiTheme="minorHAnsi" w:cstheme="minorBidi"/>
                <w:noProof/>
                <w:kern w:val="2"/>
                <w:sz w:val="22"/>
                <w:szCs w:val="22"/>
                <w14:ligatures w14:val="standardContextual"/>
              </w:rPr>
              <w:tab/>
            </w:r>
            <w:r w:rsidRPr="00C8321E">
              <w:rPr>
                <w:rStyle w:val="Hyperlink"/>
                <w:noProof/>
              </w:rPr>
              <w:t>Tools voor softwareontwikkeling</w:t>
            </w:r>
            <w:r>
              <w:rPr>
                <w:noProof/>
                <w:webHidden/>
              </w:rPr>
              <w:tab/>
            </w:r>
            <w:r>
              <w:rPr>
                <w:noProof/>
                <w:webHidden/>
              </w:rPr>
              <w:fldChar w:fldCharType="begin"/>
            </w:r>
            <w:r>
              <w:rPr>
                <w:noProof/>
                <w:webHidden/>
              </w:rPr>
              <w:instrText xml:space="preserve"> PAGEREF _Toc147774094 \h </w:instrText>
            </w:r>
            <w:r>
              <w:rPr>
                <w:noProof/>
                <w:webHidden/>
              </w:rPr>
            </w:r>
            <w:r>
              <w:rPr>
                <w:noProof/>
                <w:webHidden/>
              </w:rPr>
              <w:fldChar w:fldCharType="separate"/>
            </w:r>
            <w:r>
              <w:rPr>
                <w:noProof/>
                <w:webHidden/>
              </w:rPr>
              <w:t>5</w:t>
            </w:r>
            <w:r>
              <w:rPr>
                <w:noProof/>
                <w:webHidden/>
              </w:rPr>
              <w:fldChar w:fldCharType="end"/>
            </w:r>
          </w:hyperlink>
        </w:p>
        <w:p w14:paraId="48D1A638" w14:textId="483CCD31" w:rsidR="005710E0" w:rsidRDefault="005710E0">
          <w:pPr>
            <w:pStyle w:val="Inhopg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47774095" w:history="1">
            <w:r w:rsidRPr="00C8321E">
              <w:rPr>
                <w:rStyle w:val="Hyperlink"/>
                <w:noProof/>
              </w:rPr>
              <w:t>4</w:t>
            </w:r>
            <w:r>
              <w:rPr>
                <w:rFonts w:asciiTheme="minorHAnsi" w:eastAsiaTheme="minorEastAsia" w:hAnsiTheme="minorHAnsi" w:cstheme="minorBidi"/>
                <w:noProof/>
                <w:kern w:val="2"/>
                <w:sz w:val="22"/>
                <w:szCs w:val="22"/>
                <w14:ligatures w14:val="standardContextual"/>
              </w:rPr>
              <w:tab/>
            </w:r>
            <w:r w:rsidRPr="00C8321E">
              <w:rPr>
                <w:rStyle w:val="Hyperlink"/>
                <w:noProof/>
              </w:rPr>
              <w:t>Beschrijving van de componenten.</w:t>
            </w:r>
            <w:r>
              <w:rPr>
                <w:noProof/>
                <w:webHidden/>
              </w:rPr>
              <w:tab/>
            </w:r>
            <w:r>
              <w:rPr>
                <w:noProof/>
                <w:webHidden/>
              </w:rPr>
              <w:fldChar w:fldCharType="begin"/>
            </w:r>
            <w:r>
              <w:rPr>
                <w:noProof/>
                <w:webHidden/>
              </w:rPr>
              <w:instrText xml:space="preserve"> PAGEREF _Toc147774095 \h </w:instrText>
            </w:r>
            <w:r>
              <w:rPr>
                <w:noProof/>
                <w:webHidden/>
              </w:rPr>
            </w:r>
            <w:r>
              <w:rPr>
                <w:noProof/>
                <w:webHidden/>
              </w:rPr>
              <w:fldChar w:fldCharType="separate"/>
            </w:r>
            <w:r>
              <w:rPr>
                <w:noProof/>
                <w:webHidden/>
              </w:rPr>
              <w:t>6</w:t>
            </w:r>
            <w:r>
              <w:rPr>
                <w:noProof/>
                <w:webHidden/>
              </w:rPr>
              <w:fldChar w:fldCharType="end"/>
            </w:r>
          </w:hyperlink>
        </w:p>
        <w:p w14:paraId="2DE28ECF" w14:textId="0B692178" w:rsidR="005710E0" w:rsidRDefault="005710E0">
          <w:pPr>
            <w:pStyle w:val="Inhopg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47774096" w:history="1">
            <w:r w:rsidRPr="00C8321E">
              <w:rPr>
                <w:rStyle w:val="Hyperlink"/>
                <w:noProof/>
              </w:rPr>
              <w:t>5</w:t>
            </w:r>
            <w:r>
              <w:rPr>
                <w:rFonts w:asciiTheme="minorHAnsi" w:eastAsiaTheme="minorEastAsia" w:hAnsiTheme="minorHAnsi" w:cstheme="minorBidi"/>
                <w:noProof/>
                <w:kern w:val="2"/>
                <w:sz w:val="22"/>
                <w:szCs w:val="22"/>
                <w14:ligatures w14:val="standardContextual"/>
              </w:rPr>
              <w:tab/>
            </w:r>
            <w:r w:rsidRPr="00C8321E">
              <w:rPr>
                <w:rStyle w:val="Hyperlink"/>
                <w:noProof/>
              </w:rPr>
              <w:t>Bijlagen</w:t>
            </w:r>
            <w:r>
              <w:rPr>
                <w:noProof/>
                <w:webHidden/>
              </w:rPr>
              <w:tab/>
            </w:r>
            <w:r>
              <w:rPr>
                <w:noProof/>
                <w:webHidden/>
              </w:rPr>
              <w:fldChar w:fldCharType="begin"/>
            </w:r>
            <w:r>
              <w:rPr>
                <w:noProof/>
                <w:webHidden/>
              </w:rPr>
              <w:instrText xml:space="preserve"> PAGEREF _Toc147774096 \h </w:instrText>
            </w:r>
            <w:r>
              <w:rPr>
                <w:noProof/>
                <w:webHidden/>
              </w:rPr>
            </w:r>
            <w:r>
              <w:rPr>
                <w:noProof/>
                <w:webHidden/>
              </w:rPr>
              <w:fldChar w:fldCharType="separate"/>
            </w:r>
            <w:r>
              <w:rPr>
                <w:noProof/>
                <w:webHidden/>
              </w:rPr>
              <w:t>7</w:t>
            </w:r>
            <w:r>
              <w:rPr>
                <w:noProof/>
                <w:webHidden/>
              </w:rPr>
              <w:fldChar w:fldCharType="end"/>
            </w:r>
          </w:hyperlink>
        </w:p>
        <w:p w14:paraId="0D68FD52" w14:textId="678D5438" w:rsidR="00074A30" w:rsidRPr="00505D14" w:rsidRDefault="00074A30" w:rsidP="005710E0">
          <w:r w:rsidRPr="00505D14">
            <w:rPr>
              <w:b/>
              <w:bCs/>
            </w:rPr>
            <w:fldChar w:fldCharType="end"/>
          </w:r>
        </w:p>
      </w:sdtContent>
    </w:sdt>
    <w:p w14:paraId="56B1427D" w14:textId="6950AB0C" w:rsidR="00074A30" w:rsidRPr="00505D14" w:rsidRDefault="00074A30" w:rsidP="005710E0"/>
    <w:p w14:paraId="56BECBF1" w14:textId="27D41FEC" w:rsidR="00074A30" w:rsidRPr="00505D14" w:rsidRDefault="00074A30" w:rsidP="005710E0"/>
    <w:p w14:paraId="0FD9696B" w14:textId="0514BA0B" w:rsidR="00074A30" w:rsidRPr="00505D14" w:rsidRDefault="00074A30" w:rsidP="005710E0"/>
    <w:p w14:paraId="0731DE37" w14:textId="7314E912" w:rsidR="00074A30" w:rsidRPr="00505D14" w:rsidRDefault="00074A30" w:rsidP="005710E0"/>
    <w:p w14:paraId="043E532D" w14:textId="6CE919B9" w:rsidR="00074A30" w:rsidRPr="00505D14" w:rsidRDefault="00074A30" w:rsidP="005710E0"/>
    <w:p w14:paraId="458CB1B6" w14:textId="508E4DFE" w:rsidR="00074A30" w:rsidRPr="00505D14" w:rsidRDefault="00074A30" w:rsidP="005710E0"/>
    <w:p w14:paraId="7E52DB2B" w14:textId="3E881DAC" w:rsidR="00074A30" w:rsidRPr="00505D14" w:rsidRDefault="00074A30" w:rsidP="005710E0"/>
    <w:p w14:paraId="06E73744" w14:textId="69D52802" w:rsidR="00074A30" w:rsidRPr="00505D14" w:rsidRDefault="00074A30" w:rsidP="005710E0"/>
    <w:p w14:paraId="316CCB0A" w14:textId="4877F97C" w:rsidR="00074A30" w:rsidRPr="00505D14" w:rsidRDefault="00074A30" w:rsidP="005710E0"/>
    <w:p w14:paraId="3DAADA4C" w14:textId="5E7DED14" w:rsidR="00074A30" w:rsidRPr="00505D14" w:rsidRDefault="00074A30" w:rsidP="005710E0"/>
    <w:p w14:paraId="1FFD00CB" w14:textId="69F175DE" w:rsidR="00074A30" w:rsidRPr="00505D14" w:rsidRDefault="00074A30" w:rsidP="005710E0"/>
    <w:p w14:paraId="6F43B810" w14:textId="60EC834A" w:rsidR="00074A30" w:rsidRPr="00505D14" w:rsidRDefault="00074A30" w:rsidP="005710E0"/>
    <w:p w14:paraId="6C75938F" w14:textId="5915EA53" w:rsidR="00074A30" w:rsidRPr="00505D14" w:rsidRDefault="00074A30" w:rsidP="005710E0"/>
    <w:p w14:paraId="38CB57E8" w14:textId="5C43F7CD" w:rsidR="00074A30" w:rsidRPr="00505D14" w:rsidRDefault="00074A30" w:rsidP="005710E0"/>
    <w:p w14:paraId="36864EBC" w14:textId="0ACD3205" w:rsidR="00074A30" w:rsidRPr="00505D14" w:rsidRDefault="00074A30" w:rsidP="005710E0"/>
    <w:p w14:paraId="7D049905" w14:textId="4EFCEA61" w:rsidR="00074A30" w:rsidRPr="00505D14" w:rsidRDefault="00074A30" w:rsidP="005710E0"/>
    <w:p w14:paraId="57B85BC9" w14:textId="4243FBD9" w:rsidR="00074A30" w:rsidRPr="00505D14" w:rsidRDefault="00074A30" w:rsidP="005710E0"/>
    <w:p w14:paraId="45218E45" w14:textId="55A9E195" w:rsidR="00074A30" w:rsidRPr="00505D14" w:rsidRDefault="00074A30" w:rsidP="005710E0"/>
    <w:p w14:paraId="713FE712" w14:textId="1AEC07A5" w:rsidR="00074A30" w:rsidRPr="00505D14" w:rsidRDefault="00074A30" w:rsidP="005710E0"/>
    <w:p w14:paraId="6BEDFFC2" w14:textId="634E618F" w:rsidR="00074A30" w:rsidRPr="00505D14" w:rsidRDefault="00074A30" w:rsidP="005710E0"/>
    <w:p w14:paraId="51019D37" w14:textId="389EC5A6" w:rsidR="00074A30" w:rsidRPr="00505D14" w:rsidRDefault="00074A30" w:rsidP="005710E0"/>
    <w:p w14:paraId="173A02E6" w14:textId="77777777" w:rsidR="005710E0" w:rsidRDefault="005710E0">
      <w:pPr>
        <w:rPr>
          <w:b/>
          <w:kern w:val="28"/>
          <w:sz w:val="32"/>
          <w:highlight w:val="lightGray"/>
        </w:rPr>
      </w:pPr>
      <w:bookmarkStart w:id="3" w:name="_Toc127376469"/>
      <w:r>
        <w:rPr>
          <w:highlight w:val="lightGray"/>
        </w:rPr>
        <w:br w:type="page"/>
      </w:r>
    </w:p>
    <w:p w14:paraId="47763992" w14:textId="3B5A0059" w:rsidR="00B332BE" w:rsidRPr="00505D14" w:rsidRDefault="005710E0" w:rsidP="005710E0">
      <w:pPr>
        <w:pStyle w:val="Kop1"/>
        <w:numPr>
          <w:ilvl w:val="0"/>
          <w:numId w:val="0"/>
        </w:numPr>
        <w:spacing w:before="0" w:after="0"/>
      </w:pPr>
      <w:bookmarkStart w:id="4" w:name="_Toc147774081"/>
      <w:r w:rsidRPr="00505D14">
        <w:lastRenderedPageBreak/>
        <w:t>Introductie</w:t>
      </w:r>
      <w:bookmarkEnd w:id="3"/>
      <w:bookmarkEnd w:id="4"/>
    </w:p>
    <w:p w14:paraId="08DA7E1E" w14:textId="77777777" w:rsidR="005710E0" w:rsidRDefault="005710E0" w:rsidP="005710E0">
      <w:pPr>
        <w:rPr>
          <w:highlight w:val="yellow"/>
        </w:rPr>
      </w:pPr>
    </w:p>
    <w:p w14:paraId="1D8B6E15" w14:textId="278DE016" w:rsidR="00B332BE" w:rsidRDefault="00B332BE" w:rsidP="005710E0">
      <w:r w:rsidRPr="005710E0">
        <w:rPr>
          <w:highlight w:val="yellow"/>
        </w:rPr>
        <w:t>Geef een overzicht van het volledige functionele specificatiedocument, inclusief het doel, de reikwijdte, definities, acroniemen, afkortingen, referenties, enz.</w:t>
      </w:r>
      <w:r w:rsidRPr="00505D14">
        <w:t xml:space="preserve"> </w:t>
      </w:r>
    </w:p>
    <w:p w14:paraId="42CC4760" w14:textId="77777777" w:rsidR="005710E0" w:rsidRPr="00505D14" w:rsidRDefault="005710E0" w:rsidP="005710E0"/>
    <w:p w14:paraId="090ADF85" w14:textId="77777777" w:rsidR="00B332BE" w:rsidRPr="00505D14" w:rsidRDefault="00B332BE" w:rsidP="005710E0">
      <w:pPr>
        <w:pStyle w:val="Kop2"/>
        <w:spacing w:before="0" w:after="0"/>
      </w:pPr>
      <w:bookmarkStart w:id="5" w:name="_Toc127376470"/>
      <w:bookmarkStart w:id="6" w:name="_Toc147774082"/>
      <w:r w:rsidRPr="00505D14">
        <w:t>Doel</w:t>
      </w:r>
      <w:bookmarkEnd w:id="5"/>
      <w:bookmarkEnd w:id="6"/>
    </w:p>
    <w:p w14:paraId="012D942A" w14:textId="710F212A" w:rsidR="00B332BE" w:rsidRDefault="0009712D" w:rsidP="005710E0">
      <w:r w:rsidRPr="0009712D">
        <w:t>Het doel van dit functioneel specificatiedocument is beschrijving te geven van de functionele eisen voor NerdyGadgets. Het doel van het document is:</w:t>
      </w:r>
    </w:p>
    <w:p w14:paraId="47A240B1" w14:textId="77777777" w:rsidR="0009712D" w:rsidRDefault="0009712D" w:rsidP="005710E0"/>
    <w:p w14:paraId="10069469" w14:textId="57BDAA68" w:rsidR="00E1797B" w:rsidRDefault="00E1797B" w:rsidP="005710E0">
      <w:r>
        <w:t>Verduidelijking: zorg ervoor dat ontwikkelaars, testers, projectmanagers en eindgebruikers, en mogelijk andere belanghebbenden, een goed begrip hebben van de functionaliteiten en vereisten van het systeem.</w:t>
      </w:r>
    </w:p>
    <w:p w14:paraId="677835B7" w14:textId="77777777" w:rsidR="00E1797B" w:rsidRDefault="00E1797B" w:rsidP="005710E0"/>
    <w:p w14:paraId="60FF04EE" w14:textId="676C1D11" w:rsidR="0009712D" w:rsidRDefault="00E1797B" w:rsidP="005710E0">
      <w:r>
        <w:t xml:space="preserve">Ontwikkelingsrichtlijn: ontwikkelaars helpen bij het proces van systeemontwerp, -bouw en -test. </w:t>
      </w:r>
      <w:r w:rsidR="00D148C6" w:rsidRPr="00D148C6">
        <w:t>Als gevolg hiervan wordt een gestructureerde benadering van het ontwikkelproces ondersteund.</w:t>
      </w:r>
    </w:p>
    <w:p w14:paraId="3517316B" w14:textId="77777777" w:rsidR="00D148C6" w:rsidRDefault="00D148C6" w:rsidP="005710E0"/>
    <w:p w14:paraId="197E02D9" w14:textId="72DFAA2F" w:rsidR="00D148C6" w:rsidRDefault="00D148C6" w:rsidP="005710E0">
      <w:r w:rsidRPr="00D148C6">
        <w:t xml:space="preserve">Basis voor </w:t>
      </w:r>
      <w:r>
        <w:t>s</w:t>
      </w:r>
      <w:r w:rsidRPr="00D148C6">
        <w:t xml:space="preserve">upport en </w:t>
      </w:r>
      <w:r>
        <w:t>o</w:t>
      </w:r>
      <w:r w:rsidRPr="00D148C6">
        <w:t>nderhoud: dienen als een bron van documentatie voor toekomstig onderhoud, updates en eventuele supportactiviteiten, waardoor de voortzetting van het systeem soepel wordt gehouden.</w:t>
      </w:r>
    </w:p>
    <w:p w14:paraId="0F431B08" w14:textId="77777777" w:rsidR="00D148C6" w:rsidRDefault="00D148C6" w:rsidP="005710E0"/>
    <w:p w14:paraId="2BA05A21" w14:textId="00B78DF7" w:rsidR="00D148C6" w:rsidRDefault="00D148C6" w:rsidP="005710E0">
      <w:r>
        <w:t>Controle</w:t>
      </w:r>
      <w:r w:rsidRPr="00D148C6">
        <w:t xml:space="preserve"> </w:t>
      </w:r>
      <w:r>
        <w:t>op</w:t>
      </w:r>
      <w:r w:rsidRPr="00D148C6">
        <w:t xml:space="preserve"> overeenstemming: gebruikt als referentiepunt om te beoordelen of het systeem dat is geleverd voldoet aan de oorspronkelijke functionele eisen.</w:t>
      </w:r>
    </w:p>
    <w:p w14:paraId="61F1C234" w14:textId="77777777" w:rsidR="001F34C5" w:rsidRPr="00505D14" w:rsidRDefault="001F34C5" w:rsidP="005710E0"/>
    <w:p w14:paraId="3EB9FB89" w14:textId="6516F1F2" w:rsidR="00B332BE" w:rsidRPr="00505D14" w:rsidRDefault="00B332BE" w:rsidP="005710E0">
      <w:pPr>
        <w:pStyle w:val="Kop2"/>
        <w:spacing w:before="0" w:after="0"/>
      </w:pPr>
      <w:bookmarkStart w:id="7" w:name="_Toc127376471"/>
      <w:bookmarkStart w:id="8" w:name="_Toc147774083"/>
      <w:r w:rsidRPr="00505D14">
        <w:t>Referentiedocumenten</w:t>
      </w:r>
      <w:bookmarkEnd w:id="7"/>
      <w:bookmarkEnd w:id="8"/>
    </w:p>
    <w:p w14:paraId="0A21F6EC" w14:textId="56BB1491" w:rsidR="00FF3C03" w:rsidRDefault="00FF3C03" w:rsidP="005710E0">
      <w:r>
        <w:t xml:space="preserve">Bol.com: </w:t>
      </w:r>
      <w:hyperlink r:id="rId11" w:history="1">
        <w:r w:rsidRPr="00FC1732">
          <w:rPr>
            <w:rStyle w:val="Hyperlink"/>
          </w:rPr>
          <w:t>https://www.bol.com/nl/nl/</w:t>
        </w:r>
      </w:hyperlink>
    </w:p>
    <w:p w14:paraId="45FFB059" w14:textId="5E47F8D5" w:rsidR="00FF3C03" w:rsidRDefault="00FF3C03" w:rsidP="005710E0">
      <w:r>
        <w:t xml:space="preserve">Game Mania: </w:t>
      </w:r>
      <w:hyperlink r:id="rId12" w:history="1">
        <w:r w:rsidRPr="00FC1732">
          <w:rPr>
            <w:rStyle w:val="Hyperlink"/>
          </w:rPr>
          <w:t>https://www.gamemania.nl/nl</w:t>
        </w:r>
      </w:hyperlink>
    </w:p>
    <w:p w14:paraId="7FF38A03" w14:textId="75E707C2" w:rsidR="00B332BE" w:rsidRDefault="00E17E6E" w:rsidP="005710E0">
      <w:pPr>
        <w:rPr>
          <w:rStyle w:val="Hyperlink"/>
        </w:rPr>
      </w:pPr>
      <w:r>
        <w:t>HTML-tutorial</w:t>
      </w:r>
      <w:r w:rsidR="007E7C9C">
        <w:t xml:space="preserve">: </w:t>
      </w:r>
      <w:hyperlink r:id="rId13" w:history="1">
        <w:r w:rsidR="007E7C9C" w:rsidRPr="00F768E1">
          <w:rPr>
            <w:rStyle w:val="Hyperlink"/>
          </w:rPr>
          <w:t>https://www.w3schools.com/html/</w:t>
        </w:r>
      </w:hyperlink>
    </w:p>
    <w:p w14:paraId="4D033B49" w14:textId="6AFF9B8F" w:rsidR="00C1512F" w:rsidRDefault="00E17E6E" w:rsidP="005710E0">
      <w:r>
        <w:t>KBS-merkgids</w:t>
      </w:r>
      <w:r w:rsidR="00C1512F">
        <w:t xml:space="preserve">: </w:t>
      </w:r>
      <w:hyperlink r:id="rId14" w:history="1">
        <w:r w:rsidR="00C1512F" w:rsidRPr="00065B4E">
          <w:rPr>
            <w:rStyle w:val="Hyperlink"/>
          </w:rPr>
          <w:t>https://leren.windesheim.n</w:t>
        </w:r>
        <w:r w:rsidR="00C1512F" w:rsidRPr="00065B4E">
          <w:rPr>
            <w:rStyle w:val="Hyperlink"/>
          </w:rPr>
          <w:t>l</w:t>
        </w:r>
        <w:r w:rsidR="00C1512F" w:rsidRPr="00065B4E">
          <w:rPr>
            <w:rStyle w:val="Hyperlink"/>
          </w:rPr>
          <w:t>/d2l/le/lessons/68798/topics/714684</w:t>
        </w:r>
      </w:hyperlink>
    </w:p>
    <w:p w14:paraId="21170AED" w14:textId="3C9CF295" w:rsidR="00CB52A0" w:rsidRDefault="00CB52A0" w:rsidP="005710E0">
      <w:r>
        <w:t xml:space="preserve">Trello: </w:t>
      </w:r>
      <w:hyperlink r:id="rId15" w:history="1">
        <w:r w:rsidRPr="00F768E1">
          <w:rPr>
            <w:rStyle w:val="Hyperlink"/>
          </w:rPr>
          <w:t>https://trello.com/b/xrtXICDY/nerdy-gadgets</w:t>
        </w:r>
      </w:hyperlink>
    </w:p>
    <w:p w14:paraId="36FA4360" w14:textId="22323386" w:rsidR="007E7C9C" w:rsidRDefault="00CB52A0" w:rsidP="005710E0">
      <w:r>
        <w:t xml:space="preserve">Wireframes: </w:t>
      </w:r>
      <w:hyperlink r:id="rId16" w:history="1">
        <w:r w:rsidRPr="00F768E1">
          <w:rPr>
            <w:rStyle w:val="Hyperlink"/>
          </w:rPr>
          <w:t>https://app.moqups.com/YDank5yS</w:t>
        </w:r>
        <w:r w:rsidRPr="00F768E1">
          <w:rPr>
            <w:rStyle w:val="Hyperlink"/>
          </w:rPr>
          <w:t>T</w:t>
        </w:r>
        <w:r w:rsidRPr="00F768E1">
          <w:rPr>
            <w:rStyle w:val="Hyperlink"/>
          </w:rPr>
          <w:t>LMQlJgkUKJbtRnG7Pl7HN4L/view/page/a2a00afc0</w:t>
        </w:r>
      </w:hyperlink>
    </w:p>
    <w:p w14:paraId="33A9F20F" w14:textId="77777777" w:rsidR="00CB52A0" w:rsidRPr="00505D14" w:rsidRDefault="00CB52A0" w:rsidP="005710E0"/>
    <w:p w14:paraId="3D028DBA" w14:textId="77777777" w:rsidR="00B332BE" w:rsidRPr="00505D14" w:rsidRDefault="00B332BE" w:rsidP="005710E0">
      <w:pPr>
        <w:pStyle w:val="Kop2"/>
        <w:spacing w:before="0" w:after="0"/>
      </w:pPr>
      <w:bookmarkStart w:id="9" w:name="_Toc127376472"/>
      <w:bookmarkStart w:id="10" w:name="_Toc147774084"/>
      <w:r w:rsidRPr="00505D14">
        <w:t>Afkortingen en acroniemen</w:t>
      </w:r>
      <w:bookmarkEnd w:id="9"/>
      <w:bookmarkEnd w:id="10"/>
    </w:p>
    <w:p w14:paraId="2EE918B4" w14:textId="33C3BD51" w:rsidR="00410068" w:rsidRDefault="00410068" w:rsidP="005710E0">
      <w:r>
        <w:t>CSS = Cascading Style Sheets</w:t>
      </w:r>
    </w:p>
    <w:p w14:paraId="50ACAA80" w14:textId="0B15BE5B" w:rsidR="00410068" w:rsidRDefault="00410068" w:rsidP="005710E0">
      <w:r>
        <w:t>HTML = HyperText Markup Language</w:t>
      </w:r>
    </w:p>
    <w:p w14:paraId="0F0967E1" w14:textId="4FA28138" w:rsidR="00410068" w:rsidRDefault="00410068" w:rsidP="005710E0">
      <w:r>
        <w:t>KBS = Kenmerkende beroepssituatie</w:t>
      </w:r>
    </w:p>
    <w:p w14:paraId="2143E372" w14:textId="08CFBB1E" w:rsidR="00410068" w:rsidRDefault="00410068" w:rsidP="005710E0">
      <w:r>
        <w:t>PHP = Hypertext Preprocessor</w:t>
      </w:r>
    </w:p>
    <w:p w14:paraId="1949BEB2" w14:textId="237276EC" w:rsidR="00B559FD" w:rsidRDefault="00B559FD" w:rsidP="005710E0">
      <w:r>
        <w:t>Px = pixel</w:t>
      </w:r>
    </w:p>
    <w:p w14:paraId="19E467E6" w14:textId="3BB3BB33" w:rsidR="00410068" w:rsidRDefault="00410068" w:rsidP="005710E0">
      <w:r>
        <w:t>SB’er = Studentenbegeleider</w:t>
      </w:r>
    </w:p>
    <w:p w14:paraId="5E3977AD" w14:textId="6076B2F8" w:rsidR="00410068" w:rsidRDefault="00410068" w:rsidP="005710E0">
      <w:r>
        <w:t>SQL = Structered Query Language</w:t>
      </w:r>
    </w:p>
    <w:p w14:paraId="4B370E50" w14:textId="0E7119AC" w:rsidR="00410068" w:rsidRDefault="00410068" w:rsidP="005710E0">
      <w:r>
        <w:t>XAMPP = Apache MySQL PHP Perl</w:t>
      </w:r>
    </w:p>
    <w:p w14:paraId="2CA91F81" w14:textId="77777777" w:rsidR="001F34C5" w:rsidRPr="00505D14" w:rsidRDefault="001F34C5" w:rsidP="005710E0"/>
    <w:p w14:paraId="5B22E813" w14:textId="51DD7F42" w:rsidR="00B332BE" w:rsidRPr="00505D14" w:rsidRDefault="00B332BE" w:rsidP="005710E0">
      <w:pPr>
        <w:pStyle w:val="Kop2"/>
        <w:spacing w:before="0" w:after="0"/>
      </w:pPr>
      <w:bookmarkStart w:id="11" w:name="_Toc127376473"/>
      <w:bookmarkStart w:id="12" w:name="_Toc147774085"/>
      <w:r w:rsidRPr="00505D14">
        <w:t>Document Conventies</w:t>
      </w:r>
      <w:bookmarkEnd w:id="11"/>
      <w:bookmarkEnd w:id="12"/>
    </w:p>
    <w:p w14:paraId="320CE4C5" w14:textId="02C25320" w:rsidR="00B332BE" w:rsidRPr="005710E0" w:rsidRDefault="00063850" w:rsidP="005710E0">
      <w:pPr>
        <w:pStyle w:val="Lijstalinea"/>
        <w:numPr>
          <w:ilvl w:val="0"/>
          <w:numId w:val="41"/>
        </w:numPr>
        <w:rPr>
          <w:highlight w:val="yellow"/>
        </w:rPr>
      </w:pPr>
      <w:r w:rsidRPr="005710E0">
        <w:rPr>
          <w:highlight w:val="yellow"/>
        </w:rPr>
        <w:t>Wat termen betekenen</w:t>
      </w:r>
    </w:p>
    <w:p w14:paraId="17738CE2" w14:textId="4C79A5D0" w:rsidR="00063850" w:rsidRPr="005710E0" w:rsidRDefault="00063850" w:rsidP="005710E0">
      <w:pPr>
        <w:pStyle w:val="Lijstalinea"/>
        <w:numPr>
          <w:ilvl w:val="0"/>
          <w:numId w:val="41"/>
        </w:numPr>
        <w:rPr>
          <w:highlight w:val="yellow"/>
        </w:rPr>
      </w:pPr>
      <w:r w:rsidRPr="005710E0">
        <w:rPr>
          <w:highlight w:val="yellow"/>
        </w:rPr>
        <w:t>Waar bepaalde stukken staan?</w:t>
      </w:r>
    </w:p>
    <w:p w14:paraId="78A73987" w14:textId="1451A676" w:rsidR="00063850" w:rsidRPr="005710E0" w:rsidRDefault="00063850" w:rsidP="005710E0">
      <w:pPr>
        <w:pStyle w:val="Lijstalinea"/>
        <w:numPr>
          <w:ilvl w:val="0"/>
          <w:numId w:val="41"/>
        </w:numPr>
        <w:rPr>
          <w:highlight w:val="yellow"/>
        </w:rPr>
      </w:pPr>
      <w:r w:rsidRPr="005710E0">
        <w:rPr>
          <w:highlight w:val="yellow"/>
        </w:rPr>
        <w:lastRenderedPageBreak/>
        <w:t xml:space="preserve">Waarschuwingen en tips voor </w:t>
      </w:r>
      <w:r w:rsidR="00E17E6E" w:rsidRPr="005710E0">
        <w:rPr>
          <w:highlight w:val="yellow"/>
        </w:rPr>
        <w:t>als</w:t>
      </w:r>
      <w:r w:rsidRPr="005710E0">
        <w:rPr>
          <w:highlight w:val="yellow"/>
        </w:rPr>
        <w:t xml:space="preserve"> je iets in de code wil veranderen.</w:t>
      </w:r>
    </w:p>
    <w:p w14:paraId="557CAB0C" w14:textId="77777777" w:rsidR="00C95E12" w:rsidRDefault="00C95E12" w:rsidP="005710E0"/>
    <w:p w14:paraId="793EEBDC" w14:textId="21D1735C" w:rsidR="00C95E12" w:rsidRDefault="00C95E12" w:rsidP="005710E0">
      <w:r>
        <w:t xml:space="preserve">Stukken codes en andere files, zoals foto’s, staan in hun eigen </w:t>
      </w:r>
      <w:r w:rsidR="008C6E12">
        <w:t>mapjes</w:t>
      </w:r>
      <w:r>
        <w:t xml:space="preserve">. De codes van </w:t>
      </w:r>
      <w:r w:rsidR="00942BD5">
        <w:t xml:space="preserve">iedere </w:t>
      </w:r>
      <w:r>
        <w:t>webpagina</w:t>
      </w:r>
      <w:r w:rsidR="00942BD5">
        <w:t>, zoals de klantenrecensies en product,</w:t>
      </w:r>
      <w:r>
        <w:t xml:space="preserve"> staan onder het </w:t>
      </w:r>
      <w:r w:rsidR="008C6E12">
        <w:t>mapje</w:t>
      </w:r>
      <w:r>
        <w:t xml:space="preserve"> “pages”</w:t>
      </w:r>
      <w:r w:rsidR="00942BD5">
        <w:t xml:space="preserve">. Hoewel </w:t>
      </w:r>
      <w:r>
        <w:t xml:space="preserve">de styling van </w:t>
      </w:r>
      <w:r w:rsidR="00942BD5">
        <w:t>een web</w:t>
      </w:r>
      <w:r>
        <w:t xml:space="preserve">pagina, oftewel de lay-out van een </w:t>
      </w:r>
      <w:r w:rsidR="00942BD5">
        <w:t>web</w:t>
      </w:r>
      <w:r>
        <w:t>pagina</w:t>
      </w:r>
      <w:r w:rsidR="00942BD5">
        <w:t>,</w:t>
      </w:r>
      <w:r>
        <w:t xml:space="preserve"> onder het </w:t>
      </w:r>
      <w:r w:rsidR="008C6E12">
        <w:t>mapje</w:t>
      </w:r>
      <w:r>
        <w:t xml:space="preserve"> “styling” </w:t>
      </w:r>
      <w:r w:rsidR="002E0742">
        <w:t xml:space="preserve">staat </w:t>
      </w:r>
      <w:r>
        <w:t>en alle afbeeldingen die</w:t>
      </w:r>
      <w:r w:rsidR="002E0742">
        <w:t xml:space="preserve"> in</w:t>
      </w:r>
      <w:r>
        <w:t xml:space="preserve"> het project worden of kunnen gebruikt</w:t>
      </w:r>
      <w:r w:rsidR="002E0742">
        <w:t xml:space="preserve"> worden</w:t>
      </w:r>
      <w:r>
        <w:t xml:space="preserve"> </w:t>
      </w:r>
      <w:r w:rsidR="002E0742">
        <w:t xml:space="preserve">staan </w:t>
      </w:r>
      <w:r>
        <w:t xml:space="preserve">onder het </w:t>
      </w:r>
      <w:r w:rsidR="008C6E12">
        <w:t>mapje</w:t>
      </w:r>
      <w:r>
        <w:t xml:space="preserve"> “images”. De homepage van de website, genaamd “index.php” staat wel los van de </w:t>
      </w:r>
      <w:r w:rsidR="008C6E12">
        <w:t>mapjes</w:t>
      </w:r>
      <w:r>
        <w:t xml:space="preserve">. Ook staat de databases, een verzameling van gegevens, en de connectie </w:t>
      </w:r>
      <w:r w:rsidR="002E0742">
        <w:t>tussen</w:t>
      </w:r>
      <w:r>
        <w:t xml:space="preserve"> de database </w:t>
      </w:r>
      <w:r w:rsidR="002E0742">
        <w:t>en</w:t>
      </w:r>
      <w:r>
        <w:t xml:space="preserve"> PHP ook los van een </w:t>
      </w:r>
      <w:r w:rsidR="008C6E12">
        <w:t>mapje</w:t>
      </w:r>
      <w:r>
        <w:t>.</w:t>
      </w:r>
    </w:p>
    <w:p w14:paraId="3DB415B8" w14:textId="77777777" w:rsidR="00942BD5" w:rsidRDefault="00942BD5" w:rsidP="005710E0"/>
    <w:p w14:paraId="743DA348" w14:textId="6C94B266" w:rsidR="00942BD5" w:rsidRPr="00505D14" w:rsidRDefault="00942BD5" w:rsidP="005710E0">
      <w:r>
        <w:t>Tip: als er met HTML of CSS wordt gecodeerd, dan gebruik je op iedere regel de volgende tekens: &lt;&gt;. Bijvoorbeeld: &lt;een stukje code&gt;</w:t>
      </w:r>
      <w:r w:rsidR="002E0742">
        <w:t>. Echter komt na iedere regel van een PHP-code een “;”. Als deze twee tekens niet in iedere regel te zien zijn, zal er een foutmelding ontstaan en wordt het volgende coderegel niet herkent.</w:t>
      </w:r>
    </w:p>
    <w:p w14:paraId="30B786D3" w14:textId="0BBC1915" w:rsidR="00B332BE" w:rsidRPr="00505D14" w:rsidRDefault="00B332BE" w:rsidP="005710E0"/>
    <w:p w14:paraId="56B8C84F" w14:textId="77777777" w:rsidR="005710E0" w:rsidRDefault="005710E0">
      <w:pPr>
        <w:rPr>
          <w:b/>
          <w:kern w:val="28"/>
          <w:sz w:val="32"/>
        </w:rPr>
      </w:pPr>
      <w:bookmarkStart w:id="13" w:name="_Toc147774086"/>
      <w:r>
        <w:br w:type="page"/>
      </w:r>
    </w:p>
    <w:p w14:paraId="266A37EB" w14:textId="6B7DDDF4" w:rsidR="00B332BE" w:rsidRPr="00505D14" w:rsidRDefault="00B332BE" w:rsidP="005710E0">
      <w:pPr>
        <w:pStyle w:val="Kop1"/>
        <w:spacing w:before="0" w:after="0"/>
      </w:pPr>
      <w:r w:rsidRPr="00505D14">
        <w:lastRenderedPageBreak/>
        <w:t>Overzicht van het systeem</w:t>
      </w:r>
      <w:bookmarkEnd w:id="13"/>
    </w:p>
    <w:p w14:paraId="74000EBE" w14:textId="78F00362" w:rsidR="00B332BE" w:rsidRDefault="00B332BE" w:rsidP="005710E0">
      <w:r w:rsidRPr="005710E0">
        <w:rPr>
          <w:highlight w:val="yellow"/>
        </w:rPr>
        <w:t>In dit gedeelte moet kort de systeemcontext en het ontwerp worden geïntroduceerd en de achtergrond van het project worden besproken. In dit deel kunnen ook de kosten en baten van de geselecteerde architectuur worden samengevat en kan worden verwezen naar haalbaarheidsstudies en prototyping-oefeningen.</w:t>
      </w:r>
    </w:p>
    <w:p w14:paraId="62FA2EA5" w14:textId="77777777" w:rsidR="005710E0" w:rsidRPr="00505D14" w:rsidRDefault="005710E0" w:rsidP="005710E0"/>
    <w:p w14:paraId="3094A05E" w14:textId="536AB2A9" w:rsidR="00B332BE" w:rsidRPr="00505D14" w:rsidRDefault="00B332BE" w:rsidP="005710E0">
      <w:pPr>
        <w:pStyle w:val="Kop2"/>
        <w:spacing w:before="0" w:after="0"/>
      </w:pPr>
      <w:bookmarkStart w:id="14" w:name="_Toc147774087"/>
      <w:r w:rsidRPr="00505D14">
        <w:t>Systeem kenmerken</w:t>
      </w:r>
      <w:bookmarkEnd w:id="14"/>
    </w:p>
    <w:p w14:paraId="4F5EE2D4" w14:textId="4DB4275B" w:rsidR="00EA51E5" w:rsidRDefault="00B332BE" w:rsidP="005710E0">
      <w:r w:rsidRPr="005710E0">
        <w:rPr>
          <w:highlight w:val="yellow"/>
        </w:rPr>
        <w:t>De beschrijving van het systeem moet worden gegeven in termen van de architectuur van de oplossing die wordt geïmplementeerd met gegevensstromen op hoog niveau die</w:t>
      </w:r>
      <w:r w:rsidR="00E17E6E">
        <w:rPr>
          <w:highlight w:val="yellow"/>
        </w:rPr>
        <w:t xml:space="preserve"> </w:t>
      </w:r>
      <w:r w:rsidRPr="005710E0">
        <w:rPr>
          <w:highlight w:val="yellow"/>
        </w:rPr>
        <w:t>zijn ontworpen om de context van het systeem te bepalen, d.w.z. om naar de externe interfaces te kijken.</w:t>
      </w:r>
    </w:p>
    <w:p w14:paraId="0C734EC2" w14:textId="77777777" w:rsidR="00063850" w:rsidRDefault="00063850" w:rsidP="005710E0"/>
    <w:p w14:paraId="0B3F870A" w14:textId="2ED37C0E" w:rsidR="005710E0" w:rsidRDefault="005710E0" w:rsidP="005710E0">
      <w:r>
        <w:t xml:space="preserve">De inhoud van de webpagina’s </w:t>
      </w:r>
      <w:r w:rsidR="00E17E6E">
        <w:t>worden</w:t>
      </w:r>
      <w:r>
        <w:t xml:space="preserve"> gedaan met een HTML-code. De HTML-code zorgt </w:t>
      </w:r>
      <w:r w:rsidR="00E17E6E">
        <w:t>ervoor</w:t>
      </w:r>
      <w:r>
        <w:t xml:space="preserve"> dat we bijvoorbeeld tekst op de webpagina krijgen. </w:t>
      </w:r>
      <w:r>
        <w:t xml:space="preserve">In het </w:t>
      </w:r>
      <w:r w:rsidR="008C6E12">
        <w:t>mapje</w:t>
      </w:r>
      <w:r>
        <w:t xml:space="preserve"> “</w:t>
      </w:r>
      <w:r>
        <w:t>pages</w:t>
      </w:r>
      <w:r>
        <w:t xml:space="preserve">” heeft iedere webpagina, zoals </w:t>
      </w:r>
      <w:r w:rsidR="008C6E12">
        <w:t>“</w:t>
      </w:r>
      <w:r>
        <w:t>klantenrecensie</w:t>
      </w:r>
      <w:r w:rsidR="008C6E12">
        <w:t>s”</w:t>
      </w:r>
      <w:r>
        <w:t xml:space="preserve"> en </w:t>
      </w:r>
      <w:r w:rsidR="008C6E12">
        <w:t>“</w:t>
      </w:r>
      <w:r>
        <w:t>product</w:t>
      </w:r>
      <w:r w:rsidR="008C6E12">
        <w:t>”</w:t>
      </w:r>
      <w:r>
        <w:t xml:space="preserve">, zijn eigen </w:t>
      </w:r>
      <w:r w:rsidR="008C6E12">
        <w:t>HTML</w:t>
      </w:r>
      <w:r>
        <w:t xml:space="preserve">-code. Echter wordt de </w:t>
      </w:r>
      <w:r w:rsidR="008C6E12">
        <w:t xml:space="preserve">homepage, onder de naam “index.php”, buiten het </w:t>
      </w:r>
      <w:r w:rsidR="00E17E6E">
        <w:t>mapje</w:t>
      </w:r>
      <w:r w:rsidR="008C6E12">
        <w:t xml:space="preserve"> “pages” bevonden, zoals eerder vermeld.</w:t>
      </w:r>
    </w:p>
    <w:p w14:paraId="00A21AFA" w14:textId="77777777" w:rsidR="005710E0" w:rsidRDefault="005710E0" w:rsidP="005710E0"/>
    <w:p w14:paraId="482AED10" w14:textId="488B9C66" w:rsidR="00063850" w:rsidRDefault="008C6E12" w:rsidP="005710E0">
      <w:r>
        <w:t>Echter wordt d</w:t>
      </w:r>
      <w:r w:rsidR="002E0742">
        <w:t xml:space="preserve">e styling van de pagina’s gedaan met een CSS-code, wat een mogelijkheid geeft om de lay-out van een webpagina los te koppelen van de inhoud/ tekst en centraal vast te stellen. In het </w:t>
      </w:r>
      <w:r>
        <w:t>mapje</w:t>
      </w:r>
      <w:r w:rsidR="002E0742">
        <w:t xml:space="preserve"> “</w:t>
      </w:r>
      <w:r w:rsidR="005710E0">
        <w:t>styling</w:t>
      </w:r>
      <w:r w:rsidR="002E0742">
        <w:t>” heeft iedere webpagina, zoals homepage en product, zijn eigen CSS-code. Echter wordt de basis van een webpagina, bijvoorbeeld de header, footer en de achtergrond verzorgd door de code: “basic-style.css”</w:t>
      </w:r>
      <w:r w:rsidR="00063850">
        <w:t>.</w:t>
      </w:r>
      <w:r w:rsidR="002E0742">
        <w:t xml:space="preserve"> Hierdoor is op iedere webpagina dezelfde header, footer en achtergrond te zien.</w:t>
      </w:r>
    </w:p>
    <w:p w14:paraId="4B65A888" w14:textId="77777777" w:rsidR="005710E0" w:rsidRPr="00505D14" w:rsidRDefault="005710E0" w:rsidP="005710E0"/>
    <w:p w14:paraId="657890AF" w14:textId="323ECA3E" w:rsidR="00B332BE" w:rsidRPr="00505D14" w:rsidRDefault="00B332BE" w:rsidP="005710E0">
      <w:pPr>
        <w:pStyle w:val="Kop2"/>
        <w:spacing w:before="0" w:after="0"/>
      </w:pPr>
      <w:bookmarkStart w:id="15" w:name="_Toc504386220"/>
      <w:bookmarkStart w:id="16" w:name="_Toc147774088"/>
      <w:r w:rsidRPr="00505D14">
        <w:t>Systeemarchitectuur</w:t>
      </w:r>
      <w:bookmarkEnd w:id="15"/>
      <w:bookmarkEnd w:id="16"/>
    </w:p>
    <w:p w14:paraId="092A0F26" w14:textId="7DC0D9CA" w:rsidR="00144FF9" w:rsidRPr="005710E0" w:rsidRDefault="00B332BE" w:rsidP="005710E0">
      <w:pPr>
        <w:rPr>
          <w:highlight w:val="yellow"/>
        </w:rPr>
      </w:pPr>
      <w:r w:rsidRPr="005710E0">
        <w:rPr>
          <w:highlight w:val="yellow"/>
        </w:rPr>
        <w:t>In dit deel moet de architectuur van het systeem worden beschreven</w:t>
      </w:r>
      <w:r w:rsidR="00144FF9" w:rsidRPr="005710E0">
        <w:rPr>
          <w:highlight w:val="yellow"/>
        </w:rPr>
        <w:t>.</w:t>
      </w:r>
    </w:p>
    <w:p w14:paraId="0EAA0871" w14:textId="6055F7D3" w:rsidR="008C6E12" w:rsidRPr="005710E0" w:rsidRDefault="008C6E12" w:rsidP="005710E0">
      <w:pPr>
        <w:rPr>
          <w:highlight w:val="yellow"/>
        </w:rPr>
      </w:pPr>
    </w:p>
    <w:p w14:paraId="636A278F" w14:textId="6A976A76" w:rsidR="00B332BE" w:rsidRPr="005710E0" w:rsidRDefault="00063850" w:rsidP="005710E0">
      <w:pPr>
        <w:pStyle w:val="Lijstalinea"/>
        <w:numPr>
          <w:ilvl w:val="0"/>
          <w:numId w:val="41"/>
        </w:numPr>
        <w:rPr>
          <w:highlight w:val="yellow"/>
        </w:rPr>
      </w:pPr>
      <w:r w:rsidRPr="005710E0">
        <w:rPr>
          <w:highlight w:val="yellow"/>
        </w:rPr>
        <w:t>Uitleggen van de gekozen styling/ wireframe/ structuur</w:t>
      </w:r>
    </w:p>
    <w:p w14:paraId="1067F2D7" w14:textId="3627807C" w:rsidR="00063850" w:rsidRPr="005710E0" w:rsidRDefault="00063850" w:rsidP="005710E0">
      <w:pPr>
        <w:pStyle w:val="Lijstalinea"/>
        <w:numPr>
          <w:ilvl w:val="1"/>
          <w:numId w:val="41"/>
        </w:numPr>
        <w:rPr>
          <w:highlight w:val="yellow"/>
        </w:rPr>
      </w:pPr>
      <w:r w:rsidRPr="005710E0">
        <w:rPr>
          <w:highlight w:val="yellow"/>
        </w:rPr>
        <w:t>Hoeveel ruimte er tussen secties moet zitten</w:t>
      </w:r>
    </w:p>
    <w:p w14:paraId="4BAE2BF3" w14:textId="1941D896" w:rsidR="00063850" w:rsidRPr="005710E0" w:rsidRDefault="00063850" w:rsidP="005710E0">
      <w:pPr>
        <w:pStyle w:val="Lijstalinea"/>
        <w:numPr>
          <w:ilvl w:val="1"/>
          <w:numId w:val="41"/>
        </w:numPr>
        <w:rPr>
          <w:highlight w:val="yellow"/>
        </w:rPr>
      </w:pPr>
      <w:r w:rsidRPr="005710E0">
        <w:rPr>
          <w:highlight w:val="yellow"/>
        </w:rPr>
        <w:t>Een bepaalde vorm die alles moet hebben.</w:t>
      </w:r>
    </w:p>
    <w:p w14:paraId="132FC25A" w14:textId="1BF4D632" w:rsidR="00B332BE" w:rsidRPr="00505D14" w:rsidRDefault="00B332BE" w:rsidP="005710E0"/>
    <w:p w14:paraId="220EC9ED" w14:textId="319140A1" w:rsidR="002514EA" w:rsidRDefault="008C6E12">
      <w:bookmarkStart w:id="17" w:name="_Toc329071019"/>
      <w:bookmarkStart w:id="18" w:name="_Toc504386223"/>
      <w:r>
        <w:t>Volgens de</w:t>
      </w:r>
      <w:r w:rsidR="00C1512F">
        <w:t xml:space="preserve"> merkgids van de opdrachtgever</w:t>
      </w:r>
      <w:r w:rsidR="002514EA">
        <w:t xml:space="preserve"> moet:</w:t>
      </w:r>
    </w:p>
    <w:p w14:paraId="61E673C8" w14:textId="3C198940" w:rsidR="002514EA" w:rsidRPr="002514EA" w:rsidRDefault="002514EA" w:rsidP="002514EA">
      <w:pPr>
        <w:pStyle w:val="Lijstalinea"/>
        <w:numPr>
          <w:ilvl w:val="0"/>
          <w:numId w:val="41"/>
        </w:numPr>
        <w:rPr>
          <w:b/>
          <w:kern w:val="28"/>
          <w:sz w:val="32"/>
        </w:rPr>
      </w:pPr>
      <w:r>
        <w:t>Het logo voor de webshop van NerdyGadgets de essentie van geek-cultuur en innovatie belichamen. Hiervoor is gekozen voor een dynamisch logo dat een modern esthetiek combineert met elementen d</w:t>
      </w:r>
      <w:r w:rsidR="00E17E6E">
        <w:t>i</w:t>
      </w:r>
      <w:r>
        <w:t>e resoneren met techliefhebbers. Door een computer in het logo te zetten, wordt het logo direct herkenbaar gemaakt.</w:t>
      </w:r>
    </w:p>
    <w:p w14:paraId="1F32B705" w14:textId="3AB32634" w:rsidR="009726E7" w:rsidRPr="009726E7" w:rsidRDefault="002514EA" w:rsidP="009726E7">
      <w:pPr>
        <w:pStyle w:val="Lijstalinea"/>
        <w:numPr>
          <w:ilvl w:val="0"/>
          <w:numId w:val="41"/>
        </w:numPr>
        <w:rPr>
          <w:b/>
          <w:kern w:val="28"/>
          <w:sz w:val="32"/>
        </w:rPr>
      </w:pPr>
      <w:r>
        <w:t xml:space="preserve">Voor het kleurenpalet moet er een levendig, maar gebalanceerd zijn dat de opwinding van tech en popcultuur weerspiegelt, terwijl het nog steeds een </w:t>
      </w:r>
      <w:r w:rsidR="00E17E6E">
        <w:t>professionele</w:t>
      </w:r>
      <w:r>
        <w:t xml:space="preserve"> uitstraling behoudt. Hiervoor is gekozen voor </w:t>
      </w:r>
      <w:r w:rsidR="00E17E6E">
        <w:t>elektrisch blauw</w:t>
      </w:r>
      <w:r>
        <w:t xml:space="preserve"> (</w:t>
      </w:r>
      <w:r w:rsidRPr="002514EA">
        <w:t>#7DF9FF</w:t>
      </w:r>
      <w:r>
        <w:t>), neongroen (</w:t>
      </w:r>
      <w:r w:rsidRPr="002514EA">
        <w:t>#39FF14</w:t>
      </w:r>
      <w:r>
        <w:t xml:space="preserve">), </w:t>
      </w:r>
      <w:r w:rsidR="00E17E6E">
        <w:t>houtskool grijs</w:t>
      </w:r>
      <w:r>
        <w:t xml:space="preserve"> (</w:t>
      </w:r>
      <w:r w:rsidRPr="002514EA">
        <w:t>#23232F</w:t>
      </w:r>
      <w:r>
        <w:t>) en pop</w:t>
      </w:r>
      <w:r w:rsidR="00E17E6E">
        <w:t xml:space="preserve"> </w:t>
      </w:r>
      <w:r>
        <w:t>rood</w:t>
      </w:r>
      <w:r w:rsidR="009726E7">
        <w:t xml:space="preserve"> (</w:t>
      </w:r>
      <w:r w:rsidR="009726E7" w:rsidRPr="009726E7">
        <w:t>#</w:t>
      </w:r>
      <w:r w:rsidR="009726E7">
        <w:t>C</w:t>
      </w:r>
      <w:r w:rsidR="009726E7" w:rsidRPr="009726E7">
        <w:t>81717</w:t>
      </w:r>
      <w:r w:rsidR="009726E7">
        <w:t xml:space="preserve">). Knoppen, navigatiebalken en interactieve elementen moeten het kleurenpalet volgen en consistentie behouden in de hele webshop. Daarom is er in de header en footer voor gekozen om als achtergrond </w:t>
      </w:r>
      <w:r w:rsidR="00E17E6E">
        <w:t>houtskool grijs</w:t>
      </w:r>
      <w:r w:rsidR="009726E7">
        <w:t xml:space="preserve"> neer te zetten. Als achtergrond voor de body elektrisch</w:t>
      </w:r>
      <w:r w:rsidR="00E17E6E">
        <w:t xml:space="preserve"> </w:t>
      </w:r>
      <w:r w:rsidR="009726E7">
        <w:t xml:space="preserve">blauw-ish. En als je </w:t>
      </w:r>
      <w:r w:rsidR="009726E7">
        <w:lastRenderedPageBreak/>
        <w:t xml:space="preserve">met je </w:t>
      </w:r>
      <w:r w:rsidR="00E17E6E">
        <w:t>cursor</w:t>
      </w:r>
      <w:r w:rsidR="009726E7">
        <w:t xml:space="preserve"> over bepaalde tekststukjes en knoppen heen gaat, dan worden ze de kleur neongroen.</w:t>
      </w:r>
    </w:p>
    <w:p w14:paraId="51B5C1CE" w14:textId="7F5D1DB8" w:rsidR="00C1512F" w:rsidRPr="00C1512F" w:rsidRDefault="009726E7" w:rsidP="009726E7">
      <w:pPr>
        <w:pStyle w:val="Lijstalinea"/>
        <w:numPr>
          <w:ilvl w:val="0"/>
          <w:numId w:val="41"/>
        </w:numPr>
        <w:rPr>
          <w:b/>
          <w:kern w:val="28"/>
          <w:sz w:val="32"/>
        </w:rPr>
      </w:pPr>
      <w:r>
        <w:t xml:space="preserve">Voor de typografie moet de lettertypen een </w:t>
      </w:r>
      <w:r w:rsidR="00E17E6E">
        <w:t>balans</w:t>
      </w:r>
      <w:r>
        <w:t xml:space="preserve"> vinden tussen leesbaarheid en vooruitstrevende esthetiek. In de header is daarom voor gekozen om voor een vette Arial-lettertype, maar in de footer een normale Arial-lettertype. In de body zelf ook normale Arial-lettertype. Alle lettertypes zijn in de kleur wit vertoond.</w:t>
      </w:r>
    </w:p>
    <w:p w14:paraId="61E6618F" w14:textId="2B7F2D8C" w:rsidR="00C1512F" w:rsidRPr="00C1512F" w:rsidRDefault="00C1512F" w:rsidP="009726E7">
      <w:pPr>
        <w:pStyle w:val="Lijstalinea"/>
        <w:numPr>
          <w:ilvl w:val="0"/>
          <w:numId w:val="41"/>
        </w:numPr>
        <w:rPr>
          <w:b/>
          <w:kern w:val="28"/>
          <w:sz w:val="32"/>
        </w:rPr>
      </w:pPr>
      <w:r>
        <w:t xml:space="preserve">Voor de achtergrond van de body is </w:t>
      </w:r>
      <w:r w:rsidR="00E17E6E">
        <w:t>ervoor</w:t>
      </w:r>
      <w:r>
        <w:t xml:space="preserve"> gekozen om een afbeelding te vertonen van soort chipachtige foto. Hierdoor komt er diepte en visuele </w:t>
      </w:r>
      <w:r w:rsidR="00E17E6E">
        <w:t>interesse</w:t>
      </w:r>
      <w:r>
        <w:t xml:space="preserve"> aan het ontwerp van de webshop.</w:t>
      </w:r>
    </w:p>
    <w:p w14:paraId="797E72FC" w14:textId="570F9B01" w:rsidR="00AA0EFD" w:rsidRPr="00AA0EFD" w:rsidRDefault="00C1512F" w:rsidP="00AA0EFD">
      <w:pPr>
        <w:pStyle w:val="Lijstalinea"/>
        <w:numPr>
          <w:ilvl w:val="0"/>
          <w:numId w:val="41"/>
        </w:numPr>
        <w:rPr>
          <w:b/>
          <w:kern w:val="28"/>
          <w:sz w:val="32"/>
        </w:rPr>
      </w:pPr>
      <w:r>
        <w:t xml:space="preserve">Daarnaast moet </w:t>
      </w:r>
      <w:r w:rsidR="00E17E6E">
        <w:t>de stem</w:t>
      </w:r>
      <w:r>
        <w:t xml:space="preserve"> van het merk enthousiast, deskundig en benaderbaar zijn. Hierdoor gebruiken wij een toon die resoneert met tech-liefhebbers, terwijl </w:t>
      </w:r>
      <w:r w:rsidR="00E17E6E">
        <w:t>duidelijkheid</w:t>
      </w:r>
      <w:r>
        <w:t xml:space="preserve"> wordt </w:t>
      </w:r>
      <w:r w:rsidR="00E17E6E">
        <w:t>gehandhaafd</w:t>
      </w:r>
      <w:r>
        <w:t xml:space="preserve"> in productbeschrijvingen en gebruikersinstructies.</w:t>
      </w:r>
    </w:p>
    <w:p w14:paraId="4399C2D0" w14:textId="77777777" w:rsidR="00AA0EFD" w:rsidRDefault="00AA0EFD" w:rsidP="00AA0EFD"/>
    <w:p w14:paraId="57EB2E2D" w14:textId="645FF17D" w:rsidR="00AA0EFD" w:rsidRDefault="00AA0EFD" w:rsidP="00AA0EFD">
      <w:pPr>
        <w:rPr>
          <w:color w:val="000000" w:themeColor="text1"/>
        </w:rPr>
      </w:pPr>
      <w:r>
        <w:rPr>
          <w:color w:val="000000" w:themeColor="text1"/>
        </w:rPr>
        <w:t>Voor de vormgeving</w:t>
      </w:r>
      <w:r w:rsidR="00B559FD">
        <w:rPr>
          <w:color w:val="000000" w:themeColor="text1"/>
        </w:rPr>
        <w:t xml:space="preserve"> dachten wij:</w:t>
      </w:r>
    </w:p>
    <w:p w14:paraId="1B7B4591" w14:textId="24880D18" w:rsidR="00B559FD" w:rsidRDefault="00B559FD" w:rsidP="00B559FD">
      <w:pPr>
        <w:pStyle w:val="Lijstalinea"/>
        <w:numPr>
          <w:ilvl w:val="0"/>
          <w:numId w:val="41"/>
        </w:numPr>
        <w:rPr>
          <w:color w:val="000000" w:themeColor="text1"/>
        </w:rPr>
      </w:pPr>
      <w:r>
        <w:rPr>
          <w:color w:val="000000" w:themeColor="text1"/>
        </w:rPr>
        <w:t xml:space="preserve">Voor de header begint links het logo van NerdyGadgets. Dit logo is 250 bij 90 px. Daarna volgt de zoekbalk die 75.1% breed is en een zoekknop die beide hoogte en breedte 15.5% is. In de zoekbalk zelf zit een klein stukje tekst die een lettertype heeft van 18px. Dan volgt de navigatieknoppen naar </w:t>
      </w:r>
      <w:r w:rsidR="00E17E6E">
        <w:rPr>
          <w:color w:val="000000" w:themeColor="text1"/>
        </w:rPr>
        <w:t>de homepagina</w:t>
      </w:r>
      <w:r>
        <w:rPr>
          <w:color w:val="000000" w:themeColor="text1"/>
        </w:rPr>
        <w:t>, de over ons en producten met een lettertypegrootte van 18px. Als laatst volgen een winkelwagen-pictogram en een account-pictogram. Beide pictogrammen zijn 40 bij 40 px.</w:t>
      </w:r>
    </w:p>
    <w:p w14:paraId="5BCBC600" w14:textId="21DCE8AC" w:rsidR="00B559FD" w:rsidRDefault="00896BDD" w:rsidP="0048448A">
      <w:pPr>
        <w:pStyle w:val="Lijstalinea"/>
        <w:numPr>
          <w:ilvl w:val="0"/>
          <w:numId w:val="41"/>
        </w:numPr>
        <w:rPr>
          <w:color w:val="000000" w:themeColor="text1"/>
        </w:rPr>
      </w:pPr>
      <w:r w:rsidRPr="00896BDD">
        <w:rPr>
          <w:color w:val="000000" w:themeColor="text1"/>
        </w:rPr>
        <w:t>In de body komt een bewegend stukje tekst, waar “Welkom bij NerdyGadgets” in staat. Dan volg</w:t>
      </w:r>
      <w:r>
        <w:rPr>
          <w:color w:val="000000" w:themeColor="text1"/>
        </w:rPr>
        <w:t>t daaronder een stukje tekst, waar “Aanbevolen producten” in staat met daaronder zes blokken aan producten. In die blokken staat een afbeelding van het product met daaronder de naam, beschrijving en een knop om het product in het winkelwagentje te doen. Daarna volgt het contactje-stukje, wat begint met een stukje tekst waar “Contacteer ons” in staat met daaronder drie tekstblokken voor je naam, e-mail en het bericht wat je wil gaan sturen. Daarna volgt een knop voor de klanten</w:t>
      </w:r>
      <w:r w:rsidR="00E17E6E">
        <w:rPr>
          <w:color w:val="000000" w:themeColor="text1"/>
        </w:rPr>
        <w:t>recensies</w:t>
      </w:r>
      <w:r>
        <w:rPr>
          <w:color w:val="000000" w:themeColor="text1"/>
        </w:rPr>
        <w:t xml:space="preserve"> met als tekst: “</w:t>
      </w:r>
      <w:r w:rsidRPr="00896BDD">
        <w:rPr>
          <w:color w:val="000000" w:themeColor="text1"/>
        </w:rPr>
        <w:t>Lees hieronder de ervaringen van andere klanten met betrekking tot onze producten en service. Sorteer op relevantie, datum of waardering</w:t>
      </w:r>
      <w:r>
        <w:rPr>
          <w:color w:val="000000" w:themeColor="text1"/>
        </w:rPr>
        <w:t>”. Dan komt er een stukje over de wink</w:t>
      </w:r>
      <w:r w:rsidR="00E17E6E">
        <w:rPr>
          <w:color w:val="000000" w:themeColor="text1"/>
        </w:rPr>
        <w:t>el</w:t>
      </w:r>
      <w:r>
        <w:rPr>
          <w:color w:val="000000" w:themeColor="text1"/>
        </w:rPr>
        <w:t>ervaring met als tekst: “Verbeter uw winkelervaring bij NerdyGadgets. We streven naar de beste winkelervaring voor onze klanten</w:t>
      </w:r>
      <w:r w:rsidR="0048448A">
        <w:rPr>
          <w:color w:val="000000" w:themeColor="text1"/>
        </w:rPr>
        <w:t xml:space="preserve">. Bij NerdyGadgets garanderen wij: (volgt lijst) </w:t>
      </w:r>
      <w:r w:rsidR="0048448A" w:rsidRPr="0048448A">
        <w:rPr>
          <w:color w:val="000000" w:themeColor="text1"/>
        </w:rPr>
        <w:t>Klantenrecen</w:t>
      </w:r>
      <w:r w:rsidR="00E17E6E">
        <w:rPr>
          <w:color w:val="000000" w:themeColor="text1"/>
        </w:rPr>
        <w:t>s</w:t>
      </w:r>
      <w:r w:rsidR="0048448A" w:rsidRPr="0048448A">
        <w:rPr>
          <w:color w:val="000000" w:themeColor="text1"/>
        </w:rPr>
        <w:t>ies</w:t>
      </w:r>
      <w:r w:rsidR="0048448A">
        <w:rPr>
          <w:color w:val="000000" w:themeColor="text1"/>
        </w:rPr>
        <w:t xml:space="preserve"> voor echte feedback; Eenvoudige navigatie om snel te vinden wat u zoekt; Veilige betalingsmogelijkheden voor uw gemoedsrust; Snelle levering om uw producten op tijd te ontvangen</w:t>
      </w:r>
      <w:r w:rsidRPr="0048448A">
        <w:rPr>
          <w:color w:val="000000" w:themeColor="text1"/>
        </w:rPr>
        <w:t>”</w:t>
      </w:r>
      <w:r w:rsidR="0048448A">
        <w:rPr>
          <w:color w:val="000000" w:themeColor="text1"/>
        </w:rPr>
        <w:t>. Daaronder volgt een stukje tekst “de veilige betalingsmogelijkheden” met weer daaronder nog een stukje tekst “</w:t>
      </w:r>
      <w:r w:rsidR="0048448A" w:rsidRPr="0048448A">
        <w:rPr>
          <w:color w:val="000000" w:themeColor="text1"/>
        </w:rPr>
        <w:t>Bij NerdyGadgets bieden wij diverse betalingsmogelijkheden aan om uw betalingservaring veilig en vertrouwd te maken:</w:t>
      </w:r>
      <w:r w:rsidR="0048448A">
        <w:rPr>
          <w:color w:val="000000" w:themeColor="text1"/>
        </w:rPr>
        <w:t xml:space="preserve">” met weer daaronder afbeeldingen van Mastercard (90 bij 56 px), </w:t>
      </w:r>
      <w:r w:rsidR="00E17E6E">
        <w:rPr>
          <w:color w:val="000000" w:themeColor="text1"/>
        </w:rPr>
        <w:t>IDEAL</w:t>
      </w:r>
      <w:r w:rsidR="0048448A">
        <w:rPr>
          <w:color w:val="000000" w:themeColor="text1"/>
        </w:rPr>
        <w:t xml:space="preserve"> (64.4 bij 56 px) en Visa (90 bij 56 px). Als laatst volgt weer een stukje tekst “</w:t>
      </w:r>
      <w:r w:rsidR="0048448A" w:rsidRPr="0048448A">
        <w:rPr>
          <w:color w:val="000000" w:themeColor="text1"/>
        </w:rPr>
        <w:t>We nemen ook strenge beveiligingsmaatregelen om ervoor te zorgen dat uw betalingen veilig worden verwerkt en om het vertrouwen van onze klanten te vergroten.</w:t>
      </w:r>
      <w:r w:rsidR="0048448A">
        <w:rPr>
          <w:color w:val="000000" w:themeColor="text1"/>
        </w:rPr>
        <w:t>”</w:t>
      </w:r>
    </w:p>
    <w:p w14:paraId="0FBEF1C8" w14:textId="333BB29D" w:rsidR="0048448A" w:rsidRPr="0048448A" w:rsidRDefault="0048448A" w:rsidP="0048448A">
      <w:pPr>
        <w:pStyle w:val="Lijstalinea"/>
        <w:numPr>
          <w:ilvl w:val="0"/>
          <w:numId w:val="41"/>
        </w:numPr>
        <w:rPr>
          <w:color w:val="000000" w:themeColor="text1"/>
        </w:rPr>
      </w:pPr>
      <w:r w:rsidRPr="0048448A">
        <w:rPr>
          <w:color w:val="000000" w:themeColor="text1"/>
        </w:rPr>
        <w:lastRenderedPageBreak/>
        <w:t>Als footer komt als eerst een copyright met als stukje tekst: “</w:t>
      </w:r>
      <w:r w:rsidRPr="0048448A">
        <w:rPr>
          <w:color w:val="000000" w:themeColor="text1"/>
        </w:rPr>
        <w:t>Copyright © 2023 NerdyGadgets Inc. Alle rechten voorbehouden.</w:t>
      </w:r>
      <w:r w:rsidRPr="0048448A">
        <w:rPr>
          <w:color w:val="000000" w:themeColor="text1"/>
        </w:rPr>
        <w:t xml:space="preserve">” Daaronder volgen twee lijsten: de contactgegevens en de makers. Bij de contactgegevens staan de stukjes tekst: </w:t>
      </w:r>
      <w:r w:rsidRPr="0048448A">
        <w:rPr>
          <w:color w:val="000000" w:themeColor="text1"/>
        </w:rPr>
        <w:t>Contactgegevens</w:t>
      </w:r>
      <w:r w:rsidRPr="0048448A">
        <w:rPr>
          <w:color w:val="000000" w:themeColor="text1"/>
        </w:rPr>
        <w:t>; A</w:t>
      </w:r>
      <w:r w:rsidRPr="0048448A">
        <w:rPr>
          <w:color w:val="000000" w:themeColor="text1"/>
        </w:rPr>
        <w:t>dres: Hospitaaldreef 5, 1315 RC Almere</w:t>
      </w:r>
      <w:r w:rsidRPr="0048448A">
        <w:rPr>
          <w:color w:val="000000" w:themeColor="text1"/>
        </w:rPr>
        <w:t xml:space="preserve">; </w:t>
      </w:r>
      <w:r w:rsidRPr="0048448A">
        <w:rPr>
          <w:color w:val="000000" w:themeColor="text1"/>
        </w:rPr>
        <w:t xml:space="preserve">Email: </w:t>
      </w:r>
      <w:hyperlink r:id="rId17" w:history="1">
        <w:r w:rsidRPr="00FC1732">
          <w:rPr>
            <w:rStyle w:val="Hyperlink"/>
          </w:rPr>
          <w:t>administratie@nerdygadgets.nl</w:t>
        </w:r>
      </w:hyperlink>
      <w:r w:rsidRPr="0048448A">
        <w:rPr>
          <w:color w:val="000000" w:themeColor="text1"/>
        </w:rPr>
        <w:t xml:space="preserve">; </w:t>
      </w:r>
      <w:r w:rsidRPr="0048448A">
        <w:rPr>
          <w:color w:val="000000" w:themeColor="text1"/>
        </w:rPr>
        <w:t>Telefoon: 036-1234567</w:t>
      </w:r>
      <w:r w:rsidRPr="0048448A">
        <w:rPr>
          <w:color w:val="000000" w:themeColor="text1"/>
        </w:rPr>
        <w:t>”. Bij de makers staan onze namen met stukje tekst: “Makers;</w:t>
      </w:r>
      <w:r w:rsidRPr="0048448A">
        <w:t xml:space="preserve"> </w:t>
      </w:r>
      <w:r w:rsidRPr="0048448A">
        <w:rPr>
          <w:color w:val="000000" w:themeColor="text1"/>
        </w:rPr>
        <w:t>Alexander Dijkhuizen</w:t>
      </w:r>
      <w:r w:rsidRPr="0048448A">
        <w:rPr>
          <w:color w:val="000000" w:themeColor="text1"/>
        </w:rPr>
        <w:t>;</w:t>
      </w:r>
      <w:r>
        <w:rPr>
          <w:color w:val="000000" w:themeColor="text1"/>
        </w:rPr>
        <w:t xml:space="preserve"> </w:t>
      </w:r>
      <w:r w:rsidRPr="0048448A">
        <w:rPr>
          <w:color w:val="000000" w:themeColor="text1"/>
        </w:rPr>
        <w:t>Danyaal Burney</w:t>
      </w:r>
      <w:r>
        <w:rPr>
          <w:color w:val="000000" w:themeColor="text1"/>
        </w:rPr>
        <w:t>;</w:t>
      </w:r>
    </w:p>
    <w:p w14:paraId="3D457259" w14:textId="5ECED0A6" w:rsidR="0048448A" w:rsidRDefault="0048448A" w:rsidP="00E008D2">
      <w:pPr>
        <w:pStyle w:val="Lijstalinea"/>
        <w:numPr>
          <w:ilvl w:val="0"/>
          <w:numId w:val="41"/>
        </w:numPr>
        <w:rPr>
          <w:color w:val="000000" w:themeColor="text1"/>
        </w:rPr>
      </w:pPr>
      <w:r w:rsidRPr="0048448A">
        <w:rPr>
          <w:color w:val="000000" w:themeColor="text1"/>
        </w:rPr>
        <w:t>Hieu Phan</w:t>
      </w:r>
      <w:r w:rsidRPr="0048448A">
        <w:rPr>
          <w:color w:val="000000" w:themeColor="text1"/>
        </w:rPr>
        <w:t xml:space="preserve">; </w:t>
      </w:r>
      <w:r w:rsidRPr="0048448A">
        <w:rPr>
          <w:color w:val="000000" w:themeColor="text1"/>
        </w:rPr>
        <w:t>Shahzaib Saleem</w:t>
      </w:r>
      <w:r w:rsidRPr="0048448A">
        <w:rPr>
          <w:color w:val="000000" w:themeColor="text1"/>
        </w:rPr>
        <w:t>;</w:t>
      </w:r>
      <w:r>
        <w:rPr>
          <w:color w:val="000000" w:themeColor="text1"/>
        </w:rPr>
        <w:t xml:space="preserve"> </w:t>
      </w:r>
      <w:r w:rsidRPr="0048448A">
        <w:rPr>
          <w:color w:val="000000" w:themeColor="text1"/>
        </w:rPr>
        <w:t>Wiljan Verhoeven</w:t>
      </w:r>
      <w:r w:rsidRPr="0048448A">
        <w:rPr>
          <w:color w:val="000000" w:themeColor="text1"/>
        </w:rPr>
        <w:t>”</w:t>
      </w:r>
      <w:r>
        <w:rPr>
          <w:color w:val="000000" w:themeColor="text1"/>
        </w:rPr>
        <w:t>.</w:t>
      </w:r>
    </w:p>
    <w:p w14:paraId="63CF8288" w14:textId="6EE0E0B1" w:rsidR="0048448A" w:rsidRPr="0048448A" w:rsidRDefault="0048448A" w:rsidP="00E008D2">
      <w:pPr>
        <w:pStyle w:val="Lijstalinea"/>
        <w:numPr>
          <w:ilvl w:val="0"/>
          <w:numId w:val="41"/>
        </w:numPr>
        <w:rPr>
          <w:color w:val="000000" w:themeColor="text1"/>
        </w:rPr>
      </w:pPr>
      <w:r>
        <w:rPr>
          <w:color w:val="000000" w:themeColor="text1"/>
        </w:rPr>
        <w:t xml:space="preserve">Hieronder kan je screenshots zien van de wireframes die worden gebruikt om </w:t>
      </w:r>
      <w:r w:rsidR="00105E59">
        <w:rPr>
          <w:color w:val="000000" w:themeColor="text1"/>
        </w:rPr>
        <w:t>de website te bouwen:</w:t>
      </w:r>
    </w:p>
    <w:p w14:paraId="69327590" w14:textId="77777777" w:rsidR="00B559FD" w:rsidRPr="00AA0EFD" w:rsidRDefault="00B559FD" w:rsidP="00AA0EFD">
      <w:pPr>
        <w:rPr>
          <w:color w:val="000000" w:themeColor="text1"/>
        </w:rPr>
      </w:pPr>
    </w:p>
    <w:p w14:paraId="32FBE2FA" w14:textId="156999DA" w:rsidR="00B559FD" w:rsidRPr="00B559FD" w:rsidRDefault="00033714" w:rsidP="00033714">
      <w:pPr>
        <w:rPr>
          <w:color w:val="000000" w:themeColor="text1"/>
        </w:rPr>
      </w:pPr>
      <w:r>
        <w:rPr>
          <w:noProof/>
          <w:color w:val="000000" w:themeColor="text1"/>
        </w:rPr>
        <w:drawing>
          <wp:inline distT="0" distB="0" distL="0" distR="0" wp14:anchorId="26B1E0B4" wp14:editId="724959A6">
            <wp:extent cx="4422077" cy="1219200"/>
            <wp:effectExtent l="0" t="0" r="0" b="0"/>
            <wp:docPr id="330948018" name="Afbeelding 1" descr="Afbeelding met elektronica, tekst, schermopname, stekk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48018" name="Afbeelding 1" descr="Afbeelding met elektronica, tekst, schermopname, stekker&#10;&#10;Automatisch gegenereerde beschrijving"/>
                    <pic:cNvPicPr/>
                  </pic:nvPicPr>
                  <pic:blipFill rotWithShape="1">
                    <a:blip r:embed="rId18" cstate="print">
                      <a:extLst>
                        <a:ext uri="{28A0092B-C50C-407E-A947-70E740481C1C}">
                          <a14:useLocalDpi xmlns:a14="http://schemas.microsoft.com/office/drawing/2010/main" val="0"/>
                        </a:ext>
                      </a:extLst>
                    </a:blip>
                    <a:srcRect b="49327"/>
                    <a:stretch/>
                  </pic:blipFill>
                  <pic:spPr bwMode="auto">
                    <a:xfrm>
                      <a:off x="0" y="0"/>
                      <a:ext cx="4426732" cy="1220484"/>
                    </a:xfrm>
                    <a:prstGeom prst="rect">
                      <a:avLst/>
                    </a:prstGeom>
                    <a:ln>
                      <a:noFill/>
                    </a:ln>
                    <a:extLst>
                      <a:ext uri="{53640926-AAD7-44D8-BBD7-CCE9431645EC}">
                        <a14:shadowObscured xmlns:a14="http://schemas.microsoft.com/office/drawing/2010/main"/>
                      </a:ext>
                    </a:extLst>
                  </pic:spPr>
                </pic:pic>
              </a:graphicData>
            </a:graphic>
          </wp:inline>
        </w:drawing>
      </w:r>
      <w:r>
        <w:rPr>
          <w:noProof/>
          <w:color w:val="000000" w:themeColor="text1"/>
        </w:rPr>
        <w:drawing>
          <wp:inline distT="0" distB="0" distL="0" distR="0" wp14:anchorId="71507A8D" wp14:editId="121CB49B">
            <wp:extent cx="4414740" cy="2167466"/>
            <wp:effectExtent l="0" t="0" r="5080" b="4445"/>
            <wp:docPr id="334876342" name="Afbeelding 2"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76342" name="Afbeelding 2" descr="Afbeelding met tekst, schermopname&#10;&#10;Automatisch gegenereerde beschrijvi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35491" cy="2177654"/>
                    </a:xfrm>
                    <a:prstGeom prst="rect">
                      <a:avLst/>
                    </a:prstGeom>
                  </pic:spPr>
                </pic:pic>
              </a:graphicData>
            </a:graphic>
          </wp:inline>
        </w:drawing>
      </w:r>
      <w:r w:rsidR="005710E0" w:rsidRPr="00033714">
        <w:rPr>
          <w:color w:val="000000" w:themeColor="text1"/>
        </w:rPr>
        <w:br w:type="page"/>
      </w:r>
    </w:p>
    <w:p w14:paraId="37E73B50" w14:textId="695865AD" w:rsidR="00B332BE" w:rsidRPr="00505D14" w:rsidRDefault="00B332BE" w:rsidP="005710E0">
      <w:pPr>
        <w:pStyle w:val="Kop1"/>
        <w:spacing w:before="0" w:after="0"/>
      </w:pPr>
      <w:bookmarkStart w:id="19" w:name="_Toc147774089"/>
      <w:r w:rsidRPr="00505D14">
        <w:lastRenderedPageBreak/>
        <w:t>Systeemontwerp</w:t>
      </w:r>
      <w:bookmarkEnd w:id="17"/>
      <w:bookmarkEnd w:id="18"/>
      <w:bookmarkEnd w:id="19"/>
    </w:p>
    <w:p w14:paraId="1BA8DB06" w14:textId="63C91A17" w:rsidR="00B332BE" w:rsidRDefault="00B332BE" w:rsidP="005710E0">
      <w:r w:rsidRPr="00C1512F">
        <w:rPr>
          <w:highlight w:val="yellow"/>
        </w:rPr>
        <w:t>Deze en de volgende sectie moeten voldoende informatie bieden voor een ontwikkelaar om het systeem te produceren. De gedetailleerde inhoud is afhankelijk van de aanpak van het ontwerpproces dat moet worden gebruikt.</w:t>
      </w:r>
    </w:p>
    <w:p w14:paraId="516C01C8" w14:textId="77777777" w:rsidR="005710E0" w:rsidRPr="00505D14" w:rsidRDefault="005710E0" w:rsidP="005710E0"/>
    <w:p w14:paraId="31246BC0" w14:textId="77777777" w:rsidR="00B332BE" w:rsidRPr="00505D14" w:rsidRDefault="00B332BE" w:rsidP="005710E0">
      <w:pPr>
        <w:pStyle w:val="Kop2"/>
        <w:spacing w:before="0" w:after="0"/>
      </w:pPr>
      <w:bookmarkStart w:id="20" w:name="_Toc504386224"/>
      <w:bookmarkStart w:id="21" w:name="_Toc147774090"/>
      <w:r w:rsidRPr="00505D14">
        <w:t>Ontwerpmethode en -normen</w:t>
      </w:r>
      <w:bookmarkEnd w:id="20"/>
      <w:bookmarkEnd w:id="21"/>
    </w:p>
    <w:p w14:paraId="467C7F17" w14:textId="4043B938" w:rsidR="00B332BE" w:rsidRPr="00C1512F" w:rsidRDefault="00B332BE" w:rsidP="005710E0">
      <w:pPr>
        <w:rPr>
          <w:highlight w:val="yellow"/>
        </w:rPr>
      </w:pPr>
      <w:r w:rsidRPr="00C1512F">
        <w:rPr>
          <w:highlight w:val="yellow"/>
        </w:rPr>
        <w:t xml:space="preserve">De gebruikte ontwerpmethode moet worden benoemd en ernaar moet worden verwezen.  </w:t>
      </w:r>
    </w:p>
    <w:p w14:paraId="73556E59" w14:textId="77777777" w:rsidR="007E7C9C" w:rsidRPr="00C1512F" w:rsidRDefault="007E7C9C" w:rsidP="005710E0">
      <w:pPr>
        <w:rPr>
          <w:highlight w:val="yellow"/>
        </w:rPr>
      </w:pPr>
    </w:p>
    <w:p w14:paraId="248C52D5" w14:textId="1B23D861" w:rsidR="007E7C9C" w:rsidRPr="00AA0EFD" w:rsidRDefault="007E7C9C" w:rsidP="005710E0">
      <w:pPr>
        <w:pStyle w:val="Lijstalinea"/>
        <w:numPr>
          <w:ilvl w:val="0"/>
          <w:numId w:val="41"/>
        </w:numPr>
        <w:rPr>
          <w:highlight w:val="yellow"/>
        </w:rPr>
      </w:pPr>
      <w:r w:rsidRPr="00AA0EFD">
        <w:rPr>
          <w:highlight w:val="yellow"/>
        </w:rPr>
        <w:t>De technieken is gebruikt om op deze structuur te komen.</w:t>
      </w:r>
    </w:p>
    <w:p w14:paraId="5ADCC739" w14:textId="3D383464" w:rsidR="00AA0EFD" w:rsidRPr="00AA0EFD" w:rsidRDefault="00AA0EFD" w:rsidP="005710E0">
      <w:pPr>
        <w:pStyle w:val="Lijstalinea"/>
        <w:numPr>
          <w:ilvl w:val="0"/>
          <w:numId w:val="41"/>
        </w:numPr>
        <w:rPr>
          <w:highlight w:val="yellow"/>
        </w:rPr>
      </w:pPr>
      <w:r w:rsidRPr="00AA0EFD">
        <w:rPr>
          <w:highlight w:val="yellow"/>
        </w:rPr>
        <w:t>moet er gedocumenteerd worden hoe wij op on design zijn gekomen</w:t>
      </w:r>
    </w:p>
    <w:p w14:paraId="473B8F54" w14:textId="77777777" w:rsidR="005710E0" w:rsidRDefault="005710E0" w:rsidP="005710E0"/>
    <w:p w14:paraId="3C40A91F" w14:textId="772C2DFB" w:rsidR="00FF3C03" w:rsidRDefault="00E17E6E" w:rsidP="005710E0">
      <w:r>
        <w:t>Tijdens het bouwen van de website halen we ons inspiratie d</w:t>
      </w:r>
      <w:r w:rsidR="00FF3C03">
        <w:t xml:space="preserve">oor naar ander webshops, zoals Bol.com en Game Mania, </w:t>
      </w:r>
      <w:r>
        <w:t xml:space="preserve">te kijken </w:t>
      </w:r>
      <w:r w:rsidR="00FF3C03">
        <w:t xml:space="preserve">hoe zij de lay-out van de header, body en footer hebben aangepakt. Dan door met de interbrowers’ inspecteren-functie te gebruiken, kunnen wij zien hoe hun padding of hoogte- en </w:t>
      </w:r>
      <w:r>
        <w:t>breedteligging</w:t>
      </w:r>
      <w:r w:rsidR="00FF3C03">
        <w:t xml:space="preserve"> in elkaar zitten</w:t>
      </w:r>
      <w:r>
        <w:t>, zodat wij die in onze websites structuur kunnen gebruiken.</w:t>
      </w:r>
    </w:p>
    <w:p w14:paraId="2A28FE21" w14:textId="77777777" w:rsidR="00FF3C03" w:rsidRPr="00505D14" w:rsidRDefault="00FF3C03" w:rsidP="005710E0"/>
    <w:p w14:paraId="142B2A79" w14:textId="77777777" w:rsidR="00B332BE" w:rsidRPr="00505D14" w:rsidRDefault="00B332BE" w:rsidP="005710E0">
      <w:pPr>
        <w:pStyle w:val="Kop2"/>
        <w:spacing w:before="0" w:after="0"/>
      </w:pPr>
      <w:bookmarkStart w:id="22" w:name="_Toc330289846"/>
      <w:bookmarkStart w:id="23" w:name="_Toc504386225"/>
      <w:bookmarkStart w:id="24" w:name="_Toc147774091"/>
      <w:r w:rsidRPr="00505D14">
        <w:t>Documentatiestandaarden</w:t>
      </w:r>
      <w:bookmarkEnd w:id="22"/>
      <w:bookmarkEnd w:id="23"/>
      <w:bookmarkEnd w:id="24"/>
    </w:p>
    <w:p w14:paraId="01256F4A" w14:textId="32761583" w:rsidR="00B332BE" w:rsidRPr="00C1512F" w:rsidRDefault="00B332BE" w:rsidP="005710E0">
      <w:pPr>
        <w:rPr>
          <w:highlight w:val="yellow"/>
        </w:rPr>
      </w:pPr>
      <w:r w:rsidRPr="00C1512F">
        <w:rPr>
          <w:highlight w:val="yellow"/>
        </w:rPr>
        <w:t xml:space="preserve">Voor een software-implementatie moet deze sectie de standaard module kop bevatten (indien nodig) en instructies bevatten voor de voltooiing ervan. </w:t>
      </w:r>
      <w:r w:rsidR="00E17E6E" w:rsidRPr="00C1512F">
        <w:rPr>
          <w:highlight w:val="yellow"/>
        </w:rPr>
        <w:t>Bovendien moet</w:t>
      </w:r>
      <w:r w:rsidRPr="00C1512F">
        <w:rPr>
          <w:highlight w:val="yellow"/>
        </w:rPr>
        <w:t xml:space="preserve"> in deze sectie richtlijnen worden gedefinieerd of verwezen naar het rantsoen van regels code voor commentaarverklaringen. Het kan zijn dat deze regels specifiekecodegebieden benadrukken waar het commentaar letterlijk regel voor regel moet zijn, omdat dit een bijzonder moeilijk gebied is. Andere gebieden, die misschien minder moeilijk zijn, kunnen worden becommentarieerd op een verhouding van vijf regels code tot één regel commentaar.  </w:t>
      </w:r>
    </w:p>
    <w:p w14:paraId="2DDCE778" w14:textId="77777777" w:rsidR="00EC12AD" w:rsidRDefault="00EC12AD" w:rsidP="00EC12AD">
      <w:pPr>
        <w:rPr>
          <w:highlight w:val="yellow"/>
        </w:rPr>
      </w:pPr>
    </w:p>
    <w:p w14:paraId="71E30782" w14:textId="391B8D4C" w:rsidR="00EC12AD" w:rsidRDefault="00EC12AD" w:rsidP="00EC12AD">
      <w:r w:rsidRPr="00EC12AD">
        <w:t>Een documentstandaard is dat er boven een component/ een stukje code een commen</w:t>
      </w:r>
      <w:r w:rsidR="00E17E6E">
        <w:t>t</w:t>
      </w:r>
      <w:r w:rsidRPr="00EC12AD">
        <w:t xml:space="preserve"> wordt gezet</w:t>
      </w:r>
      <w:r>
        <w:t xml:space="preserve"> over wat dat stukje code doet tot de volgende </w:t>
      </w:r>
      <w:r w:rsidR="00E17E6E">
        <w:t>comment</w:t>
      </w:r>
      <w:r>
        <w:t>. Deze commen</w:t>
      </w:r>
      <w:r w:rsidR="00E17E6E">
        <w:t>t</w:t>
      </w:r>
      <w:r>
        <w:t xml:space="preserve"> wordt weergegeven met </w:t>
      </w:r>
      <w:r w:rsidR="00E17E6E">
        <w:t>“/</w:t>
      </w:r>
      <w:r w:rsidRPr="00EC12AD">
        <w:t xml:space="preserve">/ </w:t>
      </w:r>
      <w:r>
        <w:t>stukje tekst. ” Ook wordt er netjes gewerkt door code regel tot regel te schrijven. Voorbeeld:</w:t>
      </w:r>
    </w:p>
    <w:p w14:paraId="17FF750C" w14:textId="77777777" w:rsidR="00EC12AD" w:rsidRPr="00EC12AD" w:rsidRDefault="00EC12AD" w:rsidP="00EC12AD">
      <w:pPr>
        <w:shd w:val="clear" w:color="auto" w:fill="1F1F1F"/>
        <w:spacing w:line="285" w:lineRule="atLeast"/>
        <w:rPr>
          <w:rFonts w:ascii="Consolas" w:hAnsi="Consolas"/>
          <w:color w:val="CCCCCC"/>
          <w:sz w:val="21"/>
          <w:szCs w:val="21"/>
        </w:rPr>
      </w:pPr>
      <w:r w:rsidRPr="00EC12AD">
        <w:rPr>
          <w:rFonts w:ascii="Consolas" w:hAnsi="Consolas"/>
          <w:color w:val="CCCCCC"/>
          <w:sz w:val="21"/>
          <w:szCs w:val="21"/>
        </w:rPr>
        <w:t> </w:t>
      </w:r>
      <w:r w:rsidRPr="00EC12AD">
        <w:rPr>
          <w:rFonts w:ascii="Consolas" w:hAnsi="Consolas"/>
          <w:color w:val="9CDCFE"/>
          <w:sz w:val="21"/>
          <w:szCs w:val="21"/>
        </w:rPr>
        <w:t>background-color</w:t>
      </w:r>
      <w:r w:rsidRPr="00EC12AD">
        <w:rPr>
          <w:rFonts w:ascii="Consolas" w:hAnsi="Consolas"/>
          <w:color w:val="CCCCCC"/>
          <w:sz w:val="21"/>
          <w:szCs w:val="21"/>
        </w:rPr>
        <w:t xml:space="preserve">: </w:t>
      </w:r>
      <w:r w:rsidRPr="00EC12AD">
        <w:rPr>
          <w:rFonts w:ascii="Consolas" w:hAnsi="Consolas"/>
          <w:color w:val="CE9178"/>
          <w:sz w:val="21"/>
          <w:szCs w:val="21"/>
        </w:rPr>
        <w:t>#23232F</w:t>
      </w:r>
      <w:r w:rsidRPr="00EC12AD">
        <w:rPr>
          <w:rFonts w:ascii="Consolas" w:hAnsi="Consolas"/>
          <w:color w:val="CCCCCC"/>
          <w:sz w:val="21"/>
          <w:szCs w:val="21"/>
        </w:rPr>
        <w:t>;</w:t>
      </w:r>
    </w:p>
    <w:p w14:paraId="3E39FCF0" w14:textId="70335DAA" w:rsidR="00EC12AD" w:rsidRPr="00EC12AD" w:rsidRDefault="00EC12AD" w:rsidP="00EC12AD">
      <w:pPr>
        <w:shd w:val="clear" w:color="auto" w:fill="1F1F1F"/>
        <w:spacing w:line="285" w:lineRule="atLeast"/>
        <w:rPr>
          <w:rFonts w:ascii="Consolas" w:hAnsi="Consolas"/>
          <w:color w:val="CCCCCC"/>
          <w:sz w:val="21"/>
          <w:szCs w:val="21"/>
        </w:rPr>
      </w:pPr>
      <w:r w:rsidRPr="00EC12AD">
        <w:rPr>
          <w:rFonts w:ascii="Consolas" w:hAnsi="Consolas"/>
          <w:color w:val="CCCCCC"/>
          <w:sz w:val="21"/>
          <w:szCs w:val="21"/>
        </w:rPr>
        <w:t> </w:t>
      </w:r>
      <w:r w:rsidRPr="00EC12AD">
        <w:rPr>
          <w:rFonts w:ascii="Consolas" w:hAnsi="Consolas"/>
          <w:color w:val="9CDCFE"/>
          <w:sz w:val="21"/>
          <w:szCs w:val="21"/>
        </w:rPr>
        <w:t>font-family</w:t>
      </w:r>
      <w:r w:rsidRPr="00EC12AD">
        <w:rPr>
          <w:rFonts w:ascii="Consolas" w:hAnsi="Consolas"/>
          <w:color w:val="CCCCCC"/>
          <w:sz w:val="21"/>
          <w:szCs w:val="21"/>
        </w:rPr>
        <w:t xml:space="preserve">: </w:t>
      </w:r>
      <w:r w:rsidRPr="00EC12AD">
        <w:rPr>
          <w:rFonts w:ascii="Consolas" w:hAnsi="Consolas"/>
          <w:color w:val="CE9178"/>
          <w:sz w:val="21"/>
          <w:szCs w:val="21"/>
        </w:rPr>
        <w:t>Arial</w:t>
      </w:r>
      <w:r w:rsidRPr="00EC12AD">
        <w:rPr>
          <w:rFonts w:ascii="Consolas" w:hAnsi="Consolas"/>
          <w:color w:val="CCCCCC"/>
          <w:sz w:val="21"/>
          <w:szCs w:val="21"/>
        </w:rPr>
        <w:t xml:space="preserve">, </w:t>
      </w:r>
      <w:r w:rsidRPr="00EC12AD">
        <w:rPr>
          <w:rFonts w:ascii="Consolas" w:hAnsi="Consolas"/>
          <w:color w:val="CE9178"/>
          <w:sz w:val="21"/>
          <w:szCs w:val="21"/>
        </w:rPr>
        <w:t>sans-serif</w:t>
      </w:r>
      <w:r w:rsidRPr="00EC12AD">
        <w:rPr>
          <w:rFonts w:ascii="Consolas" w:hAnsi="Consolas"/>
          <w:color w:val="CCCCCC"/>
          <w:sz w:val="21"/>
          <w:szCs w:val="21"/>
        </w:rPr>
        <w:t>;</w:t>
      </w:r>
    </w:p>
    <w:p w14:paraId="51A96A23" w14:textId="01E48591" w:rsidR="00EC12AD" w:rsidRPr="00EC12AD" w:rsidRDefault="00EC12AD" w:rsidP="00EC12AD">
      <w:pPr>
        <w:shd w:val="clear" w:color="auto" w:fill="1F1F1F"/>
        <w:spacing w:line="285" w:lineRule="atLeast"/>
        <w:rPr>
          <w:rFonts w:ascii="Consolas" w:hAnsi="Consolas"/>
          <w:color w:val="CCCCCC"/>
          <w:sz w:val="21"/>
          <w:szCs w:val="21"/>
        </w:rPr>
      </w:pPr>
      <w:r>
        <w:rPr>
          <w:rFonts w:ascii="Consolas" w:hAnsi="Consolas"/>
          <w:color w:val="9CDCFE"/>
          <w:sz w:val="21"/>
          <w:szCs w:val="21"/>
        </w:rPr>
        <w:t xml:space="preserve"> </w:t>
      </w:r>
      <w:r w:rsidRPr="00EC12AD">
        <w:rPr>
          <w:rFonts w:ascii="Consolas" w:hAnsi="Consolas"/>
          <w:color w:val="9CDCFE"/>
          <w:sz w:val="21"/>
          <w:szCs w:val="21"/>
        </w:rPr>
        <w:t>font-size</w:t>
      </w:r>
      <w:r w:rsidRPr="00EC12AD">
        <w:rPr>
          <w:rFonts w:ascii="Consolas" w:hAnsi="Consolas"/>
          <w:color w:val="CCCCCC"/>
          <w:sz w:val="21"/>
          <w:szCs w:val="21"/>
        </w:rPr>
        <w:t xml:space="preserve">: </w:t>
      </w:r>
      <w:r w:rsidRPr="00EC12AD">
        <w:rPr>
          <w:rFonts w:ascii="Consolas" w:hAnsi="Consolas"/>
          <w:color w:val="B5CEA8"/>
          <w:sz w:val="21"/>
          <w:szCs w:val="21"/>
        </w:rPr>
        <w:t>18px</w:t>
      </w:r>
      <w:r w:rsidRPr="00EC12AD">
        <w:rPr>
          <w:rFonts w:ascii="Consolas" w:hAnsi="Consolas"/>
          <w:color w:val="CCCCCC"/>
          <w:sz w:val="21"/>
          <w:szCs w:val="21"/>
        </w:rPr>
        <w:t>;</w:t>
      </w:r>
    </w:p>
    <w:p w14:paraId="7B421DBF" w14:textId="77777777" w:rsidR="00EC12AD" w:rsidRDefault="00EC12AD" w:rsidP="00EC12AD"/>
    <w:p w14:paraId="0A4A63F5" w14:textId="77777777" w:rsidR="005710E0" w:rsidRPr="00505D14" w:rsidRDefault="005710E0" w:rsidP="005710E0"/>
    <w:p w14:paraId="3C3F52B7" w14:textId="7B541F3F" w:rsidR="00B332BE" w:rsidRPr="00505D14" w:rsidRDefault="00B332BE" w:rsidP="005710E0">
      <w:pPr>
        <w:pStyle w:val="Kop2"/>
        <w:spacing w:before="0" w:after="0"/>
      </w:pPr>
      <w:bookmarkStart w:id="25" w:name="_Toc330289847"/>
      <w:bookmarkStart w:id="26" w:name="_Toc504386226"/>
      <w:bookmarkStart w:id="27" w:name="_Toc147774092"/>
      <w:r w:rsidRPr="00505D14">
        <w:t>Naamgeving conventies</w:t>
      </w:r>
      <w:bookmarkEnd w:id="25"/>
      <w:bookmarkEnd w:id="26"/>
      <w:bookmarkEnd w:id="27"/>
    </w:p>
    <w:p w14:paraId="555785D9" w14:textId="77777777" w:rsidR="00B332BE" w:rsidRPr="00C1512F" w:rsidRDefault="00B332BE" w:rsidP="005710E0">
      <w:pPr>
        <w:rPr>
          <w:highlight w:val="yellow"/>
        </w:rPr>
      </w:pPr>
      <w:r w:rsidRPr="00C1512F">
        <w:rPr>
          <w:highlight w:val="yellow"/>
        </w:rPr>
        <w:t>Conventies voor het benoemen van bestanden, programma's, modules en mogelijk andere structuren zoals variabelen en berichten, moeten hier allemaal worden gedocumenteerd.</w:t>
      </w:r>
    </w:p>
    <w:p w14:paraId="653FA2DB" w14:textId="77777777" w:rsidR="00B332BE" w:rsidRPr="00AA0EFD" w:rsidRDefault="00B332BE" w:rsidP="005710E0">
      <w:pPr>
        <w:rPr>
          <w:highlight w:val="yellow"/>
        </w:rPr>
      </w:pPr>
    </w:p>
    <w:p w14:paraId="5681DCDC" w14:textId="4A344483" w:rsidR="007E7C9C" w:rsidRPr="00AA0EFD" w:rsidRDefault="007E7C9C" w:rsidP="005710E0">
      <w:pPr>
        <w:pStyle w:val="Lijstalinea"/>
        <w:numPr>
          <w:ilvl w:val="0"/>
          <w:numId w:val="41"/>
        </w:numPr>
        <w:rPr>
          <w:highlight w:val="yellow"/>
        </w:rPr>
      </w:pPr>
      <w:r w:rsidRPr="00AA0EFD">
        <w:rPr>
          <w:highlight w:val="yellow"/>
        </w:rPr>
        <w:t xml:space="preserve">Bv: De naam van bestanden zijn het sommige </w:t>
      </w:r>
      <w:r w:rsidR="00E17E6E" w:rsidRPr="00AA0EFD">
        <w:rPr>
          <w:highlight w:val="yellow"/>
        </w:rPr>
        <w:t>variabelen</w:t>
      </w:r>
      <w:r w:rsidRPr="00AA0EFD">
        <w:rPr>
          <w:highlight w:val="yellow"/>
        </w:rPr>
        <w:t xml:space="preserve"> </w:t>
      </w:r>
    </w:p>
    <w:p w14:paraId="6B714F12" w14:textId="37CF8491" w:rsidR="00AA0EFD" w:rsidRPr="00AA0EFD" w:rsidRDefault="00AA0EFD" w:rsidP="00AA0EFD">
      <w:pPr>
        <w:pStyle w:val="Lijstalinea"/>
        <w:numPr>
          <w:ilvl w:val="0"/>
          <w:numId w:val="41"/>
        </w:numPr>
        <w:rPr>
          <w:highlight w:val="yellow"/>
        </w:rPr>
      </w:pPr>
      <w:r w:rsidRPr="00AA0EFD">
        <w:rPr>
          <w:highlight w:val="yellow"/>
        </w:rPr>
        <w:t>hoe documenten en variabelen worden vernoemd</w:t>
      </w:r>
    </w:p>
    <w:p w14:paraId="3036CCE1" w14:textId="5BF9712F" w:rsidR="00AA0EFD" w:rsidRDefault="00AA0EFD" w:rsidP="00AA0EFD">
      <w:pPr>
        <w:pStyle w:val="Lijstalinea"/>
        <w:numPr>
          <w:ilvl w:val="0"/>
          <w:numId w:val="41"/>
        </w:numPr>
        <w:rPr>
          <w:highlight w:val="yellow"/>
        </w:rPr>
      </w:pPr>
      <w:r w:rsidRPr="00AA0EFD">
        <w:rPr>
          <w:highlight w:val="yellow"/>
        </w:rPr>
        <w:t xml:space="preserve">En in welke vorm </w:t>
      </w:r>
      <w:r w:rsidR="00E17E6E" w:rsidRPr="00AA0EFD">
        <w:rPr>
          <w:highlight w:val="yellow"/>
        </w:rPr>
        <w:t>comment</w:t>
      </w:r>
      <w:r w:rsidRPr="00AA0EFD">
        <w:rPr>
          <w:highlight w:val="yellow"/>
        </w:rPr>
        <w:t xml:space="preserve"> in de code worden gezet</w:t>
      </w:r>
    </w:p>
    <w:p w14:paraId="4CD7307F" w14:textId="77777777" w:rsidR="00722A82" w:rsidRPr="00FF3C03" w:rsidRDefault="00722A82" w:rsidP="00722A82"/>
    <w:p w14:paraId="17E8B518" w14:textId="6B69ADFF" w:rsidR="00FF3C03" w:rsidRDefault="00FF3C03" w:rsidP="00722A82">
      <w:r w:rsidRPr="00FF3C03">
        <w:lastRenderedPageBreak/>
        <w:t xml:space="preserve">Bij het naamgeven van afbeelding worden woorden </w:t>
      </w:r>
      <w:r>
        <w:t>met underscore of laag streepje onderscheiden. Echter mag het tussen woorden en getallen met een normale spatie worden onderscheiden, zoals:</w:t>
      </w:r>
    </w:p>
    <w:p w14:paraId="4D553F6A" w14:textId="7A8F338B" w:rsidR="00FF3C03" w:rsidRDefault="00FF3C03" w:rsidP="00FF3C03">
      <w:pPr>
        <w:pStyle w:val="Lijstalinea"/>
        <w:numPr>
          <w:ilvl w:val="0"/>
          <w:numId w:val="41"/>
        </w:numPr>
      </w:pPr>
      <w:r>
        <w:t>NerdyGadgets_logo 5</w:t>
      </w:r>
    </w:p>
    <w:p w14:paraId="0391C776" w14:textId="202883CE" w:rsidR="00FF3C03" w:rsidRDefault="00FF3C03" w:rsidP="00FF3C03">
      <w:pPr>
        <w:pStyle w:val="Lijstalinea"/>
        <w:numPr>
          <w:ilvl w:val="0"/>
          <w:numId w:val="41"/>
        </w:numPr>
      </w:pPr>
      <w:r>
        <w:t>Winkelwagen_icon_neon</w:t>
      </w:r>
    </w:p>
    <w:p w14:paraId="7B7C335D" w14:textId="77777777" w:rsidR="00FF3C03" w:rsidRPr="00FF3C03" w:rsidRDefault="00FF3C03" w:rsidP="00FF3C03">
      <w:pPr>
        <w:pStyle w:val="Lijstalinea"/>
        <w:ind w:left="720"/>
      </w:pPr>
    </w:p>
    <w:p w14:paraId="60F021B7" w14:textId="6BB1D70F" w:rsidR="00722A82" w:rsidRDefault="00722A82" w:rsidP="00722A82">
      <w:r w:rsidRPr="00FF3C03">
        <w:t xml:space="preserve">Bij het project worden de namen van classes </w:t>
      </w:r>
      <w:r w:rsidR="00E17E6E" w:rsidRPr="00FF3C03">
        <w:t>gedefinieerd</w:t>
      </w:r>
      <w:r w:rsidRPr="00FF3C03">
        <w:t xml:space="preserve"> door ze </w:t>
      </w:r>
      <w:r w:rsidR="00E17E6E" w:rsidRPr="00FF3C03">
        <w:t>baseren</w:t>
      </w:r>
      <w:r w:rsidRPr="00FF3C03">
        <w:t xml:space="preserve"> op de namen van de afbeeldingen of hun alternatieve naam, zoals:</w:t>
      </w:r>
      <w:r>
        <w:t xml:space="preserve"> </w:t>
      </w:r>
    </w:p>
    <w:p w14:paraId="30CCC7CF" w14:textId="2E2E1C15" w:rsidR="00722A82" w:rsidRDefault="00722A82" w:rsidP="00722A82">
      <w:pPr>
        <w:pStyle w:val="Lijstalinea"/>
        <w:numPr>
          <w:ilvl w:val="0"/>
          <w:numId w:val="41"/>
        </w:numPr>
      </w:pPr>
      <w:r>
        <w:t>Accou</w:t>
      </w:r>
      <w:r w:rsidR="00FF3C03">
        <w:t>nt</w:t>
      </w:r>
    </w:p>
    <w:p w14:paraId="6600592A" w14:textId="3E75305A" w:rsidR="00722A82" w:rsidRDefault="00722A82" w:rsidP="00722A82">
      <w:pPr>
        <w:pStyle w:val="Lijstalinea"/>
        <w:numPr>
          <w:ilvl w:val="0"/>
          <w:numId w:val="41"/>
        </w:numPr>
      </w:pPr>
      <w:r>
        <w:t>Cart</w:t>
      </w:r>
    </w:p>
    <w:p w14:paraId="2740F68C" w14:textId="73E658B0" w:rsidR="00722A82" w:rsidRDefault="00722A82" w:rsidP="00722A82">
      <w:pPr>
        <w:pStyle w:val="Lijstalinea"/>
        <w:numPr>
          <w:ilvl w:val="0"/>
          <w:numId w:val="41"/>
        </w:numPr>
      </w:pPr>
      <w:r>
        <w:t>Logo</w:t>
      </w:r>
    </w:p>
    <w:p w14:paraId="1FE4DE74" w14:textId="3715FC1F" w:rsidR="00722A82" w:rsidRDefault="00722A82" w:rsidP="00722A82">
      <w:pPr>
        <w:pStyle w:val="Lijstalinea"/>
        <w:numPr>
          <w:ilvl w:val="0"/>
          <w:numId w:val="41"/>
        </w:numPr>
      </w:pPr>
      <w:r>
        <w:t>User</w:t>
      </w:r>
    </w:p>
    <w:p w14:paraId="03D8786B" w14:textId="465177FE" w:rsidR="00722A82" w:rsidRPr="00722A82" w:rsidRDefault="00722A82" w:rsidP="00722A82">
      <w:pPr>
        <w:pStyle w:val="Lijstalinea"/>
        <w:numPr>
          <w:ilvl w:val="0"/>
          <w:numId w:val="41"/>
        </w:numPr>
      </w:pPr>
      <w:r>
        <w:t>Wagen</w:t>
      </w:r>
    </w:p>
    <w:p w14:paraId="680154A4" w14:textId="77777777" w:rsidR="005710E0" w:rsidRPr="00505D14" w:rsidRDefault="005710E0" w:rsidP="005710E0"/>
    <w:p w14:paraId="2CD6A2B2" w14:textId="77777777" w:rsidR="00B332BE" w:rsidRPr="00505D14" w:rsidRDefault="00B332BE" w:rsidP="005710E0">
      <w:pPr>
        <w:pStyle w:val="Kop2"/>
        <w:spacing w:before="0" w:after="0"/>
      </w:pPr>
      <w:bookmarkStart w:id="28" w:name="_Toc330289848"/>
      <w:bookmarkStart w:id="29" w:name="_Toc504386227"/>
      <w:bookmarkStart w:id="30" w:name="_Toc147774093"/>
      <w:r w:rsidRPr="00505D14">
        <w:t>Programmeerstandaarden</w:t>
      </w:r>
      <w:bookmarkEnd w:id="28"/>
      <w:bookmarkEnd w:id="29"/>
      <w:bookmarkEnd w:id="30"/>
    </w:p>
    <w:p w14:paraId="0633AF43" w14:textId="670D2702" w:rsidR="00033714" w:rsidRPr="003E7555" w:rsidRDefault="00E1797B" w:rsidP="00033714">
      <w:r>
        <w:t>H</w:t>
      </w:r>
      <w:r w:rsidR="00144FF9" w:rsidRPr="00144FF9">
        <w:t xml:space="preserve">et project maakt </w:t>
      </w:r>
      <w:r w:rsidR="00E17E6E">
        <w:t>grotendeels</w:t>
      </w:r>
      <w:r w:rsidR="00BA7FAA">
        <w:t xml:space="preserve"> </w:t>
      </w:r>
      <w:r w:rsidR="00144FF9" w:rsidRPr="00144FF9">
        <w:t xml:space="preserve">gebruik van </w:t>
      </w:r>
      <w:r>
        <w:t xml:space="preserve">de taal PHP </w:t>
      </w:r>
      <w:r w:rsidR="00033714">
        <w:t xml:space="preserve">en </w:t>
      </w:r>
      <w:r w:rsidR="00E17E6E">
        <w:t>JavaScript</w:t>
      </w:r>
      <w:r w:rsidR="00033714">
        <w:t xml:space="preserve"> </w:t>
      </w:r>
      <w:r>
        <w:t xml:space="preserve">om de </w:t>
      </w:r>
      <w:r w:rsidR="00144FF9" w:rsidRPr="00144FF9">
        <w:t>HTML en CSS</w:t>
      </w:r>
      <w:r>
        <w:t>-codes te schrijven</w:t>
      </w:r>
      <w:r w:rsidR="00BA7FAA">
        <w:t>.</w:t>
      </w:r>
      <w:r>
        <w:t xml:space="preserve"> Ook maakt dit project gebruik van SQL voor </w:t>
      </w:r>
      <w:r w:rsidR="00352E11">
        <w:t xml:space="preserve">het maken van de </w:t>
      </w:r>
      <w:r>
        <w:t>databases</w:t>
      </w:r>
      <w:r w:rsidR="00352E11">
        <w:t>.</w:t>
      </w:r>
    </w:p>
    <w:p w14:paraId="157660BC" w14:textId="7969CE4E" w:rsidR="00B332BE" w:rsidRPr="00505D14" w:rsidRDefault="00B332BE" w:rsidP="005710E0"/>
    <w:p w14:paraId="40878C20" w14:textId="77777777" w:rsidR="00B332BE" w:rsidRPr="00505D14" w:rsidRDefault="00B332BE" w:rsidP="005710E0">
      <w:pPr>
        <w:pStyle w:val="Kop2"/>
        <w:spacing w:before="0" w:after="0"/>
      </w:pPr>
      <w:bookmarkStart w:id="31" w:name="_Toc330289849"/>
      <w:bookmarkStart w:id="32" w:name="_Toc504386228"/>
      <w:bookmarkStart w:id="33" w:name="_Toc147774094"/>
      <w:r w:rsidRPr="00505D14">
        <w:t>Tools voor softwareontwikkeling</w:t>
      </w:r>
      <w:bookmarkEnd w:id="31"/>
      <w:bookmarkEnd w:id="32"/>
      <w:bookmarkEnd w:id="33"/>
    </w:p>
    <w:p w14:paraId="6B1C8783" w14:textId="040CBF9F" w:rsidR="00B332BE" w:rsidRPr="00505D14" w:rsidRDefault="00E17E6E" w:rsidP="005710E0">
      <w:r>
        <w:t>Programma’s</w:t>
      </w:r>
      <w:r w:rsidR="00E1797B">
        <w:t xml:space="preserve"> die zijn gekozen om </w:t>
      </w:r>
      <w:r>
        <w:t>de softwareontwikkeling</w:t>
      </w:r>
      <w:r w:rsidR="00E1797B">
        <w:t xml:space="preserve"> te ondersteunen zijn PHP Storm en Visual Studio Code om HTML en CSS-codes schrijven en MySQL om databases mee te maken.</w:t>
      </w:r>
    </w:p>
    <w:p w14:paraId="404F3634" w14:textId="39DF2FA0" w:rsidR="00B332BE" w:rsidRPr="00505D14" w:rsidRDefault="00B332BE" w:rsidP="005710E0"/>
    <w:p w14:paraId="33D809A5" w14:textId="276DF104" w:rsidR="00B332BE" w:rsidRPr="00505D14" w:rsidRDefault="00B332BE" w:rsidP="005710E0">
      <w:pPr>
        <w:pStyle w:val="Kop1"/>
        <w:spacing w:before="0" w:after="0"/>
      </w:pPr>
      <w:bookmarkStart w:id="34" w:name="_Toc504386231"/>
      <w:bookmarkStart w:id="35" w:name="_Toc147774095"/>
      <w:r w:rsidRPr="00505D14">
        <w:t xml:space="preserve">Beschrijving van </w:t>
      </w:r>
      <w:bookmarkEnd w:id="34"/>
      <w:r w:rsidRPr="00505D14">
        <w:t>de componenten.</w:t>
      </w:r>
      <w:bookmarkEnd w:id="35"/>
    </w:p>
    <w:p w14:paraId="4EE149C6" w14:textId="0F6E1E0F" w:rsidR="00B332BE" w:rsidRPr="00C1512F" w:rsidRDefault="00B332BE" w:rsidP="005710E0">
      <w:pPr>
        <w:rPr>
          <w:highlight w:val="yellow"/>
        </w:rPr>
      </w:pPr>
      <w:r w:rsidRPr="00C1512F">
        <w:rPr>
          <w:highlight w:val="yellow"/>
        </w:rPr>
        <w:t>Voor een software-implementatie moeten deze en de vorige sectie voldoende informatie bieden voor een programmeur om de software te produceren en voor een onderhouder, die mogelijk niet de ontwikkelaar is, om latere wijzigingen aan te brengen.</w:t>
      </w:r>
    </w:p>
    <w:p w14:paraId="0FFECA37" w14:textId="3CA06CDC" w:rsidR="00074A30" w:rsidRDefault="00074A30" w:rsidP="0095732E"/>
    <w:p w14:paraId="1AE6FD4C" w14:textId="1A8030B5" w:rsidR="00033714" w:rsidRDefault="00033714" w:rsidP="0095732E">
      <w:r>
        <w:t xml:space="preserve">In dit project worden er aantal </w:t>
      </w:r>
      <w:r w:rsidR="00E17E6E">
        <w:t>componenten</w:t>
      </w:r>
      <w:r>
        <w:t xml:space="preserve"> gebruikt die van toepassing zijn om de website te laten werken. Hier zijn de belangrijkste </w:t>
      </w:r>
      <w:r w:rsidR="00E17E6E">
        <w:t>componenten</w:t>
      </w:r>
      <w:r>
        <w:t xml:space="preserve"> van de webpagina’s.</w:t>
      </w:r>
    </w:p>
    <w:p w14:paraId="709F8654" w14:textId="77777777" w:rsidR="00033714" w:rsidRPr="00505D14" w:rsidRDefault="00033714" w:rsidP="0095732E"/>
    <w:p w14:paraId="6241B208" w14:textId="231FD628" w:rsidR="00A26B9C" w:rsidRPr="00A26B9C" w:rsidRDefault="00033714" w:rsidP="00A26B9C">
      <w:pPr>
        <w:rPr>
          <w:b/>
          <w:bCs/>
        </w:rPr>
      </w:pPr>
      <w:r w:rsidRPr="00033714">
        <w:rPr>
          <w:b/>
          <w:bCs/>
        </w:rPr>
        <w:t>I</w:t>
      </w:r>
      <w:r w:rsidR="00A26B9C" w:rsidRPr="00033714">
        <w:rPr>
          <w:b/>
          <w:bCs/>
        </w:rPr>
        <w:t>ndex</w:t>
      </w:r>
      <w:r w:rsidR="00A26B9C" w:rsidRPr="00A26B9C">
        <w:rPr>
          <w:b/>
          <w:bCs/>
        </w:rPr>
        <w:t>:</w:t>
      </w:r>
    </w:p>
    <w:p w14:paraId="4BB88710" w14:textId="77777777" w:rsidR="003E7555" w:rsidRPr="003E7555" w:rsidRDefault="003E7555" w:rsidP="003E7555">
      <w:pPr>
        <w:numPr>
          <w:ilvl w:val="0"/>
          <w:numId w:val="42"/>
        </w:numPr>
      </w:pPr>
      <w:r w:rsidRPr="003E7555">
        <w:rPr>
          <w:b/>
          <w:bCs/>
        </w:rPr>
        <w:t>&lt;head&gt;</w:t>
      </w:r>
      <w:r w:rsidRPr="003E7555">
        <w:t>:</w:t>
      </w:r>
    </w:p>
    <w:p w14:paraId="01224A0E" w14:textId="77777777" w:rsidR="003E7555" w:rsidRPr="003E7555" w:rsidRDefault="003E7555" w:rsidP="003E7555">
      <w:pPr>
        <w:numPr>
          <w:ilvl w:val="1"/>
          <w:numId w:val="42"/>
        </w:numPr>
      </w:pPr>
      <w:r w:rsidRPr="003E7555">
        <w:rPr>
          <w:b/>
          <w:bCs/>
        </w:rPr>
        <w:t>Meta-tags</w:t>
      </w:r>
      <w:r w:rsidRPr="003E7555">
        <w:t>: Instellingen voor karaktercodering en viewport.</w:t>
      </w:r>
    </w:p>
    <w:p w14:paraId="1B7FBB61" w14:textId="77777777" w:rsidR="003E7555" w:rsidRPr="003E7555" w:rsidRDefault="003E7555" w:rsidP="003E7555">
      <w:pPr>
        <w:numPr>
          <w:ilvl w:val="1"/>
          <w:numId w:val="42"/>
        </w:numPr>
      </w:pPr>
      <w:r w:rsidRPr="003E7555">
        <w:rPr>
          <w:b/>
          <w:bCs/>
        </w:rPr>
        <w:t>&lt;title&gt;</w:t>
      </w:r>
      <w:r w:rsidRPr="003E7555">
        <w:t>: De titel van de pagina.</w:t>
      </w:r>
    </w:p>
    <w:p w14:paraId="627C0AD5" w14:textId="28B7B750" w:rsidR="003E7555" w:rsidRDefault="003E7555" w:rsidP="003E7555">
      <w:pPr>
        <w:numPr>
          <w:ilvl w:val="1"/>
          <w:numId w:val="42"/>
        </w:numPr>
      </w:pPr>
      <w:r w:rsidRPr="003E7555">
        <w:rPr>
          <w:b/>
          <w:bCs/>
        </w:rPr>
        <w:t>Stylesheet-links</w:t>
      </w:r>
      <w:r w:rsidRPr="003E7555">
        <w:t>: Verwijzingen naar externe CSS-bestanden voor stijling.</w:t>
      </w:r>
    </w:p>
    <w:p w14:paraId="4139D74E" w14:textId="77777777" w:rsidR="003E7555" w:rsidRPr="003E7555" w:rsidRDefault="003E7555" w:rsidP="003E7555"/>
    <w:p w14:paraId="0D57C549" w14:textId="1D6FBB95" w:rsidR="00A26B9C" w:rsidRPr="00A26B9C" w:rsidRDefault="00A26B9C" w:rsidP="00A26B9C">
      <w:pPr>
        <w:numPr>
          <w:ilvl w:val="0"/>
          <w:numId w:val="42"/>
        </w:numPr>
      </w:pPr>
      <w:r w:rsidRPr="00A26B9C">
        <w:rPr>
          <w:b/>
          <w:bCs/>
        </w:rPr>
        <w:t>&lt;header&gt;:</w:t>
      </w:r>
    </w:p>
    <w:p w14:paraId="7B3835F7" w14:textId="1EB1D06F" w:rsidR="00A26B9C" w:rsidRPr="00A26B9C" w:rsidRDefault="003E7555" w:rsidP="00A26B9C">
      <w:pPr>
        <w:numPr>
          <w:ilvl w:val="1"/>
          <w:numId w:val="42"/>
        </w:numPr>
      </w:pPr>
      <w:r w:rsidRPr="003E7555">
        <w:rPr>
          <w:b/>
          <w:bCs/>
        </w:rPr>
        <w:t>.logo</w:t>
      </w:r>
      <w:r>
        <w:t xml:space="preserve">: </w:t>
      </w:r>
      <w:r w:rsidR="00A26B9C" w:rsidRPr="00A26B9C">
        <w:t>Bevat het logo van NerdyGadgets.</w:t>
      </w:r>
    </w:p>
    <w:p w14:paraId="367B4AA1" w14:textId="7953124C" w:rsidR="00A26B9C" w:rsidRPr="00A26B9C" w:rsidRDefault="003E7555" w:rsidP="00A26B9C">
      <w:pPr>
        <w:numPr>
          <w:ilvl w:val="1"/>
          <w:numId w:val="42"/>
        </w:numPr>
      </w:pPr>
      <w:r w:rsidRPr="003E7555">
        <w:rPr>
          <w:b/>
          <w:bCs/>
        </w:rPr>
        <w:t>Zoekbalk</w:t>
      </w:r>
      <w:r>
        <w:t xml:space="preserve">: </w:t>
      </w:r>
      <w:r w:rsidR="00A26B9C" w:rsidRPr="00A26B9C">
        <w:t>Een zoekbalk met een invoerveld en een zoekknop.</w:t>
      </w:r>
    </w:p>
    <w:p w14:paraId="32EACCBE" w14:textId="1FEF271F" w:rsidR="00A26B9C" w:rsidRPr="00A26B9C" w:rsidRDefault="003E7555" w:rsidP="00A26B9C">
      <w:pPr>
        <w:numPr>
          <w:ilvl w:val="1"/>
          <w:numId w:val="42"/>
        </w:numPr>
      </w:pPr>
      <w:r w:rsidRPr="003E7555">
        <w:rPr>
          <w:b/>
          <w:bCs/>
        </w:rPr>
        <w:t>Navigatiebalk</w:t>
      </w:r>
      <w:r>
        <w:t xml:space="preserve">: </w:t>
      </w:r>
      <w:r w:rsidR="00A26B9C" w:rsidRPr="00A26B9C">
        <w:t xml:space="preserve">Navigatiebalk met links naar de startpagina </w:t>
      </w:r>
      <w:r w:rsidR="00A26B9C">
        <w:t>“</w:t>
      </w:r>
      <w:r w:rsidR="00A26B9C" w:rsidRPr="00A26B9C">
        <w:rPr>
          <w:b/>
          <w:bCs/>
        </w:rPr>
        <w:t>index.php</w:t>
      </w:r>
      <w:r w:rsidR="00A26B9C">
        <w:t>”</w:t>
      </w:r>
      <w:r w:rsidR="00A26B9C" w:rsidRPr="00A26B9C">
        <w:t xml:space="preserve">, over ons </w:t>
      </w:r>
      <w:r w:rsidR="00A26B9C">
        <w:t>“</w:t>
      </w:r>
      <w:r w:rsidR="00A26B9C" w:rsidRPr="00A26B9C">
        <w:rPr>
          <w:b/>
          <w:bCs/>
        </w:rPr>
        <w:t>over-ons.php</w:t>
      </w:r>
      <w:r w:rsidR="00A26B9C">
        <w:t>”</w:t>
      </w:r>
      <w:r w:rsidR="00A26B9C" w:rsidRPr="00A26B9C">
        <w:t xml:space="preserve">, en producten </w:t>
      </w:r>
      <w:r w:rsidR="00A26B9C">
        <w:t>“</w:t>
      </w:r>
      <w:r w:rsidR="00A26B9C" w:rsidRPr="00A26B9C">
        <w:rPr>
          <w:b/>
          <w:bCs/>
        </w:rPr>
        <w:t>producten.php</w:t>
      </w:r>
      <w:r w:rsidR="00A26B9C">
        <w:t>”</w:t>
      </w:r>
      <w:r w:rsidR="00A26B9C" w:rsidRPr="00A26B9C">
        <w:t>.</w:t>
      </w:r>
    </w:p>
    <w:p w14:paraId="74BD6F16" w14:textId="00F870B9" w:rsidR="00A26B9C" w:rsidRPr="00A26B9C" w:rsidRDefault="00BA7FAA" w:rsidP="00A26B9C">
      <w:pPr>
        <w:numPr>
          <w:ilvl w:val="1"/>
          <w:numId w:val="42"/>
        </w:numPr>
      </w:pPr>
      <w:r w:rsidRPr="00BA7FAA">
        <w:rPr>
          <w:b/>
          <w:bCs/>
        </w:rPr>
        <w:t>Winkelwagen icon</w:t>
      </w:r>
      <w:r>
        <w:t xml:space="preserve">: </w:t>
      </w:r>
      <w:r w:rsidR="00A26B9C" w:rsidRPr="00A26B9C">
        <w:t>Een winkelwagenpictogram met een link naar de winkelwagenpagina.</w:t>
      </w:r>
    </w:p>
    <w:p w14:paraId="225B8592" w14:textId="0284C5FF" w:rsidR="00A26B9C" w:rsidRDefault="00BA7FAA" w:rsidP="00A26B9C">
      <w:pPr>
        <w:numPr>
          <w:ilvl w:val="1"/>
          <w:numId w:val="42"/>
        </w:numPr>
      </w:pPr>
      <w:r w:rsidRPr="00BA7FAA">
        <w:rPr>
          <w:b/>
          <w:bCs/>
        </w:rPr>
        <w:lastRenderedPageBreak/>
        <w:t>Account icon</w:t>
      </w:r>
      <w:r>
        <w:t xml:space="preserve">: </w:t>
      </w:r>
      <w:r w:rsidR="00A26B9C" w:rsidRPr="00A26B9C">
        <w:t>Een accountpictogram met een link naar de accountpagina.</w:t>
      </w:r>
    </w:p>
    <w:p w14:paraId="79A2F99F" w14:textId="77777777" w:rsidR="00BA7FAA" w:rsidRDefault="00BA7FAA" w:rsidP="00BA7FAA"/>
    <w:p w14:paraId="4D11C5FF" w14:textId="6B649B93" w:rsidR="00BA7FAA" w:rsidRPr="00A26B9C" w:rsidRDefault="00BA7FAA" w:rsidP="00A26B9C">
      <w:pPr>
        <w:pStyle w:val="Lijstalinea"/>
        <w:numPr>
          <w:ilvl w:val="0"/>
          <w:numId w:val="42"/>
        </w:numPr>
      </w:pPr>
      <w:r w:rsidRPr="00BA7FAA">
        <w:rPr>
          <w:b/>
          <w:bCs/>
        </w:rPr>
        <w:t>&lt;body&gt;</w:t>
      </w:r>
      <w:r>
        <w:t>:</w:t>
      </w:r>
    </w:p>
    <w:p w14:paraId="2C1FFF24" w14:textId="77777777" w:rsidR="00A26B9C" w:rsidRPr="00A26B9C" w:rsidRDefault="00A26B9C" w:rsidP="00BA7FAA">
      <w:pPr>
        <w:pStyle w:val="Lijstalinea"/>
        <w:numPr>
          <w:ilvl w:val="1"/>
          <w:numId w:val="42"/>
        </w:numPr>
      </w:pPr>
      <w:r w:rsidRPr="00BA7FAA">
        <w:rPr>
          <w:b/>
          <w:bCs/>
        </w:rPr>
        <w:t>&lt;section id="home" class="section"&gt;:</w:t>
      </w:r>
    </w:p>
    <w:p w14:paraId="628BDE65" w14:textId="77777777" w:rsidR="00A26B9C" w:rsidRPr="00A26B9C" w:rsidRDefault="00A26B9C" w:rsidP="00BA7FAA">
      <w:pPr>
        <w:numPr>
          <w:ilvl w:val="2"/>
          <w:numId w:val="42"/>
        </w:numPr>
      </w:pPr>
      <w:r w:rsidRPr="00A26B9C">
        <w:t>Bevat tekstuele inhoud die de missie en waarden van NerdyGadgets beschrijft.</w:t>
      </w:r>
    </w:p>
    <w:p w14:paraId="2ADFAC1F" w14:textId="77777777" w:rsidR="00A26B9C" w:rsidRDefault="00A26B9C" w:rsidP="00BA7FAA">
      <w:pPr>
        <w:numPr>
          <w:ilvl w:val="2"/>
          <w:numId w:val="42"/>
        </w:numPr>
      </w:pPr>
      <w:r w:rsidRPr="00A26B9C">
        <w:t xml:space="preserve">Bevat ook een </w:t>
      </w:r>
      <w:r w:rsidRPr="00A26B9C">
        <w:rPr>
          <w:b/>
          <w:bCs/>
        </w:rPr>
        <w:t>marquee</w:t>
      </w:r>
      <w:r w:rsidRPr="00A26B9C">
        <w:t>-element met een bewegende tekst.</w:t>
      </w:r>
    </w:p>
    <w:p w14:paraId="2DF0C9DD" w14:textId="77777777" w:rsidR="00A26B9C" w:rsidRPr="00A26B9C" w:rsidRDefault="00A26B9C" w:rsidP="00BA7FAA">
      <w:pPr>
        <w:ind w:left="360"/>
      </w:pPr>
    </w:p>
    <w:p w14:paraId="61DAFC86" w14:textId="77777777" w:rsidR="00A26B9C" w:rsidRPr="00A26B9C" w:rsidRDefault="00A26B9C" w:rsidP="00BA7FAA">
      <w:pPr>
        <w:pStyle w:val="Lijstalinea"/>
        <w:numPr>
          <w:ilvl w:val="1"/>
          <w:numId w:val="42"/>
        </w:numPr>
      </w:pPr>
      <w:r w:rsidRPr="00BA7FAA">
        <w:rPr>
          <w:b/>
          <w:bCs/>
        </w:rPr>
        <w:t>&lt;section id="aanbevolen products" class="section products"&gt;:</w:t>
      </w:r>
    </w:p>
    <w:p w14:paraId="291683A9" w14:textId="77777777" w:rsidR="00A26B9C" w:rsidRPr="00A26B9C" w:rsidRDefault="00A26B9C" w:rsidP="00BA7FAA">
      <w:pPr>
        <w:numPr>
          <w:ilvl w:val="2"/>
          <w:numId w:val="42"/>
        </w:numPr>
      </w:pPr>
      <w:r w:rsidRPr="00A26B9C">
        <w:t>Bevat een lijst van aanbevolen producten.</w:t>
      </w:r>
    </w:p>
    <w:p w14:paraId="5FC5C235" w14:textId="77777777" w:rsidR="00A26B9C" w:rsidRDefault="00A26B9C" w:rsidP="00BA7FAA">
      <w:pPr>
        <w:numPr>
          <w:ilvl w:val="2"/>
          <w:numId w:val="42"/>
        </w:numPr>
      </w:pPr>
      <w:r w:rsidRPr="00A26B9C">
        <w:t>Elk product heeft een afbeelding, naam, beschrijving en een knop om toe te voegen aan de winkelwagen.</w:t>
      </w:r>
    </w:p>
    <w:p w14:paraId="16E2D605" w14:textId="77777777" w:rsidR="00A26B9C" w:rsidRPr="00A26B9C" w:rsidRDefault="00A26B9C" w:rsidP="00A26B9C"/>
    <w:p w14:paraId="40B866F6" w14:textId="0A45DAB8" w:rsidR="00A26B9C" w:rsidRPr="00A26B9C" w:rsidRDefault="00A26B9C" w:rsidP="00BA7FAA">
      <w:pPr>
        <w:pStyle w:val="Lijstalinea"/>
        <w:numPr>
          <w:ilvl w:val="0"/>
          <w:numId w:val="47"/>
        </w:numPr>
      </w:pPr>
      <w:r w:rsidRPr="00BA7FAA">
        <w:rPr>
          <w:b/>
          <w:bCs/>
        </w:rPr>
        <w:t>&lt;section id="contact" class="section"&gt;:</w:t>
      </w:r>
    </w:p>
    <w:p w14:paraId="7D52C0EF" w14:textId="77777777" w:rsidR="00A26B9C" w:rsidRDefault="00A26B9C" w:rsidP="00BA7FAA">
      <w:pPr>
        <w:numPr>
          <w:ilvl w:val="2"/>
          <w:numId w:val="42"/>
        </w:numPr>
      </w:pPr>
      <w:r w:rsidRPr="00A26B9C">
        <w:t>Bevat een formulier met invoervelden voor naam, e-mail en bericht, evenals een knop om het formulier in te dienen.</w:t>
      </w:r>
    </w:p>
    <w:p w14:paraId="0BBF9268" w14:textId="77777777" w:rsidR="00A26B9C" w:rsidRPr="00A26B9C" w:rsidRDefault="00A26B9C" w:rsidP="00A26B9C"/>
    <w:p w14:paraId="6AC07B4C" w14:textId="77777777" w:rsidR="00A26B9C" w:rsidRPr="00A26B9C" w:rsidRDefault="00A26B9C" w:rsidP="00BA7FAA">
      <w:pPr>
        <w:pStyle w:val="Lijstalinea"/>
        <w:numPr>
          <w:ilvl w:val="0"/>
          <w:numId w:val="47"/>
        </w:numPr>
      </w:pPr>
      <w:r w:rsidRPr="00BA7FAA">
        <w:rPr>
          <w:b/>
          <w:bCs/>
        </w:rPr>
        <w:t>&lt;section id="klantrecensies" class="section"&gt;:</w:t>
      </w:r>
    </w:p>
    <w:p w14:paraId="7546F0CB" w14:textId="77777777" w:rsidR="00A26B9C" w:rsidRDefault="00A26B9C" w:rsidP="00BA7FAA">
      <w:pPr>
        <w:numPr>
          <w:ilvl w:val="2"/>
          <w:numId w:val="42"/>
        </w:numPr>
      </w:pPr>
      <w:r w:rsidRPr="00A26B9C">
        <w:t>Bevat een link naar klantrecensiespagina.</w:t>
      </w:r>
    </w:p>
    <w:p w14:paraId="404F5B27" w14:textId="77777777" w:rsidR="00A26B9C" w:rsidRPr="00A26B9C" w:rsidRDefault="00A26B9C" w:rsidP="00A26B9C"/>
    <w:p w14:paraId="3D9081F3" w14:textId="77777777" w:rsidR="00A26B9C" w:rsidRPr="00A26B9C" w:rsidRDefault="00A26B9C" w:rsidP="00BA7FAA">
      <w:pPr>
        <w:pStyle w:val="Lijstalinea"/>
        <w:numPr>
          <w:ilvl w:val="0"/>
          <w:numId w:val="47"/>
        </w:numPr>
      </w:pPr>
      <w:r w:rsidRPr="00BA7FAA">
        <w:rPr>
          <w:b/>
          <w:bCs/>
        </w:rPr>
        <w:t>&lt;section id="winkelervaring" class="section"&gt;:</w:t>
      </w:r>
    </w:p>
    <w:p w14:paraId="6BD617D3" w14:textId="77777777" w:rsidR="00A26B9C" w:rsidRPr="00A26B9C" w:rsidRDefault="00A26B9C" w:rsidP="00BA7FAA">
      <w:pPr>
        <w:numPr>
          <w:ilvl w:val="2"/>
          <w:numId w:val="42"/>
        </w:numPr>
      </w:pPr>
      <w:r w:rsidRPr="00A26B9C">
        <w:t>Bevat tekst die de inzet van NerdyGadgets voor een positieve winkelervaring beschrijft.</w:t>
      </w:r>
    </w:p>
    <w:p w14:paraId="0F5CDD9C" w14:textId="77777777" w:rsidR="00A26B9C" w:rsidRPr="00A26B9C" w:rsidRDefault="00A26B9C" w:rsidP="00BA7FAA">
      <w:pPr>
        <w:numPr>
          <w:ilvl w:val="2"/>
          <w:numId w:val="42"/>
        </w:numPr>
      </w:pPr>
      <w:r w:rsidRPr="00A26B9C">
        <w:t>Een lijst met verbintenissen, zoals klantrecensies, eenvoudige navigatie, veilige betalingsopties en snelle levering.</w:t>
      </w:r>
    </w:p>
    <w:p w14:paraId="0F2931B3" w14:textId="5E5AB487" w:rsidR="00A26B9C" w:rsidRDefault="00A26B9C" w:rsidP="00BA7FAA">
      <w:pPr>
        <w:numPr>
          <w:ilvl w:val="2"/>
          <w:numId w:val="42"/>
        </w:numPr>
      </w:pPr>
      <w:r w:rsidRPr="00A26B9C">
        <w:t>Toont ook afbeeldingen van verschillende betaalmethoden.</w:t>
      </w:r>
    </w:p>
    <w:p w14:paraId="2AF26E9B" w14:textId="77777777" w:rsidR="00A26B9C" w:rsidRPr="00A26B9C" w:rsidRDefault="00A26B9C" w:rsidP="00A26B9C"/>
    <w:p w14:paraId="560437C9" w14:textId="77777777" w:rsidR="00A26B9C" w:rsidRPr="00A26B9C" w:rsidRDefault="00A26B9C" w:rsidP="00A26B9C">
      <w:pPr>
        <w:numPr>
          <w:ilvl w:val="0"/>
          <w:numId w:val="42"/>
        </w:numPr>
      </w:pPr>
      <w:r w:rsidRPr="00A26B9C">
        <w:rPr>
          <w:b/>
          <w:bCs/>
        </w:rPr>
        <w:t>&lt;footer&gt;:</w:t>
      </w:r>
    </w:p>
    <w:p w14:paraId="7ADCEC5D" w14:textId="77777777" w:rsidR="00A26B9C" w:rsidRPr="00A26B9C" w:rsidRDefault="00A26B9C" w:rsidP="00A26B9C">
      <w:pPr>
        <w:numPr>
          <w:ilvl w:val="1"/>
          <w:numId w:val="42"/>
        </w:numPr>
      </w:pPr>
      <w:r w:rsidRPr="00A26B9C">
        <w:t>Bevat copyrightinformatie.</w:t>
      </w:r>
    </w:p>
    <w:p w14:paraId="08649D88" w14:textId="77777777" w:rsidR="00A26B9C" w:rsidRPr="00A26B9C" w:rsidRDefault="00A26B9C" w:rsidP="00A26B9C">
      <w:pPr>
        <w:numPr>
          <w:ilvl w:val="1"/>
          <w:numId w:val="42"/>
        </w:numPr>
      </w:pPr>
      <w:r w:rsidRPr="00A26B9C">
        <w:t>Contactgegevens, inclusief adres, e-mail en telefoonnummer.</w:t>
      </w:r>
    </w:p>
    <w:p w14:paraId="037499EF" w14:textId="77777777" w:rsidR="003E7555" w:rsidRDefault="00A26B9C" w:rsidP="003E7555">
      <w:pPr>
        <w:numPr>
          <w:ilvl w:val="1"/>
          <w:numId w:val="42"/>
        </w:numPr>
      </w:pPr>
      <w:r w:rsidRPr="00A26B9C">
        <w:t>Een lijst met namen van de makers van de website.</w:t>
      </w:r>
    </w:p>
    <w:p w14:paraId="693A110E" w14:textId="77777777" w:rsidR="003E7555" w:rsidRDefault="003E7555" w:rsidP="003E7555"/>
    <w:p w14:paraId="717CF555" w14:textId="78D030E9" w:rsidR="00074A30" w:rsidRPr="00033714" w:rsidRDefault="00033714" w:rsidP="003E7555">
      <w:pPr>
        <w:rPr>
          <w:b/>
          <w:bCs/>
        </w:rPr>
      </w:pPr>
      <w:r w:rsidRPr="00033714">
        <w:rPr>
          <w:b/>
          <w:bCs/>
        </w:rPr>
        <w:t>K</w:t>
      </w:r>
      <w:r w:rsidR="003E7555" w:rsidRPr="00033714">
        <w:rPr>
          <w:b/>
          <w:bCs/>
        </w:rPr>
        <w:t>lantenrecensies</w:t>
      </w:r>
      <w:r w:rsidR="003E7555" w:rsidRPr="00033714">
        <w:rPr>
          <w:b/>
          <w:bCs/>
        </w:rPr>
        <w:t>:</w:t>
      </w:r>
    </w:p>
    <w:p w14:paraId="69FF799F" w14:textId="08E9B650" w:rsidR="00074A30" w:rsidRPr="00505D14" w:rsidRDefault="00074A30" w:rsidP="0095732E"/>
    <w:p w14:paraId="4AF62E2F" w14:textId="77777777" w:rsidR="003E7555" w:rsidRPr="003E7555" w:rsidRDefault="003E7555" w:rsidP="003E7555">
      <w:pPr>
        <w:numPr>
          <w:ilvl w:val="0"/>
          <w:numId w:val="43"/>
        </w:numPr>
      </w:pPr>
      <w:r w:rsidRPr="003E7555">
        <w:rPr>
          <w:b/>
          <w:bCs/>
        </w:rPr>
        <w:t>&lt;head&gt;</w:t>
      </w:r>
      <w:r w:rsidRPr="003E7555">
        <w:t>:</w:t>
      </w:r>
    </w:p>
    <w:p w14:paraId="615693CB" w14:textId="77777777" w:rsidR="003E7555" w:rsidRPr="003E7555" w:rsidRDefault="003E7555" w:rsidP="003E7555">
      <w:pPr>
        <w:numPr>
          <w:ilvl w:val="1"/>
          <w:numId w:val="43"/>
        </w:numPr>
      </w:pPr>
      <w:r w:rsidRPr="003E7555">
        <w:rPr>
          <w:b/>
          <w:bCs/>
        </w:rPr>
        <w:t>Meta-tags</w:t>
      </w:r>
      <w:r w:rsidRPr="003E7555">
        <w:t>: Instellingen voor karaktercodering en viewport.</w:t>
      </w:r>
    </w:p>
    <w:p w14:paraId="5170C0F7" w14:textId="77777777" w:rsidR="003E7555" w:rsidRPr="003E7555" w:rsidRDefault="003E7555" w:rsidP="003E7555">
      <w:pPr>
        <w:numPr>
          <w:ilvl w:val="1"/>
          <w:numId w:val="43"/>
        </w:numPr>
      </w:pPr>
      <w:r w:rsidRPr="003E7555">
        <w:rPr>
          <w:b/>
          <w:bCs/>
        </w:rPr>
        <w:t>&lt;title&gt;</w:t>
      </w:r>
      <w:r w:rsidRPr="003E7555">
        <w:t>: De titel van de pagina.</w:t>
      </w:r>
    </w:p>
    <w:p w14:paraId="6DA7A4FC" w14:textId="77777777" w:rsidR="003E7555" w:rsidRDefault="003E7555" w:rsidP="003E7555">
      <w:pPr>
        <w:numPr>
          <w:ilvl w:val="1"/>
          <w:numId w:val="43"/>
        </w:numPr>
      </w:pPr>
      <w:r w:rsidRPr="003E7555">
        <w:rPr>
          <w:b/>
          <w:bCs/>
        </w:rPr>
        <w:t>Stylesheet-links</w:t>
      </w:r>
      <w:r w:rsidRPr="003E7555">
        <w:t>: Verwijzingen naar externe CSS-bestanden voor stijling.</w:t>
      </w:r>
    </w:p>
    <w:p w14:paraId="0EE8F79C" w14:textId="77777777" w:rsidR="00BA7FAA" w:rsidRDefault="00BA7FAA" w:rsidP="00BA7FAA"/>
    <w:p w14:paraId="57AFE142" w14:textId="6C805563" w:rsidR="00BA7FAA" w:rsidRDefault="00BA7FAA" w:rsidP="00BA7FAA">
      <w:pPr>
        <w:numPr>
          <w:ilvl w:val="0"/>
          <w:numId w:val="43"/>
        </w:numPr>
      </w:pPr>
      <w:r w:rsidRPr="00BA7FAA">
        <w:rPr>
          <w:b/>
          <w:bCs/>
        </w:rPr>
        <w:t>&lt;header&gt;</w:t>
      </w:r>
      <w:r>
        <w:t>:</w:t>
      </w:r>
    </w:p>
    <w:p w14:paraId="0CA3447D" w14:textId="0DAE22F9" w:rsidR="00BA7FAA" w:rsidRDefault="00BA7FAA" w:rsidP="00BA7FAA">
      <w:pPr>
        <w:numPr>
          <w:ilvl w:val="1"/>
          <w:numId w:val="43"/>
        </w:numPr>
      </w:pPr>
      <w:r>
        <w:t>Zie header van index.</w:t>
      </w:r>
    </w:p>
    <w:p w14:paraId="56A52D8D" w14:textId="77777777" w:rsidR="00BA7FAA" w:rsidRPr="003E7555" w:rsidRDefault="00BA7FAA" w:rsidP="00BA7FAA"/>
    <w:p w14:paraId="53714EE8" w14:textId="77777777" w:rsidR="003E7555" w:rsidRPr="003E7555" w:rsidRDefault="003E7555" w:rsidP="003E7555">
      <w:pPr>
        <w:numPr>
          <w:ilvl w:val="0"/>
          <w:numId w:val="43"/>
        </w:numPr>
      </w:pPr>
      <w:r w:rsidRPr="003E7555">
        <w:rPr>
          <w:b/>
          <w:bCs/>
        </w:rPr>
        <w:t>&lt;body&gt;</w:t>
      </w:r>
      <w:r w:rsidRPr="003E7555">
        <w:t>:</w:t>
      </w:r>
    </w:p>
    <w:p w14:paraId="7B0CB490" w14:textId="77777777" w:rsidR="003E7555" w:rsidRPr="003E7555" w:rsidRDefault="003E7555" w:rsidP="003E7555">
      <w:pPr>
        <w:numPr>
          <w:ilvl w:val="1"/>
          <w:numId w:val="43"/>
        </w:numPr>
      </w:pPr>
      <w:r w:rsidRPr="003E7555">
        <w:rPr>
          <w:b/>
          <w:bCs/>
        </w:rPr>
        <w:t>&lt;section id="home" class="section"&gt;</w:t>
      </w:r>
      <w:r w:rsidRPr="003E7555">
        <w:t>:</w:t>
      </w:r>
    </w:p>
    <w:p w14:paraId="3177FB97" w14:textId="77777777" w:rsidR="003E7555" w:rsidRPr="003E7555" w:rsidRDefault="003E7555" w:rsidP="003E7555">
      <w:pPr>
        <w:numPr>
          <w:ilvl w:val="2"/>
          <w:numId w:val="43"/>
        </w:numPr>
      </w:pPr>
      <w:r w:rsidRPr="003E7555">
        <w:t>Een welkomstbericht met een marquee-element voor het tonen van een bewegende tekst.</w:t>
      </w:r>
    </w:p>
    <w:p w14:paraId="62FB8C52" w14:textId="77777777" w:rsidR="003E7555" w:rsidRPr="003E7555" w:rsidRDefault="003E7555" w:rsidP="003E7555">
      <w:pPr>
        <w:numPr>
          <w:ilvl w:val="1"/>
          <w:numId w:val="43"/>
        </w:numPr>
      </w:pPr>
      <w:r w:rsidRPr="003E7555">
        <w:rPr>
          <w:b/>
          <w:bCs/>
        </w:rPr>
        <w:lastRenderedPageBreak/>
        <w:t>&lt;section id="klantrecensies" class="section"&gt;</w:t>
      </w:r>
      <w:r w:rsidRPr="003E7555">
        <w:t>:</w:t>
      </w:r>
    </w:p>
    <w:p w14:paraId="67431608" w14:textId="77777777" w:rsidR="003E7555" w:rsidRPr="003E7555" w:rsidRDefault="003E7555" w:rsidP="003E7555">
      <w:pPr>
        <w:numPr>
          <w:ilvl w:val="2"/>
          <w:numId w:val="43"/>
        </w:numPr>
      </w:pPr>
      <w:r w:rsidRPr="003E7555">
        <w:rPr>
          <w:b/>
          <w:bCs/>
        </w:rPr>
        <w:t>Formulier voor recensies</w:t>
      </w:r>
      <w:r w:rsidRPr="003E7555">
        <w:t>: Invoervelden voor recensietekst en beoordeling.</w:t>
      </w:r>
    </w:p>
    <w:p w14:paraId="13B10E7F" w14:textId="77777777" w:rsidR="003E7555" w:rsidRPr="003E7555" w:rsidRDefault="003E7555" w:rsidP="003E7555">
      <w:pPr>
        <w:numPr>
          <w:ilvl w:val="2"/>
          <w:numId w:val="43"/>
        </w:numPr>
      </w:pPr>
      <w:r w:rsidRPr="003E7555">
        <w:rPr>
          <w:b/>
          <w:bCs/>
        </w:rPr>
        <w:t>Script-sectie</w:t>
      </w:r>
      <w:r w:rsidRPr="003E7555">
        <w:t>: JavaScript-code voor het dynamisch tonen van recensies.</w:t>
      </w:r>
    </w:p>
    <w:p w14:paraId="0A85CC99" w14:textId="77777777" w:rsidR="003E7555" w:rsidRPr="003E7555" w:rsidRDefault="003E7555" w:rsidP="003E7555">
      <w:pPr>
        <w:numPr>
          <w:ilvl w:val="2"/>
          <w:numId w:val="43"/>
        </w:numPr>
      </w:pPr>
      <w:r w:rsidRPr="003E7555">
        <w:rPr>
          <w:b/>
          <w:bCs/>
        </w:rPr>
        <w:t>Sorteerfunctie</w:t>
      </w:r>
      <w:r w:rsidRPr="003E7555">
        <w:t>: Een dropdown-menu om recensies te sorteren op datum, waardering of relevantie.</w:t>
      </w:r>
    </w:p>
    <w:p w14:paraId="4A06AE5F" w14:textId="77777777" w:rsidR="003E7555" w:rsidRPr="003E7555" w:rsidRDefault="003E7555" w:rsidP="003E7555">
      <w:pPr>
        <w:numPr>
          <w:ilvl w:val="2"/>
          <w:numId w:val="43"/>
        </w:numPr>
      </w:pPr>
      <w:r w:rsidRPr="003E7555">
        <w:rPr>
          <w:b/>
          <w:bCs/>
        </w:rPr>
        <w:t>Recensie-container</w:t>
      </w:r>
      <w:r w:rsidRPr="003E7555">
        <w:t>: Dynamisch gegenereerde HTML voor het weergeven van recensies.</w:t>
      </w:r>
    </w:p>
    <w:p w14:paraId="7D5C5377" w14:textId="12979EBC" w:rsidR="003E7555" w:rsidRPr="003E7555" w:rsidRDefault="003E7555" w:rsidP="003E7555">
      <w:pPr>
        <w:pStyle w:val="Lijstalinea"/>
        <w:numPr>
          <w:ilvl w:val="0"/>
          <w:numId w:val="43"/>
        </w:numPr>
        <w:rPr>
          <w:b/>
          <w:bCs/>
        </w:rPr>
      </w:pPr>
      <w:r w:rsidRPr="003E7555">
        <w:rPr>
          <w:b/>
          <w:bCs/>
        </w:rPr>
        <w:t>&lt;footer&gt;:</w:t>
      </w:r>
    </w:p>
    <w:p w14:paraId="59FAFE14" w14:textId="77777777" w:rsidR="003E7555" w:rsidRPr="003E7555" w:rsidRDefault="003E7555" w:rsidP="003E7555">
      <w:pPr>
        <w:numPr>
          <w:ilvl w:val="2"/>
          <w:numId w:val="43"/>
        </w:numPr>
      </w:pPr>
      <w:r w:rsidRPr="003E7555">
        <w:rPr>
          <w:b/>
          <w:bCs/>
        </w:rPr>
        <w:t>Inhoud voor copyrights</w:t>
      </w:r>
      <w:r w:rsidRPr="003E7555">
        <w:t>: Copyrightinformatie.</w:t>
      </w:r>
    </w:p>
    <w:p w14:paraId="0CF23D3B" w14:textId="77777777" w:rsidR="003E7555" w:rsidRPr="003E7555" w:rsidRDefault="003E7555" w:rsidP="003E7555">
      <w:pPr>
        <w:numPr>
          <w:ilvl w:val="2"/>
          <w:numId w:val="43"/>
        </w:numPr>
      </w:pPr>
      <w:r w:rsidRPr="003E7555">
        <w:rPr>
          <w:b/>
          <w:bCs/>
        </w:rPr>
        <w:t>Contactgegevens</w:t>
      </w:r>
      <w:r w:rsidRPr="003E7555">
        <w:t>: Adres, e-mail en telefoonnummer van NerdyGadgets.</w:t>
      </w:r>
    </w:p>
    <w:p w14:paraId="4423AC7E" w14:textId="77777777" w:rsidR="003E7555" w:rsidRPr="003E7555" w:rsidRDefault="003E7555" w:rsidP="003E7555">
      <w:pPr>
        <w:numPr>
          <w:ilvl w:val="2"/>
          <w:numId w:val="43"/>
        </w:numPr>
      </w:pPr>
      <w:r w:rsidRPr="003E7555">
        <w:rPr>
          <w:b/>
          <w:bCs/>
        </w:rPr>
        <w:t>Informatie over makers</w:t>
      </w:r>
      <w:r w:rsidRPr="003E7555">
        <w:t>: Namen van de makers van de website.</w:t>
      </w:r>
    </w:p>
    <w:p w14:paraId="279D301F" w14:textId="77777777" w:rsidR="003E7555" w:rsidRPr="003E7555" w:rsidRDefault="003E7555" w:rsidP="003E7555">
      <w:pPr>
        <w:numPr>
          <w:ilvl w:val="1"/>
          <w:numId w:val="43"/>
        </w:numPr>
      </w:pPr>
      <w:r w:rsidRPr="003E7555">
        <w:rPr>
          <w:b/>
          <w:bCs/>
        </w:rPr>
        <w:t>JavaScript</w:t>
      </w:r>
      <w:r w:rsidRPr="003E7555">
        <w:t>: Een script-sectie voor JavaScript-functionaliteiten.</w:t>
      </w:r>
    </w:p>
    <w:p w14:paraId="544BE0A3" w14:textId="77777777" w:rsidR="003E7555" w:rsidRPr="003E7555" w:rsidRDefault="003E7555" w:rsidP="003E7555">
      <w:pPr>
        <w:numPr>
          <w:ilvl w:val="2"/>
          <w:numId w:val="43"/>
        </w:numPr>
      </w:pPr>
      <w:r w:rsidRPr="003E7555">
        <w:rPr>
          <w:b/>
          <w:bCs/>
        </w:rPr>
        <w:t>Variabele reviews</w:t>
      </w:r>
      <w:r w:rsidRPr="003E7555">
        <w:t>: Een array om recensies op te slaan.</w:t>
      </w:r>
    </w:p>
    <w:p w14:paraId="7DF5C313" w14:textId="77777777" w:rsidR="003E7555" w:rsidRPr="003E7555" w:rsidRDefault="003E7555" w:rsidP="003E7555">
      <w:pPr>
        <w:numPr>
          <w:ilvl w:val="2"/>
          <w:numId w:val="43"/>
        </w:numPr>
      </w:pPr>
      <w:r w:rsidRPr="003E7555">
        <w:rPr>
          <w:b/>
          <w:bCs/>
        </w:rPr>
        <w:t>Dummy recensies</w:t>
      </w:r>
      <w:r w:rsidRPr="003E7555">
        <w:t>: Een voorbeeld van dummy recensies.</w:t>
      </w:r>
    </w:p>
    <w:p w14:paraId="5849A564" w14:textId="77777777" w:rsidR="003E7555" w:rsidRPr="003E7555" w:rsidRDefault="003E7555" w:rsidP="003E7555">
      <w:pPr>
        <w:numPr>
          <w:ilvl w:val="2"/>
          <w:numId w:val="43"/>
        </w:numPr>
      </w:pPr>
      <w:r w:rsidRPr="003E7555">
        <w:rPr>
          <w:b/>
          <w:bCs/>
        </w:rPr>
        <w:t>Functie displayReviews()</w:t>
      </w:r>
      <w:r w:rsidRPr="003E7555">
        <w:t>: Een functie om recensies weer te geven op de webpagina.</w:t>
      </w:r>
    </w:p>
    <w:p w14:paraId="1C5ABFFA" w14:textId="77777777" w:rsidR="003E7555" w:rsidRPr="003E7555" w:rsidRDefault="003E7555" w:rsidP="003E7555">
      <w:pPr>
        <w:numPr>
          <w:ilvl w:val="2"/>
          <w:numId w:val="43"/>
        </w:numPr>
      </w:pPr>
      <w:r w:rsidRPr="003E7555">
        <w:rPr>
          <w:b/>
          <w:bCs/>
        </w:rPr>
        <w:t>Event listener voor formulier</w:t>
      </w:r>
      <w:r w:rsidRPr="003E7555">
        <w:t>: Een event listener om recensies toe te voegen wanneer het formulier wordt ingediend.</w:t>
      </w:r>
    </w:p>
    <w:p w14:paraId="60839AB5" w14:textId="77777777" w:rsidR="003E7555" w:rsidRPr="003E7555" w:rsidRDefault="003E7555" w:rsidP="003E7555">
      <w:pPr>
        <w:numPr>
          <w:ilvl w:val="2"/>
          <w:numId w:val="43"/>
        </w:numPr>
      </w:pPr>
      <w:r w:rsidRPr="003E7555">
        <w:rPr>
          <w:b/>
          <w:bCs/>
        </w:rPr>
        <w:t>Functie sortReviews()</w:t>
      </w:r>
      <w:r w:rsidRPr="003E7555">
        <w:t>: Een functie om recensies te sorteren op basis van de geselecteerde optie in het dropdown-menu.</w:t>
      </w:r>
    </w:p>
    <w:p w14:paraId="2A1ED95A" w14:textId="77777777" w:rsidR="003E7555" w:rsidRDefault="003E7555" w:rsidP="003E7555"/>
    <w:p w14:paraId="2A1A1DF0" w14:textId="745169F1" w:rsidR="00074A30" w:rsidRPr="00033714" w:rsidRDefault="00033714" w:rsidP="003E7555">
      <w:pPr>
        <w:rPr>
          <w:b/>
          <w:bCs/>
        </w:rPr>
      </w:pPr>
      <w:r w:rsidRPr="00033714">
        <w:rPr>
          <w:b/>
          <w:bCs/>
        </w:rPr>
        <w:t>P</w:t>
      </w:r>
      <w:r w:rsidR="003E7555" w:rsidRPr="00033714">
        <w:rPr>
          <w:b/>
          <w:bCs/>
        </w:rPr>
        <w:t>roducten</w:t>
      </w:r>
      <w:r w:rsidR="003E7555" w:rsidRPr="00033714">
        <w:rPr>
          <w:b/>
          <w:bCs/>
        </w:rPr>
        <w:t>:</w:t>
      </w:r>
    </w:p>
    <w:p w14:paraId="30CE31D7" w14:textId="715ADBCB" w:rsidR="00074A30" w:rsidRPr="00505D14" w:rsidRDefault="00074A30" w:rsidP="0095732E"/>
    <w:p w14:paraId="333095A1" w14:textId="4F5DF41C" w:rsidR="003E7555" w:rsidRPr="003E7555" w:rsidRDefault="003E7555" w:rsidP="00BA7FAA">
      <w:pPr>
        <w:pStyle w:val="Lijstalinea"/>
        <w:numPr>
          <w:ilvl w:val="0"/>
          <w:numId w:val="45"/>
        </w:numPr>
      </w:pPr>
      <w:r w:rsidRPr="00BA7FAA">
        <w:rPr>
          <w:b/>
          <w:bCs/>
        </w:rPr>
        <w:t>&lt;head&gt;</w:t>
      </w:r>
      <w:r w:rsidRPr="003E7555">
        <w:t>:</w:t>
      </w:r>
    </w:p>
    <w:p w14:paraId="69E90C57" w14:textId="77777777" w:rsidR="003E7555" w:rsidRPr="003E7555" w:rsidRDefault="003E7555" w:rsidP="003E7555">
      <w:pPr>
        <w:numPr>
          <w:ilvl w:val="1"/>
          <w:numId w:val="43"/>
        </w:numPr>
      </w:pPr>
      <w:r w:rsidRPr="003E7555">
        <w:rPr>
          <w:b/>
          <w:bCs/>
        </w:rPr>
        <w:t>Meta-tags</w:t>
      </w:r>
      <w:r w:rsidRPr="003E7555">
        <w:t>: Instellingen voor karaktercodering en viewport.</w:t>
      </w:r>
    </w:p>
    <w:p w14:paraId="2C8B510E" w14:textId="77777777" w:rsidR="003E7555" w:rsidRPr="003E7555" w:rsidRDefault="003E7555" w:rsidP="003E7555">
      <w:pPr>
        <w:numPr>
          <w:ilvl w:val="1"/>
          <w:numId w:val="43"/>
        </w:numPr>
      </w:pPr>
      <w:r w:rsidRPr="003E7555">
        <w:rPr>
          <w:b/>
          <w:bCs/>
        </w:rPr>
        <w:t>&lt;title&gt;</w:t>
      </w:r>
      <w:r w:rsidRPr="003E7555">
        <w:t>: De titel van de pagina.</w:t>
      </w:r>
    </w:p>
    <w:p w14:paraId="77B14BB1" w14:textId="77777777" w:rsidR="003E7555" w:rsidRDefault="003E7555" w:rsidP="003E7555">
      <w:pPr>
        <w:numPr>
          <w:ilvl w:val="1"/>
          <w:numId w:val="43"/>
        </w:numPr>
      </w:pPr>
      <w:r w:rsidRPr="003E7555">
        <w:rPr>
          <w:b/>
          <w:bCs/>
        </w:rPr>
        <w:t>Stylesheet-links</w:t>
      </w:r>
      <w:r w:rsidRPr="003E7555">
        <w:t>: Verwijzingen naar externe CSS-bestanden voor stijling.</w:t>
      </w:r>
    </w:p>
    <w:p w14:paraId="25E52848" w14:textId="77777777" w:rsidR="00BA7FAA" w:rsidRDefault="00BA7FAA" w:rsidP="00BA7FAA"/>
    <w:p w14:paraId="3592422F" w14:textId="1C0B4F8C" w:rsidR="00BA7FAA" w:rsidRDefault="00BA7FAA" w:rsidP="00BA7FAA">
      <w:pPr>
        <w:pStyle w:val="Lijstalinea"/>
        <w:numPr>
          <w:ilvl w:val="0"/>
          <w:numId w:val="45"/>
        </w:numPr>
      </w:pPr>
      <w:r w:rsidRPr="00BA7FAA">
        <w:rPr>
          <w:b/>
          <w:bCs/>
        </w:rPr>
        <w:t>&lt;header&gt;</w:t>
      </w:r>
      <w:r>
        <w:t>:</w:t>
      </w:r>
    </w:p>
    <w:p w14:paraId="5F28A6C2" w14:textId="49DEC1D9" w:rsidR="00BA7FAA" w:rsidRDefault="00BA7FAA" w:rsidP="00BA7FAA">
      <w:pPr>
        <w:numPr>
          <w:ilvl w:val="1"/>
          <w:numId w:val="45"/>
        </w:numPr>
      </w:pPr>
      <w:r>
        <w:t>Zie header van index.</w:t>
      </w:r>
    </w:p>
    <w:p w14:paraId="28D31459" w14:textId="77777777" w:rsidR="00BA7FAA" w:rsidRPr="003E7555" w:rsidRDefault="00BA7FAA" w:rsidP="00BA7FAA"/>
    <w:p w14:paraId="67B1BBAF" w14:textId="77777777" w:rsidR="003E7555" w:rsidRPr="003E7555" w:rsidRDefault="003E7555" w:rsidP="00BA7FAA">
      <w:pPr>
        <w:numPr>
          <w:ilvl w:val="0"/>
          <w:numId w:val="45"/>
        </w:numPr>
      </w:pPr>
      <w:r w:rsidRPr="003E7555">
        <w:rPr>
          <w:b/>
          <w:bCs/>
        </w:rPr>
        <w:t>&lt;body&gt;</w:t>
      </w:r>
      <w:r w:rsidRPr="003E7555">
        <w:t>:</w:t>
      </w:r>
    </w:p>
    <w:p w14:paraId="287A287B" w14:textId="77777777" w:rsidR="003E7555" w:rsidRPr="003E7555" w:rsidRDefault="003E7555" w:rsidP="00BA7FAA">
      <w:pPr>
        <w:numPr>
          <w:ilvl w:val="1"/>
          <w:numId w:val="45"/>
        </w:numPr>
      </w:pPr>
      <w:r w:rsidRPr="003E7555">
        <w:rPr>
          <w:b/>
          <w:bCs/>
        </w:rPr>
        <w:t>&lt;header&gt;</w:t>
      </w:r>
      <w:r w:rsidRPr="003E7555">
        <w:t>:</w:t>
      </w:r>
    </w:p>
    <w:p w14:paraId="716FAC7B" w14:textId="77777777" w:rsidR="003E7555" w:rsidRPr="003E7555" w:rsidRDefault="003E7555" w:rsidP="00BA7FAA">
      <w:pPr>
        <w:numPr>
          <w:ilvl w:val="2"/>
          <w:numId w:val="45"/>
        </w:numPr>
      </w:pPr>
      <w:r w:rsidRPr="003E7555">
        <w:rPr>
          <w:b/>
          <w:bCs/>
        </w:rPr>
        <w:t>.logo</w:t>
      </w:r>
      <w:r w:rsidRPr="003E7555">
        <w:t>: Het NerdyGadgets-logo met een link naar de startpagina.</w:t>
      </w:r>
    </w:p>
    <w:p w14:paraId="6438D48E" w14:textId="77777777" w:rsidR="003E7555" w:rsidRPr="003E7555" w:rsidRDefault="003E7555" w:rsidP="00BA7FAA">
      <w:pPr>
        <w:numPr>
          <w:ilvl w:val="2"/>
          <w:numId w:val="45"/>
        </w:numPr>
      </w:pPr>
      <w:r w:rsidRPr="003E7555">
        <w:rPr>
          <w:b/>
          <w:bCs/>
        </w:rPr>
        <w:t>Zoekbalk</w:t>
      </w:r>
      <w:r w:rsidRPr="003E7555">
        <w:t>: Een invoerveld voor zoekopdrachten en een zoekknop.</w:t>
      </w:r>
    </w:p>
    <w:p w14:paraId="733F3EBF" w14:textId="77777777" w:rsidR="003E7555" w:rsidRPr="003E7555" w:rsidRDefault="003E7555" w:rsidP="00BA7FAA">
      <w:pPr>
        <w:numPr>
          <w:ilvl w:val="2"/>
          <w:numId w:val="45"/>
        </w:numPr>
      </w:pPr>
      <w:r w:rsidRPr="003E7555">
        <w:rPr>
          <w:b/>
          <w:bCs/>
        </w:rPr>
        <w:t>Navigatiebalk</w:t>
      </w:r>
      <w:r w:rsidRPr="003E7555">
        <w:t>: Links naar de startpagina, over ons en producten.</w:t>
      </w:r>
    </w:p>
    <w:p w14:paraId="5C572C8E" w14:textId="77777777" w:rsidR="003E7555" w:rsidRPr="003E7555" w:rsidRDefault="003E7555" w:rsidP="00BA7FAA">
      <w:pPr>
        <w:numPr>
          <w:ilvl w:val="2"/>
          <w:numId w:val="45"/>
        </w:numPr>
      </w:pPr>
      <w:r w:rsidRPr="003E7555">
        <w:rPr>
          <w:b/>
          <w:bCs/>
        </w:rPr>
        <w:t>Winkelwagen en accountpictogrammen</w:t>
      </w:r>
      <w:r w:rsidRPr="003E7555">
        <w:t>: Links naar respectievelijk de winkelwagen- en accountpagina's.</w:t>
      </w:r>
    </w:p>
    <w:p w14:paraId="17553781" w14:textId="77777777" w:rsidR="003E7555" w:rsidRPr="003E7555" w:rsidRDefault="003E7555" w:rsidP="00BA7FAA">
      <w:pPr>
        <w:numPr>
          <w:ilvl w:val="1"/>
          <w:numId w:val="45"/>
        </w:numPr>
      </w:pPr>
      <w:r w:rsidRPr="003E7555">
        <w:rPr>
          <w:b/>
          <w:bCs/>
        </w:rPr>
        <w:t>&lt;section class="section product-block"&gt;</w:t>
      </w:r>
      <w:r w:rsidRPr="003E7555">
        <w:t>:</w:t>
      </w:r>
    </w:p>
    <w:p w14:paraId="3B3F0344" w14:textId="77777777" w:rsidR="003E7555" w:rsidRPr="003E7555" w:rsidRDefault="003E7555" w:rsidP="00BA7FAA">
      <w:pPr>
        <w:numPr>
          <w:ilvl w:val="2"/>
          <w:numId w:val="45"/>
        </w:numPr>
      </w:pPr>
      <w:r w:rsidRPr="003E7555">
        <w:rPr>
          <w:b/>
          <w:bCs/>
        </w:rPr>
        <w:t>.product</w:t>
      </w:r>
      <w:r w:rsidRPr="003E7555">
        <w:t>: Een div die een product vertegenwoordigt.</w:t>
      </w:r>
    </w:p>
    <w:p w14:paraId="7B6D1267" w14:textId="77777777" w:rsidR="003E7555" w:rsidRPr="003E7555" w:rsidRDefault="003E7555" w:rsidP="00BA7FAA">
      <w:pPr>
        <w:numPr>
          <w:ilvl w:val="3"/>
          <w:numId w:val="45"/>
        </w:numPr>
      </w:pPr>
      <w:r w:rsidRPr="003E7555">
        <w:rPr>
          <w:b/>
          <w:bCs/>
        </w:rPr>
        <w:t>&lt;img&gt;</w:t>
      </w:r>
      <w:r w:rsidRPr="003E7555">
        <w:t>: Afbeelding van het product.</w:t>
      </w:r>
    </w:p>
    <w:p w14:paraId="2267FD4B" w14:textId="77777777" w:rsidR="003E7555" w:rsidRPr="003E7555" w:rsidRDefault="003E7555" w:rsidP="00BA7FAA">
      <w:pPr>
        <w:numPr>
          <w:ilvl w:val="3"/>
          <w:numId w:val="45"/>
        </w:numPr>
      </w:pPr>
      <w:r w:rsidRPr="003E7555">
        <w:rPr>
          <w:b/>
          <w:bCs/>
        </w:rPr>
        <w:t>.product-box</w:t>
      </w:r>
      <w:r w:rsidRPr="003E7555">
        <w:t>: Een div met informatie over het product.</w:t>
      </w:r>
    </w:p>
    <w:p w14:paraId="0A6CF41A" w14:textId="77777777" w:rsidR="003E7555" w:rsidRPr="003E7555" w:rsidRDefault="003E7555" w:rsidP="00BA7FAA">
      <w:pPr>
        <w:numPr>
          <w:ilvl w:val="4"/>
          <w:numId w:val="45"/>
        </w:numPr>
      </w:pPr>
      <w:r w:rsidRPr="003E7555">
        <w:rPr>
          <w:b/>
          <w:bCs/>
        </w:rPr>
        <w:t>&lt;h3&gt;, &lt;p&gt;, &lt;h1&gt;</w:t>
      </w:r>
      <w:r w:rsidRPr="003E7555">
        <w:t>: Koppen en alinea voor productnaam, informatie en prijs.</w:t>
      </w:r>
    </w:p>
    <w:p w14:paraId="10DD325C" w14:textId="77777777" w:rsidR="003E7555" w:rsidRPr="003E7555" w:rsidRDefault="003E7555" w:rsidP="00BA7FAA">
      <w:pPr>
        <w:numPr>
          <w:ilvl w:val="4"/>
          <w:numId w:val="45"/>
        </w:numPr>
      </w:pPr>
      <w:r w:rsidRPr="003E7555">
        <w:rPr>
          <w:b/>
          <w:bCs/>
        </w:rPr>
        <w:lastRenderedPageBreak/>
        <w:t>.add-to-cart</w:t>
      </w:r>
      <w:r w:rsidRPr="003E7555">
        <w:t>: Een knop om het product aan de winkelwagen toe te voegen.</w:t>
      </w:r>
    </w:p>
    <w:p w14:paraId="10E1ADA5" w14:textId="77777777" w:rsidR="003E7555" w:rsidRPr="003E7555" w:rsidRDefault="003E7555" w:rsidP="00BA7FAA">
      <w:pPr>
        <w:numPr>
          <w:ilvl w:val="2"/>
          <w:numId w:val="45"/>
        </w:numPr>
      </w:pPr>
      <w:r w:rsidRPr="003E7555">
        <w:rPr>
          <w:b/>
          <w:bCs/>
        </w:rPr>
        <w:t>.aanraders</w:t>
      </w:r>
      <w:r w:rsidRPr="003E7555">
        <w:t>: Een div met aanbevolen producten.</w:t>
      </w:r>
    </w:p>
    <w:p w14:paraId="3CCF4B96" w14:textId="77777777" w:rsidR="003E7555" w:rsidRPr="003E7555" w:rsidRDefault="003E7555" w:rsidP="00BA7FAA">
      <w:pPr>
        <w:numPr>
          <w:ilvl w:val="3"/>
          <w:numId w:val="45"/>
        </w:numPr>
      </w:pPr>
      <w:r w:rsidRPr="003E7555">
        <w:rPr>
          <w:b/>
          <w:bCs/>
        </w:rPr>
        <w:t>.product2</w:t>
      </w:r>
      <w:r w:rsidRPr="003E7555">
        <w:t>: Divs die individuele aanbevolen producten vertegenwoordigen.</w:t>
      </w:r>
    </w:p>
    <w:p w14:paraId="77939F9E" w14:textId="77777777" w:rsidR="003E7555" w:rsidRPr="003E7555" w:rsidRDefault="003E7555" w:rsidP="00BA7FAA">
      <w:pPr>
        <w:numPr>
          <w:ilvl w:val="4"/>
          <w:numId w:val="45"/>
        </w:numPr>
      </w:pPr>
      <w:r w:rsidRPr="003E7555">
        <w:rPr>
          <w:b/>
          <w:bCs/>
        </w:rPr>
        <w:t>&lt;a&gt;</w:t>
      </w:r>
      <w:r w:rsidRPr="003E7555">
        <w:t>: Link naar de productpagina.</w:t>
      </w:r>
    </w:p>
    <w:p w14:paraId="755F6057" w14:textId="77777777" w:rsidR="003E7555" w:rsidRPr="003E7555" w:rsidRDefault="003E7555" w:rsidP="00BA7FAA">
      <w:pPr>
        <w:numPr>
          <w:ilvl w:val="4"/>
          <w:numId w:val="45"/>
        </w:numPr>
      </w:pPr>
      <w:r w:rsidRPr="003E7555">
        <w:rPr>
          <w:b/>
          <w:bCs/>
        </w:rPr>
        <w:t>&lt;img&gt;</w:t>
      </w:r>
      <w:r w:rsidRPr="003E7555">
        <w:t>: Afbeelding van het aanbevolen product.</w:t>
      </w:r>
    </w:p>
    <w:p w14:paraId="66FFD1D4" w14:textId="77777777" w:rsidR="003E7555" w:rsidRPr="003E7555" w:rsidRDefault="003E7555" w:rsidP="00BA7FAA">
      <w:pPr>
        <w:numPr>
          <w:ilvl w:val="4"/>
          <w:numId w:val="45"/>
        </w:numPr>
      </w:pPr>
      <w:r w:rsidRPr="003E7555">
        <w:rPr>
          <w:b/>
          <w:bCs/>
        </w:rPr>
        <w:t>&lt;h3&gt;, &lt;p&gt;</w:t>
      </w:r>
      <w:r w:rsidRPr="003E7555">
        <w:t>: Koppen en alinea voor productnaam en informatie.</w:t>
      </w:r>
    </w:p>
    <w:p w14:paraId="7F21A554" w14:textId="77777777" w:rsidR="003E7555" w:rsidRPr="003E7555" w:rsidRDefault="003E7555" w:rsidP="00BA7FAA">
      <w:pPr>
        <w:numPr>
          <w:ilvl w:val="4"/>
          <w:numId w:val="45"/>
        </w:numPr>
      </w:pPr>
      <w:r w:rsidRPr="003E7555">
        <w:rPr>
          <w:b/>
          <w:bCs/>
        </w:rPr>
        <w:t>.add-to-cart</w:t>
      </w:r>
      <w:r w:rsidRPr="003E7555">
        <w:t>: Een knop om het aanbevolen product aan de winkelwagen toe te voegen.</w:t>
      </w:r>
    </w:p>
    <w:p w14:paraId="48D07642" w14:textId="39CB188A" w:rsidR="003E7555" w:rsidRPr="003E7555" w:rsidRDefault="003E7555" w:rsidP="00BA7FAA">
      <w:pPr>
        <w:numPr>
          <w:ilvl w:val="0"/>
          <w:numId w:val="45"/>
        </w:numPr>
      </w:pPr>
      <w:r w:rsidRPr="003E7555">
        <w:rPr>
          <w:b/>
          <w:bCs/>
        </w:rPr>
        <w:t>&lt;footer&gt;:</w:t>
      </w:r>
    </w:p>
    <w:p w14:paraId="0055ADCD" w14:textId="77777777" w:rsidR="003E7555" w:rsidRPr="003E7555" w:rsidRDefault="003E7555" w:rsidP="00BA7FAA">
      <w:pPr>
        <w:numPr>
          <w:ilvl w:val="2"/>
          <w:numId w:val="45"/>
        </w:numPr>
      </w:pPr>
      <w:r w:rsidRPr="003E7555">
        <w:rPr>
          <w:b/>
          <w:bCs/>
        </w:rPr>
        <w:t>Inhoud voor copyrights</w:t>
      </w:r>
      <w:r w:rsidRPr="003E7555">
        <w:t>: Copyrightinformatie.</w:t>
      </w:r>
    </w:p>
    <w:p w14:paraId="71F9538F" w14:textId="77777777" w:rsidR="003E7555" w:rsidRPr="003E7555" w:rsidRDefault="003E7555" w:rsidP="00BA7FAA">
      <w:pPr>
        <w:numPr>
          <w:ilvl w:val="2"/>
          <w:numId w:val="45"/>
        </w:numPr>
      </w:pPr>
      <w:r w:rsidRPr="003E7555">
        <w:rPr>
          <w:b/>
          <w:bCs/>
        </w:rPr>
        <w:t>Contactgegevens</w:t>
      </w:r>
      <w:r w:rsidRPr="003E7555">
        <w:t>: Adres, e-mail en telefoonnummer van NerdyGadgets.</w:t>
      </w:r>
    </w:p>
    <w:p w14:paraId="050776BC" w14:textId="77777777" w:rsidR="003E7555" w:rsidRPr="003E7555" w:rsidRDefault="003E7555" w:rsidP="00BA7FAA">
      <w:pPr>
        <w:numPr>
          <w:ilvl w:val="2"/>
          <w:numId w:val="45"/>
        </w:numPr>
      </w:pPr>
      <w:r w:rsidRPr="003E7555">
        <w:rPr>
          <w:b/>
          <w:bCs/>
        </w:rPr>
        <w:t>Informatie over makers</w:t>
      </w:r>
      <w:r w:rsidRPr="003E7555">
        <w:t>: Namen van de makers van de website.</w:t>
      </w:r>
    </w:p>
    <w:p w14:paraId="45AF0104" w14:textId="65C6E379" w:rsidR="00074A30" w:rsidRPr="00505D14" w:rsidRDefault="00074A30" w:rsidP="0095732E"/>
    <w:p w14:paraId="7B439005" w14:textId="77777777" w:rsidR="00722A82" w:rsidRDefault="00722A82">
      <w:pPr>
        <w:rPr>
          <w:b/>
          <w:kern w:val="28"/>
          <w:sz w:val="32"/>
        </w:rPr>
      </w:pPr>
      <w:bookmarkStart w:id="36" w:name="_Toc127376494"/>
      <w:bookmarkStart w:id="37" w:name="_Toc147774096"/>
      <w:r>
        <w:br w:type="page"/>
      </w:r>
    </w:p>
    <w:p w14:paraId="593CAEC7" w14:textId="0B7DFC45" w:rsidR="00074A30" w:rsidRPr="00505D14" w:rsidRDefault="00074A30" w:rsidP="00074A30">
      <w:pPr>
        <w:pStyle w:val="Kop1"/>
      </w:pPr>
      <w:r w:rsidRPr="00505D14">
        <w:lastRenderedPageBreak/>
        <w:t>Bijlagen</w:t>
      </w:r>
      <w:bookmarkEnd w:id="36"/>
      <w:bookmarkEnd w:id="37"/>
    </w:p>
    <w:p w14:paraId="46CD9E3F" w14:textId="77777777" w:rsidR="00074A30" w:rsidRDefault="00074A30" w:rsidP="0095732E"/>
    <w:sectPr w:rsidR="00074A30" w:rsidSect="007911C0">
      <w:footerReference w:type="default" r:id="rId20"/>
      <w:headerReference w:type="first" r:id="rId21"/>
      <w:footerReference w:type="first" r:id="rId22"/>
      <w:pgSz w:w="11906" w:h="16838"/>
      <w:pgMar w:top="1417" w:right="1417" w:bottom="1417" w:left="1417" w:header="708" w:footer="604" w:gutter="0"/>
      <w:cols w:space="708"/>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0B6DE" w14:textId="77777777" w:rsidR="004978BF" w:rsidRPr="00505D14" w:rsidRDefault="004978BF">
      <w:r w:rsidRPr="00505D14">
        <w:separator/>
      </w:r>
    </w:p>
  </w:endnote>
  <w:endnote w:type="continuationSeparator" w:id="0">
    <w:p w14:paraId="224A17E7" w14:textId="77777777" w:rsidR="004978BF" w:rsidRPr="00505D14" w:rsidRDefault="004978BF">
      <w:r w:rsidRPr="00505D1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ansit-Normal">
    <w:charset w:val="00"/>
    <w:family w:val="auto"/>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ansit-Bold">
    <w:charset w:val="00"/>
    <w:family w:val="auto"/>
    <w:pitch w:val="variable"/>
    <w:sig w:usb0="80000027"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6A2B6" w14:textId="77777777" w:rsidR="00C643F7" w:rsidRPr="00505D14" w:rsidRDefault="00C643F7" w:rsidP="00C643F7">
    <w:pPr>
      <w:pStyle w:val="Voettekst"/>
      <w:pBdr>
        <w:top w:val="single" w:sz="4" w:space="0" w:color="auto"/>
      </w:pBdr>
      <w:ind w:right="424"/>
      <w:jc w:val="right"/>
      <w:rPr>
        <w:sz w:val="16"/>
      </w:rPr>
    </w:pPr>
    <w:r w:rsidRPr="00505D14">
      <w:rPr>
        <w:noProof/>
      </w:rPr>
      <w:drawing>
        <wp:anchor distT="0" distB="0" distL="114300" distR="114300" simplePos="0" relativeHeight="251666944" behindDoc="1" locked="0" layoutInCell="1" allowOverlap="1" wp14:anchorId="6C5E17FD" wp14:editId="70CB3706">
          <wp:simplePos x="0" y="0"/>
          <wp:positionH relativeFrom="page">
            <wp:align>right</wp:align>
          </wp:positionH>
          <wp:positionV relativeFrom="paragraph">
            <wp:posOffset>-3001010</wp:posOffset>
          </wp:positionV>
          <wp:extent cx="2171700" cy="3667125"/>
          <wp:effectExtent l="0" t="0" r="0" b="952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171700" cy="3667125"/>
                  </a:xfrm>
                  <a:prstGeom prst="rect">
                    <a:avLst/>
                  </a:prstGeom>
                </pic:spPr>
              </pic:pic>
            </a:graphicData>
          </a:graphic>
        </wp:anchor>
      </w:drawing>
    </w:r>
    <w:r w:rsidRPr="00505D14">
      <w:rPr>
        <w:rStyle w:val="Paginanummer"/>
        <w:sz w:val="16"/>
      </w:rPr>
      <w:fldChar w:fldCharType="begin"/>
    </w:r>
    <w:r w:rsidRPr="00505D14">
      <w:rPr>
        <w:rStyle w:val="Paginanummer"/>
        <w:sz w:val="16"/>
      </w:rPr>
      <w:instrText xml:space="preserve"> PAGE </w:instrText>
    </w:r>
    <w:r w:rsidRPr="00505D14">
      <w:rPr>
        <w:rStyle w:val="Paginanummer"/>
        <w:sz w:val="16"/>
      </w:rPr>
      <w:fldChar w:fldCharType="separate"/>
    </w:r>
    <w:r w:rsidRPr="00505D14">
      <w:rPr>
        <w:rStyle w:val="Paginanummer"/>
        <w:sz w:val="16"/>
      </w:rPr>
      <w:t>1</w:t>
    </w:r>
    <w:r w:rsidRPr="00505D14">
      <w:rPr>
        <w:rStyle w:val="Paginanummer"/>
        <w:sz w:val="16"/>
      </w:rPr>
      <w:fldChar w:fldCharType="end"/>
    </w:r>
  </w:p>
  <w:p w14:paraId="65ACF023" w14:textId="77777777" w:rsidR="00C643F7" w:rsidRPr="00505D14" w:rsidRDefault="00C643F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FBD62" w14:textId="77777777" w:rsidR="007911C0" w:rsidRPr="00505D14" w:rsidRDefault="007911C0" w:rsidP="009A3C6D">
    <w:pPr>
      <w:pStyle w:val="Voettekst"/>
      <w:pBdr>
        <w:top w:val="single" w:sz="4" w:space="0" w:color="auto"/>
      </w:pBdr>
      <w:ind w:right="424"/>
      <w:jc w:val="right"/>
      <w:rPr>
        <w:sz w:val="16"/>
      </w:rPr>
    </w:pPr>
    <w:r w:rsidRPr="00505D14">
      <w:rPr>
        <w:rStyle w:val="Paginanummer"/>
        <w:sz w:val="16"/>
      </w:rPr>
      <w:fldChar w:fldCharType="begin"/>
    </w:r>
    <w:r w:rsidRPr="00505D14">
      <w:rPr>
        <w:rStyle w:val="Paginanummer"/>
        <w:sz w:val="16"/>
      </w:rPr>
      <w:instrText xml:space="preserve"> PAGE </w:instrText>
    </w:r>
    <w:r w:rsidRPr="00505D14">
      <w:rPr>
        <w:rStyle w:val="Paginanummer"/>
        <w:sz w:val="16"/>
      </w:rPr>
      <w:fldChar w:fldCharType="separate"/>
    </w:r>
    <w:r w:rsidRPr="00505D14">
      <w:rPr>
        <w:rStyle w:val="Paginanummer"/>
        <w:sz w:val="16"/>
      </w:rPr>
      <w:t>1</w:t>
    </w:r>
    <w:r w:rsidRPr="00505D14">
      <w:rPr>
        <w:rStyle w:val="Paginanummer"/>
        <w:sz w:val="16"/>
      </w:rPr>
      <w:fldChar w:fldCharType="end"/>
    </w:r>
  </w:p>
  <w:p w14:paraId="13410C15" w14:textId="77777777" w:rsidR="007911C0" w:rsidRPr="00505D14" w:rsidRDefault="007911C0">
    <w:pPr>
      <w:pStyle w:val="Voettekst"/>
    </w:pPr>
    <w:r w:rsidRPr="00505D14">
      <w:rPr>
        <w:noProof/>
      </w:rPr>
      <w:drawing>
        <wp:anchor distT="0" distB="0" distL="114300" distR="114300" simplePos="0" relativeHeight="251664896" behindDoc="1" locked="0" layoutInCell="1" allowOverlap="1" wp14:anchorId="45D64203" wp14:editId="47AF5551">
          <wp:simplePos x="0" y="0"/>
          <wp:positionH relativeFrom="page">
            <wp:posOffset>5369560</wp:posOffset>
          </wp:positionH>
          <wp:positionV relativeFrom="paragraph">
            <wp:posOffset>-3115310</wp:posOffset>
          </wp:positionV>
          <wp:extent cx="2171700" cy="3667125"/>
          <wp:effectExtent l="0" t="0" r="0" b="952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171700" cy="366712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381FE" w14:textId="77777777" w:rsidR="004978BF" w:rsidRPr="00505D14" w:rsidRDefault="004978BF">
      <w:r w:rsidRPr="00505D14">
        <w:separator/>
      </w:r>
    </w:p>
  </w:footnote>
  <w:footnote w:type="continuationSeparator" w:id="0">
    <w:p w14:paraId="0E07286C" w14:textId="77777777" w:rsidR="004978BF" w:rsidRPr="00505D14" w:rsidRDefault="004978BF">
      <w:r w:rsidRPr="00505D1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17F90" w14:textId="77777777" w:rsidR="007911C0" w:rsidRPr="00505D14" w:rsidRDefault="007911C0">
    <w:pPr>
      <w:pStyle w:val="Koptekst"/>
    </w:pPr>
    <w:r w:rsidRPr="00505D14">
      <w:rPr>
        <w:noProof/>
        <w:color w:val="808184"/>
        <w:sz w:val="18"/>
        <w:szCs w:val="18"/>
      </w:rPr>
      <mc:AlternateContent>
        <mc:Choice Requires="wps">
          <w:drawing>
            <wp:anchor distT="0" distB="0" distL="114300" distR="114300" simplePos="0" relativeHeight="251662848" behindDoc="0" locked="0" layoutInCell="1" allowOverlap="1" wp14:anchorId="3F0AD398" wp14:editId="1D645626">
              <wp:simplePos x="0" y="0"/>
              <wp:positionH relativeFrom="margin">
                <wp:posOffset>3950970</wp:posOffset>
              </wp:positionH>
              <wp:positionV relativeFrom="paragraph">
                <wp:posOffset>516890</wp:posOffset>
              </wp:positionV>
              <wp:extent cx="1800225" cy="4953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1800225" cy="495300"/>
                      </a:xfrm>
                      <a:prstGeom prst="rect">
                        <a:avLst/>
                      </a:prstGeom>
                      <a:solidFill>
                        <a:schemeClr val="lt1"/>
                      </a:solidFill>
                      <a:ln w="6350">
                        <a:noFill/>
                      </a:ln>
                    </wps:spPr>
                    <wps:txbx>
                      <w:txbxContent>
                        <w:p w14:paraId="2C68D14E" w14:textId="104E1473" w:rsidR="007911C0" w:rsidRPr="00505D14" w:rsidRDefault="00B332BE" w:rsidP="009A3C6D">
                          <w:pPr>
                            <w:jc w:val="right"/>
                          </w:pPr>
                          <w:r w:rsidRPr="00505D14">
                            <w:rPr>
                              <w:b/>
                              <w:bCs/>
                              <w:color w:val="808184"/>
                              <w:sz w:val="52"/>
                              <w:szCs w:val="52"/>
                            </w:rPr>
                            <w:t>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0AD398" id="_x0000_t202" coordsize="21600,21600" o:spt="202" path="m,l,21600r21600,l21600,xe">
              <v:stroke joinstyle="miter"/>
              <v:path gradientshapeok="t" o:connecttype="rect"/>
            </v:shapetype>
            <v:shape id="Tekstvak 1" o:spid="_x0000_s1026" type="#_x0000_t202" style="position:absolute;margin-left:311.1pt;margin-top:40.7pt;width:141.75pt;height:39pt;z-index:2516628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" fillcolor="white [3201]" stroked="f" strokeweight=".5pt">
              <v:textbox>
                <w:txbxContent>
                  <w:p w14:paraId="2C68D14E" w14:textId="104E1473" w:rsidR="007911C0" w:rsidRPr="00505D14" w:rsidRDefault="00B332BE" w:rsidP="009A3C6D">
                    <w:pPr>
                      <w:jc w:val="right"/>
                    </w:pPr>
                    <w:r w:rsidRPr="00505D14">
                      <w:rPr>
                        <w:b/>
                        <w:bCs/>
                        <w:color w:val="808184"/>
                        <w:sz w:val="52"/>
                        <w:szCs w:val="52"/>
                      </w:rPr>
                      <w:t>TO</w:t>
                    </w:r>
                  </w:p>
                </w:txbxContent>
              </v:textbox>
              <w10:wrap anchorx="margin"/>
            </v:shape>
          </w:pict>
        </mc:Fallback>
      </mc:AlternateContent>
    </w:r>
    <w:r w:rsidRPr="00505D14">
      <w:rPr>
        <w:noProof/>
      </w:rPr>
      <w:drawing>
        <wp:anchor distT="0" distB="0" distL="114300" distR="114300" simplePos="0" relativeHeight="251661824" behindDoc="0" locked="0" layoutInCell="1" allowOverlap="1" wp14:anchorId="2D49A0CF" wp14:editId="7CAAF718">
          <wp:simplePos x="0" y="0"/>
          <wp:positionH relativeFrom="margin">
            <wp:posOffset>24130</wp:posOffset>
          </wp:positionH>
          <wp:positionV relativeFrom="paragraph">
            <wp:posOffset>17145</wp:posOffset>
          </wp:positionV>
          <wp:extent cx="1866900" cy="1195705"/>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esheim_logo_ZG_RGB-DEF.png"/>
                  <pic:cNvPicPr/>
                </pic:nvPicPr>
                <pic:blipFill>
                  <a:blip r:embed="rId1">
                    <a:extLst>
                      <a:ext uri="{28A0092B-C50C-407E-A947-70E740481C1C}">
                        <a14:useLocalDpi xmlns:a14="http://schemas.microsoft.com/office/drawing/2010/main" val="0"/>
                      </a:ext>
                    </a:extLst>
                  </a:blip>
                  <a:stretch>
                    <a:fillRect/>
                  </a:stretch>
                </pic:blipFill>
                <pic:spPr>
                  <a:xfrm>
                    <a:off x="0" y="0"/>
                    <a:ext cx="1866900" cy="11957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D44"/>
    <w:multiLevelType w:val="hybridMultilevel"/>
    <w:tmpl w:val="12B4E75C"/>
    <w:lvl w:ilvl="0" w:tplc="0413000F">
      <w:start w:val="1"/>
      <w:numFmt w:val="decimal"/>
      <w:lvlText w:val="%1."/>
      <w:lvlJc w:val="left"/>
      <w:pPr>
        <w:ind w:left="1264" w:hanging="360"/>
      </w:pPr>
    </w:lvl>
    <w:lvl w:ilvl="1" w:tplc="04130019" w:tentative="1">
      <w:start w:val="1"/>
      <w:numFmt w:val="lowerLetter"/>
      <w:lvlText w:val="%2."/>
      <w:lvlJc w:val="left"/>
      <w:pPr>
        <w:ind w:left="1984" w:hanging="360"/>
      </w:pPr>
    </w:lvl>
    <w:lvl w:ilvl="2" w:tplc="0413001B" w:tentative="1">
      <w:start w:val="1"/>
      <w:numFmt w:val="lowerRoman"/>
      <w:lvlText w:val="%3."/>
      <w:lvlJc w:val="right"/>
      <w:pPr>
        <w:ind w:left="2704" w:hanging="180"/>
      </w:pPr>
    </w:lvl>
    <w:lvl w:ilvl="3" w:tplc="0413000F" w:tentative="1">
      <w:start w:val="1"/>
      <w:numFmt w:val="decimal"/>
      <w:lvlText w:val="%4."/>
      <w:lvlJc w:val="left"/>
      <w:pPr>
        <w:ind w:left="3424" w:hanging="360"/>
      </w:pPr>
    </w:lvl>
    <w:lvl w:ilvl="4" w:tplc="04130019" w:tentative="1">
      <w:start w:val="1"/>
      <w:numFmt w:val="lowerLetter"/>
      <w:lvlText w:val="%5."/>
      <w:lvlJc w:val="left"/>
      <w:pPr>
        <w:ind w:left="4144" w:hanging="360"/>
      </w:pPr>
    </w:lvl>
    <w:lvl w:ilvl="5" w:tplc="0413001B" w:tentative="1">
      <w:start w:val="1"/>
      <w:numFmt w:val="lowerRoman"/>
      <w:lvlText w:val="%6."/>
      <w:lvlJc w:val="right"/>
      <w:pPr>
        <w:ind w:left="4864" w:hanging="180"/>
      </w:pPr>
    </w:lvl>
    <w:lvl w:ilvl="6" w:tplc="0413000F" w:tentative="1">
      <w:start w:val="1"/>
      <w:numFmt w:val="decimal"/>
      <w:lvlText w:val="%7."/>
      <w:lvlJc w:val="left"/>
      <w:pPr>
        <w:ind w:left="5584" w:hanging="360"/>
      </w:pPr>
    </w:lvl>
    <w:lvl w:ilvl="7" w:tplc="04130019" w:tentative="1">
      <w:start w:val="1"/>
      <w:numFmt w:val="lowerLetter"/>
      <w:lvlText w:val="%8."/>
      <w:lvlJc w:val="left"/>
      <w:pPr>
        <w:ind w:left="6304" w:hanging="360"/>
      </w:pPr>
    </w:lvl>
    <w:lvl w:ilvl="8" w:tplc="0413001B" w:tentative="1">
      <w:start w:val="1"/>
      <w:numFmt w:val="lowerRoman"/>
      <w:lvlText w:val="%9."/>
      <w:lvlJc w:val="right"/>
      <w:pPr>
        <w:ind w:left="7024" w:hanging="180"/>
      </w:pPr>
    </w:lvl>
  </w:abstractNum>
  <w:abstractNum w:abstractNumId="1" w15:restartNumberingAfterBreak="0">
    <w:nsid w:val="073E7BF4"/>
    <w:multiLevelType w:val="hybridMultilevel"/>
    <w:tmpl w:val="195A04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5D3B0C"/>
    <w:multiLevelType w:val="hybridMultilevel"/>
    <w:tmpl w:val="F84AD468"/>
    <w:lvl w:ilvl="0" w:tplc="DD4C42F4">
      <w:start w:val="1"/>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0A9B03DD"/>
    <w:multiLevelType w:val="hybridMultilevel"/>
    <w:tmpl w:val="C9A07AB2"/>
    <w:lvl w:ilvl="0" w:tplc="E986392E">
      <w:start w:val="1"/>
      <w:numFmt w:val="decimal"/>
      <w:lvlText w:val="%1."/>
      <w:lvlJc w:val="left"/>
      <w:pPr>
        <w:ind w:left="720" w:hanging="360"/>
      </w:pPr>
      <w:rPr>
        <w:rFonts w:ascii="Roboto" w:hAnsi="Roboto" w:hint="default"/>
        <w:b/>
        <w:i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F1C5DF2"/>
    <w:multiLevelType w:val="hybridMultilevel"/>
    <w:tmpl w:val="B08684E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104E364B"/>
    <w:multiLevelType w:val="hybridMultilevel"/>
    <w:tmpl w:val="15222C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07768C2"/>
    <w:multiLevelType w:val="hybridMultilevel"/>
    <w:tmpl w:val="6748BB58"/>
    <w:lvl w:ilvl="0" w:tplc="B89601C6">
      <w:start w:val="3"/>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1CB76089"/>
    <w:multiLevelType w:val="hybridMultilevel"/>
    <w:tmpl w:val="5D6C5A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D3816E6"/>
    <w:multiLevelType w:val="hybridMultilevel"/>
    <w:tmpl w:val="1B029022"/>
    <w:lvl w:ilvl="0" w:tplc="50009F34">
      <w:start w:val="1"/>
      <w:numFmt w:val="decimal"/>
      <w:lvlText w:val="%1."/>
      <w:lvlJc w:val="left"/>
      <w:pPr>
        <w:ind w:left="720" w:hanging="360"/>
      </w:pPr>
      <w:rPr>
        <w:rFonts w:ascii="Roboto" w:hAnsi="Roboto" w:hint="default"/>
        <w:b/>
        <w:i w:val="0"/>
        <w:sz w:val="24"/>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5B721B7"/>
    <w:multiLevelType w:val="hybridMultilevel"/>
    <w:tmpl w:val="84A400D8"/>
    <w:lvl w:ilvl="0" w:tplc="0413000F">
      <w:start w:val="1"/>
      <w:numFmt w:val="decimal"/>
      <w:lvlText w:val="%1."/>
      <w:lvlJc w:val="left"/>
      <w:pPr>
        <w:ind w:left="360" w:hanging="360"/>
      </w:pPr>
      <w:rPr>
        <w:rFonts w:cs="Times New Roman"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29D501C0"/>
    <w:multiLevelType w:val="hybridMultilevel"/>
    <w:tmpl w:val="41CA59D6"/>
    <w:lvl w:ilvl="0" w:tplc="AE1E659A">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29E32B02"/>
    <w:multiLevelType w:val="hybridMultilevel"/>
    <w:tmpl w:val="BCF45BDA"/>
    <w:lvl w:ilvl="0" w:tplc="4216C78E">
      <w:start w:val="1"/>
      <w:numFmt w:val="decimal"/>
      <w:lvlText w:val="%1."/>
      <w:lvlJc w:val="left"/>
      <w:pPr>
        <w:ind w:left="544"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A802D0D"/>
    <w:multiLevelType w:val="hybridMultilevel"/>
    <w:tmpl w:val="FFC6F5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C5E4DD5"/>
    <w:multiLevelType w:val="singleLevel"/>
    <w:tmpl w:val="596E4914"/>
    <w:lvl w:ilvl="0">
      <w:start w:val="1"/>
      <w:numFmt w:val="decimal"/>
      <w:lvlText w:val="%1."/>
      <w:legacy w:legacy="1" w:legacySpace="0" w:legacyIndent="283"/>
      <w:lvlJc w:val="left"/>
      <w:pPr>
        <w:ind w:left="1134" w:hanging="283"/>
      </w:pPr>
    </w:lvl>
  </w:abstractNum>
  <w:abstractNum w:abstractNumId="14" w15:restartNumberingAfterBreak="0">
    <w:nsid w:val="2E244851"/>
    <w:multiLevelType w:val="hybridMultilevel"/>
    <w:tmpl w:val="86E80F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0CE7F2C"/>
    <w:multiLevelType w:val="hybridMultilevel"/>
    <w:tmpl w:val="BF9082EC"/>
    <w:lvl w:ilvl="0" w:tplc="66C4C41A">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3A7020D4"/>
    <w:multiLevelType w:val="hybridMultilevel"/>
    <w:tmpl w:val="21D8A6A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3EF20E4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8" w15:restartNumberingAfterBreak="0">
    <w:nsid w:val="418D073F"/>
    <w:multiLevelType w:val="hybridMultilevel"/>
    <w:tmpl w:val="0E52A2A6"/>
    <w:lvl w:ilvl="0" w:tplc="BDE0CC4C">
      <w:start w:val="7"/>
      <w:numFmt w:val="bullet"/>
      <w:lvlText w:val="-"/>
      <w:lvlJc w:val="left"/>
      <w:pPr>
        <w:ind w:left="904" w:hanging="360"/>
      </w:pPr>
      <w:rPr>
        <w:rFonts w:ascii="Arial" w:eastAsia="Times New Roman" w:hAnsi="Arial" w:cs="Arial" w:hint="default"/>
      </w:rPr>
    </w:lvl>
    <w:lvl w:ilvl="1" w:tplc="04130003" w:tentative="1">
      <w:start w:val="1"/>
      <w:numFmt w:val="bullet"/>
      <w:lvlText w:val="o"/>
      <w:lvlJc w:val="left"/>
      <w:pPr>
        <w:ind w:left="1624" w:hanging="360"/>
      </w:pPr>
      <w:rPr>
        <w:rFonts w:ascii="Courier New" w:hAnsi="Courier New" w:cs="Courier New" w:hint="default"/>
      </w:rPr>
    </w:lvl>
    <w:lvl w:ilvl="2" w:tplc="04130005" w:tentative="1">
      <w:start w:val="1"/>
      <w:numFmt w:val="bullet"/>
      <w:lvlText w:val=""/>
      <w:lvlJc w:val="left"/>
      <w:pPr>
        <w:ind w:left="2344" w:hanging="360"/>
      </w:pPr>
      <w:rPr>
        <w:rFonts w:ascii="Wingdings" w:hAnsi="Wingdings" w:hint="default"/>
      </w:rPr>
    </w:lvl>
    <w:lvl w:ilvl="3" w:tplc="04130001" w:tentative="1">
      <w:start w:val="1"/>
      <w:numFmt w:val="bullet"/>
      <w:lvlText w:val=""/>
      <w:lvlJc w:val="left"/>
      <w:pPr>
        <w:ind w:left="3064" w:hanging="360"/>
      </w:pPr>
      <w:rPr>
        <w:rFonts w:ascii="Symbol" w:hAnsi="Symbol" w:hint="default"/>
      </w:rPr>
    </w:lvl>
    <w:lvl w:ilvl="4" w:tplc="04130003" w:tentative="1">
      <w:start w:val="1"/>
      <w:numFmt w:val="bullet"/>
      <w:lvlText w:val="o"/>
      <w:lvlJc w:val="left"/>
      <w:pPr>
        <w:ind w:left="3784" w:hanging="360"/>
      </w:pPr>
      <w:rPr>
        <w:rFonts w:ascii="Courier New" w:hAnsi="Courier New" w:cs="Courier New" w:hint="default"/>
      </w:rPr>
    </w:lvl>
    <w:lvl w:ilvl="5" w:tplc="04130005" w:tentative="1">
      <w:start w:val="1"/>
      <w:numFmt w:val="bullet"/>
      <w:lvlText w:val=""/>
      <w:lvlJc w:val="left"/>
      <w:pPr>
        <w:ind w:left="4504" w:hanging="360"/>
      </w:pPr>
      <w:rPr>
        <w:rFonts w:ascii="Wingdings" w:hAnsi="Wingdings" w:hint="default"/>
      </w:rPr>
    </w:lvl>
    <w:lvl w:ilvl="6" w:tplc="04130001" w:tentative="1">
      <w:start w:val="1"/>
      <w:numFmt w:val="bullet"/>
      <w:lvlText w:val=""/>
      <w:lvlJc w:val="left"/>
      <w:pPr>
        <w:ind w:left="5224" w:hanging="360"/>
      </w:pPr>
      <w:rPr>
        <w:rFonts w:ascii="Symbol" w:hAnsi="Symbol" w:hint="default"/>
      </w:rPr>
    </w:lvl>
    <w:lvl w:ilvl="7" w:tplc="04130003" w:tentative="1">
      <w:start w:val="1"/>
      <w:numFmt w:val="bullet"/>
      <w:lvlText w:val="o"/>
      <w:lvlJc w:val="left"/>
      <w:pPr>
        <w:ind w:left="5944" w:hanging="360"/>
      </w:pPr>
      <w:rPr>
        <w:rFonts w:ascii="Courier New" w:hAnsi="Courier New" w:cs="Courier New" w:hint="default"/>
      </w:rPr>
    </w:lvl>
    <w:lvl w:ilvl="8" w:tplc="04130005" w:tentative="1">
      <w:start w:val="1"/>
      <w:numFmt w:val="bullet"/>
      <w:lvlText w:val=""/>
      <w:lvlJc w:val="left"/>
      <w:pPr>
        <w:ind w:left="6664" w:hanging="360"/>
      </w:pPr>
      <w:rPr>
        <w:rFonts w:ascii="Wingdings" w:hAnsi="Wingdings" w:hint="default"/>
      </w:rPr>
    </w:lvl>
  </w:abstractNum>
  <w:abstractNum w:abstractNumId="19" w15:restartNumberingAfterBreak="0">
    <w:nsid w:val="42600D0B"/>
    <w:multiLevelType w:val="hybridMultilevel"/>
    <w:tmpl w:val="5C2C994C"/>
    <w:lvl w:ilvl="0" w:tplc="AE183920">
      <w:numFmt w:val="bullet"/>
      <w:lvlText w:val="-"/>
      <w:lvlJc w:val="left"/>
      <w:pPr>
        <w:ind w:left="720" w:hanging="360"/>
      </w:pPr>
      <w:rPr>
        <w:rFonts w:ascii="Roboto" w:eastAsia="Times New Roman" w:hAnsi="Roboto"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2631762"/>
    <w:multiLevelType w:val="multilevel"/>
    <w:tmpl w:val="1CA2B2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D34880"/>
    <w:multiLevelType w:val="hybridMultilevel"/>
    <w:tmpl w:val="08FE7214"/>
    <w:lvl w:ilvl="0" w:tplc="4216C78E">
      <w:start w:val="1"/>
      <w:numFmt w:val="decimal"/>
      <w:lvlText w:val="%1."/>
      <w:lvlJc w:val="left"/>
      <w:pPr>
        <w:ind w:left="544" w:hanging="360"/>
      </w:pPr>
      <w:rPr>
        <w:rFonts w:hint="default"/>
      </w:rPr>
    </w:lvl>
    <w:lvl w:ilvl="1" w:tplc="04130019" w:tentative="1">
      <w:start w:val="1"/>
      <w:numFmt w:val="lowerLetter"/>
      <w:lvlText w:val="%2."/>
      <w:lvlJc w:val="left"/>
      <w:pPr>
        <w:ind w:left="1245" w:hanging="360"/>
      </w:pPr>
    </w:lvl>
    <w:lvl w:ilvl="2" w:tplc="0413001B" w:tentative="1">
      <w:start w:val="1"/>
      <w:numFmt w:val="lowerRoman"/>
      <w:lvlText w:val="%3."/>
      <w:lvlJc w:val="right"/>
      <w:pPr>
        <w:ind w:left="1965" w:hanging="180"/>
      </w:pPr>
    </w:lvl>
    <w:lvl w:ilvl="3" w:tplc="0413000F" w:tentative="1">
      <w:start w:val="1"/>
      <w:numFmt w:val="decimal"/>
      <w:lvlText w:val="%4."/>
      <w:lvlJc w:val="left"/>
      <w:pPr>
        <w:ind w:left="2685" w:hanging="360"/>
      </w:pPr>
    </w:lvl>
    <w:lvl w:ilvl="4" w:tplc="04130019" w:tentative="1">
      <w:start w:val="1"/>
      <w:numFmt w:val="lowerLetter"/>
      <w:lvlText w:val="%5."/>
      <w:lvlJc w:val="left"/>
      <w:pPr>
        <w:ind w:left="3405" w:hanging="360"/>
      </w:pPr>
    </w:lvl>
    <w:lvl w:ilvl="5" w:tplc="0413001B" w:tentative="1">
      <w:start w:val="1"/>
      <w:numFmt w:val="lowerRoman"/>
      <w:lvlText w:val="%6."/>
      <w:lvlJc w:val="right"/>
      <w:pPr>
        <w:ind w:left="4125" w:hanging="180"/>
      </w:pPr>
    </w:lvl>
    <w:lvl w:ilvl="6" w:tplc="0413000F" w:tentative="1">
      <w:start w:val="1"/>
      <w:numFmt w:val="decimal"/>
      <w:lvlText w:val="%7."/>
      <w:lvlJc w:val="left"/>
      <w:pPr>
        <w:ind w:left="4845" w:hanging="360"/>
      </w:pPr>
    </w:lvl>
    <w:lvl w:ilvl="7" w:tplc="04130019" w:tentative="1">
      <w:start w:val="1"/>
      <w:numFmt w:val="lowerLetter"/>
      <w:lvlText w:val="%8."/>
      <w:lvlJc w:val="left"/>
      <w:pPr>
        <w:ind w:left="5565" w:hanging="360"/>
      </w:pPr>
    </w:lvl>
    <w:lvl w:ilvl="8" w:tplc="0413001B" w:tentative="1">
      <w:start w:val="1"/>
      <w:numFmt w:val="lowerRoman"/>
      <w:lvlText w:val="%9."/>
      <w:lvlJc w:val="right"/>
      <w:pPr>
        <w:ind w:left="6285" w:hanging="180"/>
      </w:pPr>
    </w:lvl>
  </w:abstractNum>
  <w:abstractNum w:abstractNumId="22" w15:restartNumberingAfterBreak="0">
    <w:nsid w:val="48BE66B1"/>
    <w:multiLevelType w:val="hybridMultilevel"/>
    <w:tmpl w:val="E3DC0F2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9F91EEB"/>
    <w:multiLevelType w:val="hybridMultilevel"/>
    <w:tmpl w:val="54E42128"/>
    <w:lvl w:ilvl="0" w:tplc="F676A2CE">
      <w:start w:val="6"/>
      <w:numFmt w:val="bullet"/>
      <w:lvlText w:val="-"/>
      <w:lvlJc w:val="left"/>
      <w:pPr>
        <w:ind w:left="904" w:hanging="360"/>
      </w:pPr>
      <w:rPr>
        <w:rFonts w:ascii="Arial" w:eastAsia="Times New Roman" w:hAnsi="Arial" w:cs="Arial" w:hint="default"/>
      </w:rPr>
    </w:lvl>
    <w:lvl w:ilvl="1" w:tplc="04130003" w:tentative="1">
      <w:start w:val="1"/>
      <w:numFmt w:val="bullet"/>
      <w:lvlText w:val="o"/>
      <w:lvlJc w:val="left"/>
      <w:pPr>
        <w:ind w:left="1624" w:hanging="360"/>
      </w:pPr>
      <w:rPr>
        <w:rFonts w:ascii="Courier New" w:hAnsi="Courier New" w:cs="Courier New" w:hint="default"/>
      </w:rPr>
    </w:lvl>
    <w:lvl w:ilvl="2" w:tplc="04130005" w:tentative="1">
      <w:start w:val="1"/>
      <w:numFmt w:val="bullet"/>
      <w:lvlText w:val=""/>
      <w:lvlJc w:val="left"/>
      <w:pPr>
        <w:ind w:left="2344" w:hanging="360"/>
      </w:pPr>
      <w:rPr>
        <w:rFonts w:ascii="Wingdings" w:hAnsi="Wingdings" w:hint="default"/>
      </w:rPr>
    </w:lvl>
    <w:lvl w:ilvl="3" w:tplc="04130001" w:tentative="1">
      <w:start w:val="1"/>
      <w:numFmt w:val="bullet"/>
      <w:lvlText w:val=""/>
      <w:lvlJc w:val="left"/>
      <w:pPr>
        <w:ind w:left="3064" w:hanging="360"/>
      </w:pPr>
      <w:rPr>
        <w:rFonts w:ascii="Symbol" w:hAnsi="Symbol" w:hint="default"/>
      </w:rPr>
    </w:lvl>
    <w:lvl w:ilvl="4" w:tplc="04130003" w:tentative="1">
      <w:start w:val="1"/>
      <w:numFmt w:val="bullet"/>
      <w:lvlText w:val="o"/>
      <w:lvlJc w:val="left"/>
      <w:pPr>
        <w:ind w:left="3784" w:hanging="360"/>
      </w:pPr>
      <w:rPr>
        <w:rFonts w:ascii="Courier New" w:hAnsi="Courier New" w:cs="Courier New" w:hint="default"/>
      </w:rPr>
    </w:lvl>
    <w:lvl w:ilvl="5" w:tplc="04130005" w:tentative="1">
      <w:start w:val="1"/>
      <w:numFmt w:val="bullet"/>
      <w:lvlText w:val=""/>
      <w:lvlJc w:val="left"/>
      <w:pPr>
        <w:ind w:left="4504" w:hanging="360"/>
      </w:pPr>
      <w:rPr>
        <w:rFonts w:ascii="Wingdings" w:hAnsi="Wingdings" w:hint="default"/>
      </w:rPr>
    </w:lvl>
    <w:lvl w:ilvl="6" w:tplc="04130001" w:tentative="1">
      <w:start w:val="1"/>
      <w:numFmt w:val="bullet"/>
      <w:lvlText w:val=""/>
      <w:lvlJc w:val="left"/>
      <w:pPr>
        <w:ind w:left="5224" w:hanging="360"/>
      </w:pPr>
      <w:rPr>
        <w:rFonts w:ascii="Symbol" w:hAnsi="Symbol" w:hint="default"/>
      </w:rPr>
    </w:lvl>
    <w:lvl w:ilvl="7" w:tplc="04130003" w:tentative="1">
      <w:start w:val="1"/>
      <w:numFmt w:val="bullet"/>
      <w:lvlText w:val="o"/>
      <w:lvlJc w:val="left"/>
      <w:pPr>
        <w:ind w:left="5944" w:hanging="360"/>
      </w:pPr>
      <w:rPr>
        <w:rFonts w:ascii="Courier New" w:hAnsi="Courier New" w:cs="Courier New" w:hint="default"/>
      </w:rPr>
    </w:lvl>
    <w:lvl w:ilvl="8" w:tplc="04130005" w:tentative="1">
      <w:start w:val="1"/>
      <w:numFmt w:val="bullet"/>
      <w:lvlText w:val=""/>
      <w:lvlJc w:val="left"/>
      <w:pPr>
        <w:ind w:left="6664" w:hanging="360"/>
      </w:pPr>
      <w:rPr>
        <w:rFonts w:ascii="Wingdings" w:hAnsi="Wingdings" w:hint="default"/>
      </w:rPr>
    </w:lvl>
  </w:abstractNum>
  <w:abstractNum w:abstractNumId="24" w15:restartNumberingAfterBreak="0">
    <w:nsid w:val="4A183281"/>
    <w:multiLevelType w:val="hybridMultilevel"/>
    <w:tmpl w:val="7E1EDC6E"/>
    <w:lvl w:ilvl="0" w:tplc="96AE2FC8">
      <w:start w:val="1"/>
      <w:numFmt w:val="decimal"/>
      <w:lvlText w:val="%1."/>
      <w:lvlJc w:val="left"/>
      <w:pPr>
        <w:ind w:left="720" w:hanging="360"/>
      </w:pPr>
      <w:rPr>
        <w:rFonts w:ascii="Roboto" w:hAnsi="Roboto" w:hint="default"/>
        <w:b/>
        <w:i w:val="0"/>
        <w:sz w:val="2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B07047B"/>
    <w:multiLevelType w:val="hybridMultilevel"/>
    <w:tmpl w:val="3146CEC0"/>
    <w:lvl w:ilvl="0" w:tplc="3B163310">
      <w:start w:val="1"/>
      <w:numFmt w:val="decimal"/>
      <w:lvlText w:val="%1."/>
      <w:lvlJc w:val="left"/>
      <w:pPr>
        <w:ind w:left="720" w:hanging="360"/>
      </w:pPr>
      <w:rPr>
        <w:rFonts w:ascii="Roboto" w:hAnsi="Roboto" w:hint="default"/>
        <w:b/>
        <w:i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4B327B3C"/>
    <w:multiLevelType w:val="hybridMultilevel"/>
    <w:tmpl w:val="67326090"/>
    <w:lvl w:ilvl="0" w:tplc="22BA8F5C">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7" w15:restartNumberingAfterBreak="0">
    <w:nsid w:val="50BE5DC4"/>
    <w:multiLevelType w:val="hybridMultilevel"/>
    <w:tmpl w:val="D866775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42E40CB"/>
    <w:multiLevelType w:val="hybridMultilevel"/>
    <w:tmpl w:val="EE0A9C5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9" w15:restartNumberingAfterBreak="0">
    <w:nsid w:val="58A27968"/>
    <w:multiLevelType w:val="hybridMultilevel"/>
    <w:tmpl w:val="AC1431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8E34F50"/>
    <w:multiLevelType w:val="hybridMultilevel"/>
    <w:tmpl w:val="D040C174"/>
    <w:lvl w:ilvl="0" w:tplc="0F6E3638">
      <w:start w:val="1"/>
      <w:numFmt w:val="decimal"/>
      <w:lvlText w:val="%1."/>
      <w:lvlJc w:val="left"/>
      <w:pPr>
        <w:ind w:left="720" w:hanging="360"/>
      </w:pPr>
      <w:rPr>
        <w:rFonts w:ascii="Roboto" w:hAnsi="Roboto" w:hint="default"/>
        <w:b/>
        <w:i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9BD7DB7"/>
    <w:multiLevelType w:val="hybridMultilevel"/>
    <w:tmpl w:val="6BC27AB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5E1E6E58"/>
    <w:multiLevelType w:val="hybridMultilevel"/>
    <w:tmpl w:val="D9EA5E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E4B225F"/>
    <w:multiLevelType w:val="hybridMultilevel"/>
    <w:tmpl w:val="826E1A28"/>
    <w:lvl w:ilvl="0" w:tplc="E4B6996E">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4" w15:restartNumberingAfterBreak="0">
    <w:nsid w:val="5EFA61B6"/>
    <w:multiLevelType w:val="multilevel"/>
    <w:tmpl w:val="587E2B48"/>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B616F6"/>
    <w:multiLevelType w:val="hybridMultilevel"/>
    <w:tmpl w:val="B31812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12B77F8"/>
    <w:multiLevelType w:val="hybridMultilevel"/>
    <w:tmpl w:val="1A7E9CE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7"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38" w15:restartNumberingAfterBreak="0">
    <w:nsid w:val="71673AAD"/>
    <w:multiLevelType w:val="hybridMultilevel"/>
    <w:tmpl w:val="8A66F8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2771303"/>
    <w:multiLevelType w:val="hybridMultilevel"/>
    <w:tmpl w:val="38FC7EB4"/>
    <w:lvl w:ilvl="0" w:tplc="4216C78E">
      <w:start w:val="1"/>
      <w:numFmt w:val="decimal"/>
      <w:lvlText w:val="%1."/>
      <w:lvlJc w:val="left"/>
      <w:pPr>
        <w:ind w:left="544"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41E7D60"/>
    <w:multiLevelType w:val="multilevel"/>
    <w:tmpl w:val="587E2B48"/>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0B25B9"/>
    <w:multiLevelType w:val="hybridMultilevel"/>
    <w:tmpl w:val="A2564EBE"/>
    <w:lvl w:ilvl="0" w:tplc="5B3A3F52">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2" w15:restartNumberingAfterBreak="0">
    <w:nsid w:val="779F6612"/>
    <w:multiLevelType w:val="multilevel"/>
    <w:tmpl w:val="1CA2B2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A96A16"/>
    <w:multiLevelType w:val="hybridMultilevel"/>
    <w:tmpl w:val="7FCC46AC"/>
    <w:lvl w:ilvl="0" w:tplc="7A188610">
      <w:start w:val="14"/>
      <w:numFmt w:val="bullet"/>
      <w:lvlText w:val="-"/>
      <w:lvlJc w:val="left"/>
      <w:pPr>
        <w:ind w:left="1080" w:hanging="360"/>
      </w:pPr>
      <w:rPr>
        <w:rFonts w:ascii="Arial" w:eastAsia="Times New Roman"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4" w15:restartNumberingAfterBreak="0">
    <w:nsid w:val="7DED4DAE"/>
    <w:multiLevelType w:val="hybridMultilevel"/>
    <w:tmpl w:val="A53687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72419156">
    <w:abstractNumId w:val="21"/>
  </w:num>
  <w:num w:numId="2" w16cid:durableId="802307032">
    <w:abstractNumId w:val="38"/>
  </w:num>
  <w:num w:numId="3" w16cid:durableId="920522531">
    <w:abstractNumId w:val="4"/>
  </w:num>
  <w:num w:numId="4" w16cid:durableId="612369064">
    <w:abstractNumId w:val="22"/>
  </w:num>
  <w:num w:numId="5" w16cid:durableId="1087461296">
    <w:abstractNumId w:val="11"/>
  </w:num>
  <w:num w:numId="6" w16cid:durableId="1756659351">
    <w:abstractNumId w:val="32"/>
  </w:num>
  <w:num w:numId="7" w16cid:durableId="684525178">
    <w:abstractNumId w:val="39"/>
  </w:num>
  <w:num w:numId="8" w16cid:durableId="1219055430">
    <w:abstractNumId w:val="2"/>
  </w:num>
  <w:num w:numId="9" w16cid:durableId="59132633">
    <w:abstractNumId w:val="10"/>
  </w:num>
  <w:num w:numId="10" w16cid:durableId="1146750458">
    <w:abstractNumId w:val="0"/>
  </w:num>
  <w:num w:numId="11" w16cid:durableId="275871509">
    <w:abstractNumId w:val="31"/>
  </w:num>
  <w:num w:numId="12" w16cid:durableId="1382553220">
    <w:abstractNumId w:val="18"/>
  </w:num>
  <w:num w:numId="13" w16cid:durableId="405341695">
    <w:abstractNumId w:val="44"/>
  </w:num>
  <w:num w:numId="14" w16cid:durableId="1810786670">
    <w:abstractNumId w:val="12"/>
  </w:num>
  <w:num w:numId="15" w16cid:durableId="1748724876">
    <w:abstractNumId w:val="7"/>
  </w:num>
  <w:num w:numId="16" w16cid:durableId="904339603">
    <w:abstractNumId w:val="15"/>
  </w:num>
  <w:num w:numId="17" w16cid:durableId="1600478669">
    <w:abstractNumId w:val="16"/>
  </w:num>
  <w:num w:numId="18" w16cid:durableId="1243103344">
    <w:abstractNumId w:val="5"/>
  </w:num>
  <w:num w:numId="19" w16cid:durableId="2051997834">
    <w:abstractNumId w:val="35"/>
  </w:num>
  <w:num w:numId="20" w16cid:durableId="394934975">
    <w:abstractNumId w:val="1"/>
  </w:num>
  <w:num w:numId="21" w16cid:durableId="226381270">
    <w:abstractNumId w:val="23"/>
  </w:num>
  <w:num w:numId="22" w16cid:durableId="1902477020">
    <w:abstractNumId w:val="33"/>
  </w:num>
  <w:num w:numId="23" w16cid:durableId="281113948">
    <w:abstractNumId w:val="14"/>
  </w:num>
  <w:num w:numId="24" w16cid:durableId="1687052633">
    <w:abstractNumId w:val="43"/>
  </w:num>
  <w:num w:numId="25" w16cid:durableId="94129885">
    <w:abstractNumId w:val="29"/>
  </w:num>
  <w:num w:numId="26" w16cid:durableId="114641778">
    <w:abstractNumId w:val="41"/>
  </w:num>
  <w:num w:numId="27" w16cid:durableId="1410734154">
    <w:abstractNumId w:val="26"/>
  </w:num>
  <w:num w:numId="28" w16cid:durableId="1560819630">
    <w:abstractNumId w:val="9"/>
  </w:num>
  <w:num w:numId="29" w16cid:durableId="1759449626">
    <w:abstractNumId w:val="6"/>
  </w:num>
  <w:num w:numId="30" w16cid:durableId="1432624820">
    <w:abstractNumId w:val="36"/>
  </w:num>
  <w:num w:numId="31" w16cid:durableId="934362347">
    <w:abstractNumId w:val="8"/>
  </w:num>
  <w:num w:numId="32" w16cid:durableId="1057826131">
    <w:abstractNumId w:val="24"/>
  </w:num>
  <w:num w:numId="33" w16cid:durableId="2089110653">
    <w:abstractNumId w:val="25"/>
  </w:num>
  <w:num w:numId="34" w16cid:durableId="1958414932">
    <w:abstractNumId w:val="3"/>
  </w:num>
  <w:num w:numId="35" w16cid:durableId="1354771675">
    <w:abstractNumId w:val="30"/>
  </w:num>
  <w:num w:numId="36" w16cid:durableId="485053002">
    <w:abstractNumId w:val="17"/>
  </w:num>
  <w:num w:numId="37" w16cid:durableId="502283678">
    <w:abstractNumId w:val="13"/>
    <w:lvlOverride w:ilvl="0">
      <w:lvl w:ilvl="0">
        <w:start w:val="1"/>
        <w:numFmt w:val="decimal"/>
        <w:lvlText w:val="%1."/>
        <w:legacy w:legacy="1" w:legacySpace="0" w:legacyIndent="283"/>
        <w:lvlJc w:val="left"/>
        <w:pPr>
          <w:ind w:left="1134" w:hanging="283"/>
        </w:pPr>
      </w:lvl>
    </w:lvlOverride>
  </w:num>
  <w:num w:numId="38" w16cid:durableId="995300626">
    <w:abstractNumId w:val="17"/>
  </w:num>
  <w:num w:numId="39" w16cid:durableId="1417899978">
    <w:abstractNumId w:val="37"/>
    <w:lvlOverride w:ilvl="0">
      <w:startOverride w:val="1"/>
    </w:lvlOverride>
  </w:num>
  <w:num w:numId="40" w16cid:durableId="1302811848">
    <w:abstractNumId w:val="37"/>
  </w:num>
  <w:num w:numId="41" w16cid:durableId="379864230">
    <w:abstractNumId w:val="19"/>
  </w:num>
  <w:num w:numId="42" w16cid:durableId="551425887">
    <w:abstractNumId w:val="20"/>
  </w:num>
  <w:num w:numId="43" w16cid:durableId="1052078101">
    <w:abstractNumId w:val="34"/>
  </w:num>
  <w:num w:numId="44" w16cid:durableId="396633857">
    <w:abstractNumId w:val="42"/>
  </w:num>
  <w:num w:numId="45" w16cid:durableId="1400128138">
    <w:abstractNumId w:val="40"/>
  </w:num>
  <w:num w:numId="46" w16cid:durableId="520165355">
    <w:abstractNumId w:val="27"/>
  </w:num>
  <w:num w:numId="47" w16cid:durableId="168212780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320"/>
    <w:rsid w:val="00004A51"/>
    <w:rsid w:val="0000617C"/>
    <w:rsid w:val="00010FB7"/>
    <w:rsid w:val="00016E43"/>
    <w:rsid w:val="00017FF2"/>
    <w:rsid w:val="0002081A"/>
    <w:rsid w:val="000234FD"/>
    <w:rsid w:val="0003182A"/>
    <w:rsid w:val="00033714"/>
    <w:rsid w:val="00035B75"/>
    <w:rsid w:val="000412BB"/>
    <w:rsid w:val="00042EF4"/>
    <w:rsid w:val="0004479C"/>
    <w:rsid w:val="0004685E"/>
    <w:rsid w:val="000519D3"/>
    <w:rsid w:val="00063850"/>
    <w:rsid w:val="00063C58"/>
    <w:rsid w:val="00074A30"/>
    <w:rsid w:val="00081534"/>
    <w:rsid w:val="00096A1C"/>
    <w:rsid w:val="0009712D"/>
    <w:rsid w:val="00097796"/>
    <w:rsid w:val="000A1970"/>
    <w:rsid w:val="000A76C3"/>
    <w:rsid w:val="000C3C07"/>
    <w:rsid w:val="000C56CC"/>
    <w:rsid w:val="000D162A"/>
    <w:rsid w:val="000D190A"/>
    <w:rsid w:val="000D2466"/>
    <w:rsid w:val="000D72B6"/>
    <w:rsid w:val="000E18A7"/>
    <w:rsid w:val="000E3EAB"/>
    <w:rsid w:val="000F124A"/>
    <w:rsid w:val="000F7BBB"/>
    <w:rsid w:val="00103B5E"/>
    <w:rsid w:val="00105E59"/>
    <w:rsid w:val="00144FF9"/>
    <w:rsid w:val="0014618B"/>
    <w:rsid w:val="00153EE4"/>
    <w:rsid w:val="00170020"/>
    <w:rsid w:val="00171B3E"/>
    <w:rsid w:val="00173D38"/>
    <w:rsid w:val="00177B2B"/>
    <w:rsid w:val="001840A5"/>
    <w:rsid w:val="001933F8"/>
    <w:rsid w:val="0019362A"/>
    <w:rsid w:val="001945E8"/>
    <w:rsid w:val="001B4C5D"/>
    <w:rsid w:val="001B6CA0"/>
    <w:rsid w:val="001C2159"/>
    <w:rsid w:val="001C674F"/>
    <w:rsid w:val="001C78A8"/>
    <w:rsid w:val="001E17EE"/>
    <w:rsid w:val="001E2217"/>
    <w:rsid w:val="001E74AB"/>
    <w:rsid w:val="001E7E4B"/>
    <w:rsid w:val="001F34C5"/>
    <w:rsid w:val="001F4D5F"/>
    <w:rsid w:val="001F6935"/>
    <w:rsid w:val="002136BD"/>
    <w:rsid w:val="002209BE"/>
    <w:rsid w:val="00226D25"/>
    <w:rsid w:val="00246BB5"/>
    <w:rsid w:val="0025133E"/>
    <w:rsid w:val="002514EA"/>
    <w:rsid w:val="0025200D"/>
    <w:rsid w:val="00255FEB"/>
    <w:rsid w:val="00262ECC"/>
    <w:rsid w:val="00263C2C"/>
    <w:rsid w:val="002647D8"/>
    <w:rsid w:val="00264B79"/>
    <w:rsid w:val="00271576"/>
    <w:rsid w:val="002854DF"/>
    <w:rsid w:val="00287494"/>
    <w:rsid w:val="00291A5A"/>
    <w:rsid w:val="0029619D"/>
    <w:rsid w:val="002A003B"/>
    <w:rsid w:val="002A55C3"/>
    <w:rsid w:val="002A56D6"/>
    <w:rsid w:val="002B5DCC"/>
    <w:rsid w:val="002B68D6"/>
    <w:rsid w:val="002C05AE"/>
    <w:rsid w:val="002C22FD"/>
    <w:rsid w:val="002C66EE"/>
    <w:rsid w:val="002D2246"/>
    <w:rsid w:val="002D3338"/>
    <w:rsid w:val="002D3D96"/>
    <w:rsid w:val="002D704C"/>
    <w:rsid w:val="002E0742"/>
    <w:rsid w:val="002E2556"/>
    <w:rsid w:val="002E300B"/>
    <w:rsid w:val="002F42B1"/>
    <w:rsid w:val="00306330"/>
    <w:rsid w:val="00352E11"/>
    <w:rsid w:val="00360381"/>
    <w:rsid w:val="00371FC1"/>
    <w:rsid w:val="00380BFD"/>
    <w:rsid w:val="00382392"/>
    <w:rsid w:val="00384A56"/>
    <w:rsid w:val="003900E4"/>
    <w:rsid w:val="00392B14"/>
    <w:rsid w:val="003A484D"/>
    <w:rsid w:val="003C67B2"/>
    <w:rsid w:val="003D18A6"/>
    <w:rsid w:val="003D3D47"/>
    <w:rsid w:val="003D58CC"/>
    <w:rsid w:val="003E7555"/>
    <w:rsid w:val="003F01DF"/>
    <w:rsid w:val="004001D0"/>
    <w:rsid w:val="0040680E"/>
    <w:rsid w:val="00410068"/>
    <w:rsid w:val="004100EC"/>
    <w:rsid w:val="00417357"/>
    <w:rsid w:val="00422819"/>
    <w:rsid w:val="00427C5F"/>
    <w:rsid w:val="004362F3"/>
    <w:rsid w:val="00450396"/>
    <w:rsid w:val="00454D05"/>
    <w:rsid w:val="00456586"/>
    <w:rsid w:val="004568E6"/>
    <w:rsid w:val="00465CFE"/>
    <w:rsid w:val="00466C6D"/>
    <w:rsid w:val="0047162D"/>
    <w:rsid w:val="00471707"/>
    <w:rsid w:val="00475DD8"/>
    <w:rsid w:val="004766CB"/>
    <w:rsid w:val="0048448A"/>
    <w:rsid w:val="00490FB0"/>
    <w:rsid w:val="0049777A"/>
    <w:rsid w:val="004978BF"/>
    <w:rsid w:val="004A396C"/>
    <w:rsid w:val="004A75E4"/>
    <w:rsid w:val="004C2ED8"/>
    <w:rsid w:val="004C76C2"/>
    <w:rsid w:val="004D5025"/>
    <w:rsid w:val="004D78ED"/>
    <w:rsid w:val="004E2A54"/>
    <w:rsid w:val="004F09E8"/>
    <w:rsid w:val="004F12C9"/>
    <w:rsid w:val="004F23DD"/>
    <w:rsid w:val="004F346B"/>
    <w:rsid w:val="004F6BA7"/>
    <w:rsid w:val="00503B73"/>
    <w:rsid w:val="00505D14"/>
    <w:rsid w:val="00510DBB"/>
    <w:rsid w:val="005127FF"/>
    <w:rsid w:val="00514006"/>
    <w:rsid w:val="005314C5"/>
    <w:rsid w:val="00534D24"/>
    <w:rsid w:val="00535073"/>
    <w:rsid w:val="00540C8B"/>
    <w:rsid w:val="00543628"/>
    <w:rsid w:val="00552361"/>
    <w:rsid w:val="00561ED5"/>
    <w:rsid w:val="005710E0"/>
    <w:rsid w:val="005A0AF7"/>
    <w:rsid w:val="005A4BC7"/>
    <w:rsid w:val="005B13CB"/>
    <w:rsid w:val="005B2F18"/>
    <w:rsid w:val="005B4351"/>
    <w:rsid w:val="005D257C"/>
    <w:rsid w:val="005D6949"/>
    <w:rsid w:val="005E091D"/>
    <w:rsid w:val="005E3116"/>
    <w:rsid w:val="005F0560"/>
    <w:rsid w:val="005F4F5D"/>
    <w:rsid w:val="005F6EFD"/>
    <w:rsid w:val="006024A0"/>
    <w:rsid w:val="00603616"/>
    <w:rsid w:val="0061091F"/>
    <w:rsid w:val="0062242E"/>
    <w:rsid w:val="00626A4B"/>
    <w:rsid w:val="00645564"/>
    <w:rsid w:val="00652645"/>
    <w:rsid w:val="006548DF"/>
    <w:rsid w:val="00662696"/>
    <w:rsid w:val="00664250"/>
    <w:rsid w:val="006663A2"/>
    <w:rsid w:val="0067062B"/>
    <w:rsid w:val="006808BC"/>
    <w:rsid w:val="006834E5"/>
    <w:rsid w:val="00684EAC"/>
    <w:rsid w:val="00690463"/>
    <w:rsid w:val="00693AB6"/>
    <w:rsid w:val="0069492B"/>
    <w:rsid w:val="006A3418"/>
    <w:rsid w:val="006A4AC0"/>
    <w:rsid w:val="006B58F5"/>
    <w:rsid w:val="006C5FE8"/>
    <w:rsid w:val="006D54B5"/>
    <w:rsid w:val="006E0387"/>
    <w:rsid w:val="006E41AF"/>
    <w:rsid w:val="006E5190"/>
    <w:rsid w:val="006F0759"/>
    <w:rsid w:val="006F7CC9"/>
    <w:rsid w:val="00704114"/>
    <w:rsid w:val="00713645"/>
    <w:rsid w:val="00714633"/>
    <w:rsid w:val="00722A82"/>
    <w:rsid w:val="00727EDE"/>
    <w:rsid w:val="0073758D"/>
    <w:rsid w:val="00740EFC"/>
    <w:rsid w:val="00751D1C"/>
    <w:rsid w:val="00755FB3"/>
    <w:rsid w:val="007572E5"/>
    <w:rsid w:val="00765130"/>
    <w:rsid w:val="0076586A"/>
    <w:rsid w:val="00767F1E"/>
    <w:rsid w:val="007777DD"/>
    <w:rsid w:val="00782680"/>
    <w:rsid w:val="00782924"/>
    <w:rsid w:val="007854EF"/>
    <w:rsid w:val="007868CF"/>
    <w:rsid w:val="00786C5B"/>
    <w:rsid w:val="00786DDA"/>
    <w:rsid w:val="007911C0"/>
    <w:rsid w:val="00794D41"/>
    <w:rsid w:val="007A5CFD"/>
    <w:rsid w:val="007B1477"/>
    <w:rsid w:val="007B7B4B"/>
    <w:rsid w:val="007D0ABF"/>
    <w:rsid w:val="007D0E02"/>
    <w:rsid w:val="007D326A"/>
    <w:rsid w:val="007E7C9C"/>
    <w:rsid w:val="007F12EA"/>
    <w:rsid w:val="007F2126"/>
    <w:rsid w:val="0080376F"/>
    <w:rsid w:val="008132E0"/>
    <w:rsid w:val="00814BC0"/>
    <w:rsid w:val="00821A49"/>
    <w:rsid w:val="00823056"/>
    <w:rsid w:val="00827C93"/>
    <w:rsid w:val="008305D1"/>
    <w:rsid w:val="00841F44"/>
    <w:rsid w:val="00843E42"/>
    <w:rsid w:val="00845F12"/>
    <w:rsid w:val="00852D90"/>
    <w:rsid w:val="00854684"/>
    <w:rsid w:val="00856E6D"/>
    <w:rsid w:val="00872116"/>
    <w:rsid w:val="008745EA"/>
    <w:rsid w:val="00883A54"/>
    <w:rsid w:val="00887456"/>
    <w:rsid w:val="00887A10"/>
    <w:rsid w:val="0089518E"/>
    <w:rsid w:val="00896BDD"/>
    <w:rsid w:val="00897007"/>
    <w:rsid w:val="008A3043"/>
    <w:rsid w:val="008A5296"/>
    <w:rsid w:val="008A7437"/>
    <w:rsid w:val="008B3945"/>
    <w:rsid w:val="008B5532"/>
    <w:rsid w:val="008B6714"/>
    <w:rsid w:val="008C02B8"/>
    <w:rsid w:val="008C6E12"/>
    <w:rsid w:val="008D2598"/>
    <w:rsid w:val="008D5924"/>
    <w:rsid w:val="008E0CB5"/>
    <w:rsid w:val="008E6D24"/>
    <w:rsid w:val="008F6632"/>
    <w:rsid w:val="0090261E"/>
    <w:rsid w:val="00916481"/>
    <w:rsid w:val="009222C8"/>
    <w:rsid w:val="00927F66"/>
    <w:rsid w:val="00931B14"/>
    <w:rsid w:val="0093636F"/>
    <w:rsid w:val="00942BD5"/>
    <w:rsid w:val="00945FD6"/>
    <w:rsid w:val="0094759C"/>
    <w:rsid w:val="009504BA"/>
    <w:rsid w:val="00952473"/>
    <w:rsid w:val="0095732E"/>
    <w:rsid w:val="0096504D"/>
    <w:rsid w:val="009726E7"/>
    <w:rsid w:val="0097435A"/>
    <w:rsid w:val="00975E09"/>
    <w:rsid w:val="00982014"/>
    <w:rsid w:val="0099749D"/>
    <w:rsid w:val="009A31ED"/>
    <w:rsid w:val="009A3C6D"/>
    <w:rsid w:val="009B6804"/>
    <w:rsid w:val="009D2C86"/>
    <w:rsid w:val="009D4986"/>
    <w:rsid w:val="009D6C58"/>
    <w:rsid w:val="009E11E5"/>
    <w:rsid w:val="009E1799"/>
    <w:rsid w:val="009E2B13"/>
    <w:rsid w:val="009F3862"/>
    <w:rsid w:val="00A11F13"/>
    <w:rsid w:val="00A169E1"/>
    <w:rsid w:val="00A16B93"/>
    <w:rsid w:val="00A17FC0"/>
    <w:rsid w:val="00A21EC1"/>
    <w:rsid w:val="00A26B9C"/>
    <w:rsid w:val="00A27889"/>
    <w:rsid w:val="00A30B70"/>
    <w:rsid w:val="00A4241A"/>
    <w:rsid w:val="00A47320"/>
    <w:rsid w:val="00A50906"/>
    <w:rsid w:val="00A5779A"/>
    <w:rsid w:val="00A6236F"/>
    <w:rsid w:val="00A708FD"/>
    <w:rsid w:val="00A711C3"/>
    <w:rsid w:val="00A7375C"/>
    <w:rsid w:val="00A77022"/>
    <w:rsid w:val="00A85EAD"/>
    <w:rsid w:val="00AA012F"/>
    <w:rsid w:val="00AA0EFD"/>
    <w:rsid w:val="00AA1458"/>
    <w:rsid w:val="00AB4B92"/>
    <w:rsid w:val="00AC1DCA"/>
    <w:rsid w:val="00AE048B"/>
    <w:rsid w:val="00AF203F"/>
    <w:rsid w:val="00AF23B8"/>
    <w:rsid w:val="00AF30E8"/>
    <w:rsid w:val="00B035C9"/>
    <w:rsid w:val="00B0494D"/>
    <w:rsid w:val="00B065C3"/>
    <w:rsid w:val="00B20575"/>
    <w:rsid w:val="00B26AC7"/>
    <w:rsid w:val="00B332BE"/>
    <w:rsid w:val="00B36FAA"/>
    <w:rsid w:val="00B5023A"/>
    <w:rsid w:val="00B51492"/>
    <w:rsid w:val="00B559FD"/>
    <w:rsid w:val="00B55B97"/>
    <w:rsid w:val="00B5689D"/>
    <w:rsid w:val="00B7032A"/>
    <w:rsid w:val="00B92963"/>
    <w:rsid w:val="00BA3FC7"/>
    <w:rsid w:val="00BA7FAA"/>
    <w:rsid w:val="00BB0E97"/>
    <w:rsid w:val="00BC25A8"/>
    <w:rsid w:val="00BC25BC"/>
    <w:rsid w:val="00BC7C7A"/>
    <w:rsid w:val="00BD74CA"/>
    <w:rsid w:val="00BE3955"/>
    <w:rsid w:val="00BF21E5"/>
    <w:rsid w:val="00BF4C08"/>
    <w:rsid w:val="00BF59A8"/>
    <w:rsid w:val="00BF6191"/>
    <w:rsid w:val="00C00688"/>
    <w:rsid w:val="00C072BB"/>
    <w:rsid w:val="00C12DBA"/>
    <w:rsid w:val="00C147F1"/>
    <w:rsid w:val="00C1512F"/>
    <w:rsid w:val="00C24728"/>
    <w:rsid w:val="00C45143"/>
    <w:rsid w:val="00C47D0C"/>
    <w:rsid w:val="00C5354F"/>
    <w:rsid w:val="00C643F7"/>
    <w:rsid w:val="00C706DB"/>
    <w:rsid w:val="00C73A99"/>
    <w:rsid w:val="00C74338"/>
    <w:rsid w:val="00C776F4"/>
    <w:rsid w:val="00C77D58"/>
    <w:rsid w:val="00C82287"/>
    <w:rsid w:val="00C86055"/>
    <w:rsid w:val="00C911E9"/>
    <w:rsid w:val="00C95E12"/>
    <w:rsid w:val="00CB1619"/>
    <w:rsid w:val="00CB2C91"/>
    <w:rsid w:val="00CB4871"/>
    <w:rsid w:val="00CB52A0"/>
    <w:rsid w:val="00CC15B0"/>
    <w:rsid w:val="00CC5028"/>
    <w:rsid w:val="00CE2B97"/>
    <w:rsid w:val="00CE38E7"/>
    <w:rsid w:val="00CE3FE8"/>
    <w:rsid w:val="00CE6177"/>
    <w:rsid w:val="00D022FE"/>
    <w:rsid w:val="00D12D08"/>
    <w:rsid w:val="00D148C6"/>
    <w:rsid w:val="00D177D0"/>
    <w:rsid w:val="00D35612"/>
    <w:rsid w:val="00D35C3C"/>
    <w:rsid w:val="00D43211"/>
    <w:rsid w:val="00D4680A"/>
    <w:rsid w:val="00D4703A"/>
    <w:rsid w:val="00D52360"/>
    <w:rsid w:val="00D5740D"/>
    <w:rsid w:val="00D632CF"/>
    <w:rsid w:val="00D65CBF"/>
    <w:rsid w:val="00D709FD"/>
    <w:rsid w:val="00D750BA"/>
    <w:rsid w:val="00D75C17"/>
    <w:rsid w:val="00D82087"/>
    <w:rsid w:val="00D82D07"/>
    <w:rsid w:val="00D93E61"/>
    <w:rsid w:val="00D953C3"/>
    <w:rsid w:val="00D959F8"/>
    <w:rsid w:val="00D97DDF"/>
    <w:rsid w:val="00DB093E"/>
    <w:rsid w:val="00DB4090"/>
    <w:rsid w:val="00DB54E3"/>
    <w:rsid w:val="00DB61BA"/>
    <w:rsid w:val="00DC034B"/>
    <w:rsid w:val="00DC15DF"/>
    <w:rsid w:val="00DC4F9E"/>
    <w:rsid w:val="00DD375F"/>
    <w:rsid w:val="00DD3CAD"/>
    <w:rsid w:val="00DD5ADA"/>
    <w:rsid w:val="00DF2743"/>
    <w:rsid w:val="00DF4B87"/>
    <w:rsid w:val="00E00856"/>
    <w:rsid w:val="00E076D8"/>
    <w:rsid w:val="00E07DD9"/>
    <w:rsid w:val="00E1124C"/>
    <w:rsid w:val="00E11A0F"/>
    <w:rsid w:val="00E145CB"/>
    <w:rsid w:val="00E1797B"/>
    <w:rsid w:val="00E17E6E"/>
    <w:rsid w:val="00E22346"/>
    <w:rsid w:val="00E30A0A"/>
    <w:rsid w:val="00E43FC9"/>
    <w:rsid w:val="00E4475F"/>
    <w:rsid w:val="00E515AA"/>
    <w:rsid w:val="00E534C3"/>
    <w:rsid w:val="00E55CE0"/>
    <w:rsid w:val="00E74754"/>
    <w:rsid w:val="00E767A1"/>
    <w:rsid w:val="00E823F1"/>
    <w:rsid w:val="00E93910"/>
    <w:rsid w:val="00EA1A54"/>
    <w:rsid w:val="00EA51E5"/>
    <w:rsid w:val="00EB1982"/>
    <w:rsid w:val="00EC0EBB"/>
    <w:rsid w:val="00EC12AD"/>
    <w:rsid w:val="00EC54F8"/>
    <w:rsid w:val="00EE1BB1"/>
    <w:rsid w:val="00EE3A0B"/>
    <w:rsid w:val="00EF00D0"/>
    <w:rsid w:val="00EF27CA"/>
    <w:rsid w:val="00F00B36"/>
    <w:rsid w:val="00F03F29"/>
    <w:rsid w:val="00F0427C"/>
    <w:rsid w:val="00F10C13"/>
    <w:rsid w:val="00F173B9"/>
    <w:rsid w:val="00F20864"/>
    <w:rsid w:val="00F25A8C"/>
    <w:rsid w:val="00F34494"/>
    <w:rsid w:val="00F50B13"/>
    <w:rsid w:val="00F6100A"/>
    <w:rsid w:val="00F9625C"/>
    <w:rsid w:val="00FE60A5"/>
    <w:rsid w:val="00FF3C03"/>
    <w:rsid w:val="00FF5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2D9560"/>
  <w15:docId w15:val="{8920CF96-1A6C-49BB-AD9D-7523F48A6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27EDE"/>
    <w:rPr>
      <w:rFonts w:ascii="Roboto" w:hAnsi="Roboto"/>
      <w:sz w:val="24"/>
    </w:rPr>
  </w:style>
  <w:style w:type="paragraph" w:styleId="Kop1">
    <w:name w:val="heading 1"/>
    <w:basedOn w:val="Standaard"/>
    <w:next w:val="Standaard"/>
    <w:link w:val="Kop1Char"/>
    <w:qFormat/>
    <w:rsid w:val="00727EDE"/>
    <w:pPr>
      <w:keepNext/>
      <w:numPr>
        <w:numId w:val="36"/>
      </w:numPr>
      <w:spacing w:before="320" w:after="120"/>
      <w:outlineLvl w:val="0"/>
    </w:pPr>
    <w:rPr>
      <w:b/>
      <w:kern w:val="28"/>
      <w:sz w:val="32"/>
    </w:rPr>
  </w:style>
  <w:style w:type="paragraph" w:styleId="Kop2">
    <w:name w:val="heading 2"/>
    <w:basedOn w:val="Standaard"/>
    <w:next w:val="Standaard"/>
    <w:link w:val="Kop2Char"/>
    <w:uiPriority w:val="9"/>
    <w:unhideWhenUsed/>
    <w:qFormat/>
    <w:rsid w:val="00727EDE"/>
    <w:pPr>
      <w:keepNext/>
      <w:keepLines/>
      <w:numPr>
        <w:ilvl w:val="1"/>
        <w:numId w:val="36"/>
      </w:numPr>
      <w:spacing w:before="320" w:after="12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727EDE"/>
    <w:pPr>
      <w:keepNext/>
      <w:keepLines/>
      <w:numPr>
        <w:ilvl w:val="2"/>
        <w:numId w:val="36"/>
      </w:numPr>
      <w:spacing w:before="120"/>
      <w:outlineLvl w:val="2"/>
    </w:pPr>
    <w:rPr>
      <w:rFonts w:eastAsiaTheme="majorEastAsia" w:cstheme="majorBidi"/>
      <w:szCs w:val="24"/>
    </w:rPr>
  </w:style>
  <w:style w:type="paragraph" w:styleId="Kop4">
    <w:name w:val="heading 4"/>
    <w:basedOn w:val="Standaard"/>
    <w:next w:val="Standaard"/>
    <w:link w:val="Kop4Char"/>
    <w:uiPriority w:val="9"/>
    <w:semiHidden/>
    <w:unhideWhenUsed/>
    <w:qFormat/>
    <w:rsid w:val="003D3D47"/>
    <w:pPr>
      <w:keepNext/>
      <w:keepLines/>
      <w:numPr>
        <w:ilvl w:val="3"/>
        <w:numId w:val="36"/>
      </w:numPr>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3D3D47"/>
    <w:pPr>
      <w:keepNext/>
      <w:keepLines/>
      <w:numPr>
        <w:ilvl w:val="4"/>
        <w:numId w:val="36"/>
      </w:numPr>
      <w:spacing w:before="4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3D3D47"/>
    <w:pPr>
      <w:keepNext/>
      <w:keepLines/>
      <w:numPr>
        <w:ilvl w:val="5"/>
        <w:numId w:val="36"/>
      </w:numPr>
      <w:spacing w:before="4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3D3D47"/>
    <w:pPr>
      <w:keepNext/>
      <w:keepLines/>
      <w:numPr>
        <w:ilvl w:val="6"/>
        <w:numId w:val="36"/>
      </w:numPr>
      <w:spacing w:before="4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3D3D47"/>
    <w:pPr>
      <w:keepNext/>
      <w:keepLines/>
      <w:numPr>
        <w:ilvl w:val="7"/>
        <w:numId w:val="36"/>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D3D47"/>
    <w:pPr>
      <w:keepNext/>
      <w:keepLines/>
      <w:numPr>
        <w:ilvl w:val="8"/>
        <w:numId w:val="3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ardTransit">
    <w:name w:val="StandaardTransit"/>
    <w:basedOn w:val="Standaard"/>
    <w:rPr>
      <w:rFonts w:ascii="Transit-Normal" w:hAnsi="Transit-Normal"/>
      <w:kern w:val="24"/>
    </w:rPr>
  </w:style>
  <w:style w:type="paragraph" w:styleId="Ballontekst">
    <w:name w:val="Balloon Text"/>
    <w:basedOn w:val="Standaard"/>
    <w:link w:val="BallontekstChar"/>
    <w:uiPriority w:val="99"/>
    <w:semiHidden/>
    <w:unhideWhenUsed/>
    <w:rsid w:val="009222C8"/>
    <w:rPr>
      <w:rFonts w:ascii="Tahoma" w:hAnsi="Tahoma" w:cs="Tahoma"/>
      <w:sz w:val="16"/>
      <w:szCs w:val="16"/>
    </w:rPr>
  </w:style>
  <w:style w:type="paragraph" w:customStyle="1" w:styleId="Koptitel">
    <w:name w:val="Koptitel"/>
    <w:basedOn w:val="Standaard"/>
    <w:next w:val="Standaard"/>
    <w:pPr>
      <w:jc w:val="right"/>
    </w:pPr>
    <w:rPr>
      <w:rFonts w:ascii="Transit-Bold" w:hAnsi="Transit-Bold"/>
      <w:b/>
      <w:color w:val="808080"/>
      <w:sz w:val="52"/>
    </w:rPr>
  </w:style>
  <w:style w:type="character" w:customStyle="1" w:styleId="BallontekstChar">
    <w:name w:val="Ballontekst Char"/>
    <w:link w:val="Ballontekst"/>
    <w:uiPriority w:val="99"/>
    <w:semiHidden/>
    <w:rsid w:val="009222C8"/>
    <w:rPr>
      <w:rFonts w:ascii="Tahoma" w:hAnsi="Tahoma" w:cs="Tahoma"/>
      <w:sz w:val="16"/>
      <w:szCs w:val="16"/>
    </w:rPr>
  </w:style>
  <w:style w:type="paragraph" w:styleId="Koptekst">
    <w:name w:val="header"/>
    <w:basedOn w:val="Standaard"/>
    <w:semiHidden/>
    <w:pPr>
      <w:tabs>
        <w:tab w:val="center" w:pos="4536"/>
        <w:tab w:val="right" w:pos="9072"/>
      </w:tabs>
    </w:pPr>
  </w:style>
  <w:style w:type="paragraph" w:styleId="Voettekst">
    <w:name w:val="footer"/>
    <w:basedOn w:val="Standaard"/>
    <w:link w:val="VoettekstChar"/>
    <w:uiPriority w:val="99"/>
    <w:pPr>
      <w:tabs>
        <w:tab w:val="center" w:pos="4536"/>
        <w:tab w:val="right" w:pos="9072"/>
      </w:tabs>
    </w:pPr>
  </w:style>
  <w:style w:type="character" w:styleId="Paginanummer">
    <w:name w:val="page number"/>
    <w:basedOn w:val="Standaardalinea-lettertype"/>
    <w:semiHidden/>
  </w:style>
  <w:style w:type="character" w:styleId="Verwijzingopmerking">
    <w:name w:val="annotation reference"/>
    <w:uiPriority w:val="99"/>
    <w:semiHidden/>
    <w:unhideWhenUsed/>
    <w:rsid w:val="005B2F18"/>
    <w:rPr>
      <w:sz w:val="16"/>
      <w:szCs w:val="16"/>
    </w:rPr>
  </w:style>
  <w:style w:type="paragraph" w:styleId="Tekstopmerking">
    <w:name w:val="annotation text"/>
    <w:basedOn w:val="Standaard"/>
    <w:link w:val="TekstopmerkingChar"/>
    <w:uiPriority w:val="99"/>
    <w:semiHidden/>
    <w:unhideWhenUsed/>
    <w:rsid w:val="005B2F18"/>
  </w:style>
  <w:style w:type="character" w:customStyle="1" w:styleId="TekstopmerkingChar">
    <w:name w:val="Tekst opmerking Char"/>
    <w:link w:val="Tekstopmerking"/>
    <w:uiPriority w:val="99"/>
    <w:semiHidden/>
    <w:rsid w:val="005B2F18"/>
    <w:rPr>
      <w:rFonts w:ascii="Arial" w:hAnsi="Arial"/>
    </w:rPr>
  </w:style>
  <w:style w:type="paragraph" w:styleId="Onderwerpvanopmerking">
    <w:name w:val="annotation subject"/>
    <w:basedOn w:val="Tekstopmerking"/>
    <w:next w:val="Tekstopmerking"/>
    <w:link w:val="OnderwerpvanopmerkingChar"/>
    <w:uiPriority w:val="99"/>
    <w:semiHidden/>
    <w:unhideWhenUsed/>
    <w:rsid w:val="005B2F18"/>
    <w:rPr>
      <w:b/>
      <w:bCs/>
    </w:rPr>
  </w:style>
  <w:style w:type="character" w:customStyle="1" w:styleId="OnderwerpvanopmerkingChar">
    <w:name w:val="Onderwerp van opmerking Char"/>
    <w:link w:val="Onderwerpvanopmerking"/>
    <w:uiPriority w:val="99"/>
    <w:semiHidden/>
    <w:rsid w:val="005B2F18"/>
    <w:rPr>
      <w:rFonts w:ascii="Arial" w:hAnsi="Arial"/>
      <w:b/>
      <w:bCs/>
    </w:rPr>
  </w:style>
  <w:style w:type="paragraph" w:styleId="Lijstalinea">
    <w:name w:val="List Paragraph"/>
    <w:basedOn w:val="Standaard"/>
    <w:uiPriority w:val="34"/>
    <w:qFormat/>
    <w:rsid w:val="005B2F18"/>
    <w:pPr>
      <w:ind w:left="708"/>
    </w:pPr>
  </w:style>
  <w:style w:type="table" w:styleId="Tabelraster">
    <w:name w:val="Table Grid"/>
    <w:basedOn w:val="Standaardtabel"/>
    <w:uiPriority w:val="59"/>
    <w:rsid w:val="00827C93"/>
    <w:rPr>
      <w:rFonts w:ascii="Roboto" w:hAnsi="Roboto"/>
      <w:sz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Roboto" w:hAnsi="Roboto"/>
        <w:b/>
        <w:sz w:val="24"/>
      </w:rPr>
      <w:tblPr/>
      <w:tcPr>
        <w:shd w:val="clear" w:color="auto" w:fill="F5A61A"/>
      </w:tcPr>
    </w:tblStylePr>
    <w:tblStylePr w:type="band1Horz">
      <w:tblPr/>
      <w:tcPr>
        <w:shd w:val="clear" w:color="auto" w:fill="FEF5E6"/>
      </w:tcPr>
    </w:tblStylePr>
  </w:style>
  <w:style w:type="character" w:styleId="Hyperlink">
    <w:name w:val="Hyperlink"/>
    <w:uiPriority w:val="99"/>
    <w:unhideWhenUsed/>
    <w:rsid w:val="002209BE"/>
    <w:rPr>
      <w:color w:val="0000FF"/>
      <w:u w:val="single"/>
    </w:rPr>
  </w:style>
  <w:style w:type="character" w:styleId="GevolgdeHyperlink">
    <w:name w:val="FollowedHyperlink"/>
    <w:uiPriority w:val="99"/>
    <w:semiHidden/>
    <w:unhideWhenUsed/>
    <w:rsid w:val="00561ED5"/>
    <w:rPr>
      <w:color w:val="800080"/>
      <w:u w:val="single"/>
    </w:rPr>
  </w:style>
  <w:style w:type="character" w:customStyle="1" w:styleId="Kop2Char">
    <w:name w:val="Kop 2 Char"/>
    <w:basedOn w:val="Standaardalinea-lettertype"/>
    <w:link w:val="Kop2"/>
    <w:uiPriority w:val="9"/>
    <w:rsid w:val="00727EDE"/>
    <w:rPr>
      <w:rFonts w:ascii="Roboto" w:eastAsiaTheme="majorEastAsia" w:hAnsi="Roboto" w:cstheme="majorBidi"/>
      <w:b/>
      <w:sz w:val="26"/>
      <w:szCs w:val="26"/>
    </w:rPr>
  </w:style>
  <w:style w:type="paragraph" w:styleId="Geenafstand">
    <w:name w:val="No Spacing"/>
    <w:uiPriority w:val="1"/>
    <w:qFormat/>
    <w:rsid w:val="009504BA"/>
    <w:rPr>
      <w:rFonts w:ascii="Roboto" w:hAnsi="Roboto"/>
      <w:sz w:val="22"/>
    </w:rPr>
  </w:style>
  <w:style w:type="character" w:customStyle="1" w:styleId="Kop3Char">
    <w:name w:val="Kop 3 Char"/>
    <w:basedOn w:val="Standaardalinea-lettertype"/>
    <w:link w:val="Kop3"/>
    <w:uiPriority w:val="9"/>
    <w:rsid w:val="00727EDE"/>
    <w:rPr>
      <w:rFonts w:ascii="Roboto" w:eastAsiaTheme="majorEastAsia" w:hAnsi="Roboto" w:cstheme="majorBidi"/>
      <w:sz w:val="24"/>
      <w:szCs w:val="24"/>
    </w:rPr>
  </w:style>
  <w:style w:type="character" w:customStyle="1" w:styleId="Kop4Char">
    <w:name w:val="Kop 4 Char"/>
    <w:basedOn w:val="Standaardalinea-lettertype"/>
    <w:link w:val="Kop4"/>
    <w:uiPriority w:val="9"/>
    <w:semiHidden/>
    <w:rsid w:val="003D3D47"/>
    <w:rPr>
      <w:rFonts w:asciiTheme="majorHAnsi" w:eastAsiaTheme="majorEastAsia" w:hAnsiTheme="majorHAnsi" w:cstheme="majorBidi"/>
      <w:i/>
      <w:iCs/>
      <w:color w:val="2F5496" w:themeColor="accent1" w:themeShade="BF"/>
      <w:sz w:val="24"/>
    </w:rPr>
  </w:style>
  <w:style w:type="character" w:customStyle="1" w:styleId="Kop5Char">
    <w:name w:val="Kop 5 Char"/>
    <w:basedOn w:val="Standaardalinea-lettertype"/>
    <w:link w:val="Kop5"/>
    <w:uiPriority w:val="9"/>
    <w:semiHidden/>
    <w:rsid w:val="003D3D47"/>
    <w:rPr>
      <w:rFonts w:asciiTheme="majorHAnsi" w:eastAsiaTheme="majorEastAsia" w:hAnsiTheme="majorHAnsi" w:cstheme="majorBidi"/>
      <w:color w:val="2F5496" w:themeColor="accent1" w:themeShade="BF"/>
      <w:sz w:val="24"/>
    </w:rPr>
  </w:style>
  <w:style w:type="character" w:customStyle="1" w:styleId="Kop6Char">
    <w:name w:val="Kop 6 Char"/>
    <w:basedOn w:val="Standaardalinea-lettertype"/>
    <w:link w:val="Kop6"/>
    <w:uiPriority w:val="9"/>
    <w:semiHidden/>
    <w:rsid w:val="003D3D47"/>
    <w:rPr>
      <w:rFonts w:asciiTheme="majorHAnsi" w:eastAsiaTheme="majorEastAsia" w:hAnsiTheme="majorHAnsi" w:cstheme="majorBidi"/>
      <w:color w:val="1F3763" w:themeColor="accent1" w:themeShade="7F"/>
      <w:sz w:val="24"/>
    </w:rPr>
  </w:style>
  <w:style w:type="character" w:customStyle="1" w:styleId="Kop7Char">
    <w:name w:val="Kop 7 Char"/>
    <w:basedOn w:val="Standaardalinea-lettertype"/>
    <w:link w:val="Kop7"/>
    <w:uiPriority w:val="9"/>
    <w:semiHidden/>
    <w:rsid w:val="003D3D47"/>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3D3D47"/>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D3D47"/>
    <w:rPr>
      <w:rFonts w:asciiTheme="majorHAnsi" w:eastAsiaTheme="majorEastAsia" w:hAnsiTheme="majorHAnsi" w:cstheme="majorBidi"/>
      <w:i/>
      <w:iCs/>
      <w:color w:val="272727" w:themeColor="text1" w:themeTint="D8"/>
      <w:sz w:val="21"/>
      <w:szCs w:val="21"/>
    </w:rPr>
  </w:style>
  <w:style w:type="character" w:customStyle="1" w:styleId="VoettekstChar">
    <w:name w:val="Voettekst Char"/>
    <w:basedOn w:val="Standaardalinea-lettertype"/>
    <w:link w:val="Voettekst"/>
    <w:uiPriority w:val="99"/>
    <w:rsid w:val="009A3C6D"/>
    <w:rPr>
      <w:rFonts w:ascii="Roboto" w:hAnsi="Roboto"/>
      <w:sz w:val="24"/>
    </w:rPr>
  </w:style>
  <w:style w:type="paragraph" w:customStyle="1" w:styleId="Title3">
    <w:name w:val="Title3"/>
    <w:basedOn w:val="Standaard"/>
    <w:rsid w:val="00B332BE"/>
    <w:pPr>
      <w:spacing w:before="840" w:line="480" w:lineRule="atLeast"/>
      <w:jc w:val="right"/>
    </w:pPr>
    <w:rPr>
      <w:rFonts w:ascii="Arial" w:hAnsi="Arial"/>
      <w:b/>
      <w:i/>
      <w:sz w:val="52"/>
      <w:lang w:val="en-US"/>
    </w:rPr>
  </w:style>
  <w:style w:type="paragraph" w:customStyle="1" w:styleId="TableHeading">
    <w:name w:val="Table Heading"/>
    <w:rsid w:val="00B332BE"/>
    <w:pPr>
      <w:spacing w:before="60" w:after="60"/>
    </w:pPr>
    <w:rPr>
      <w:rFonts w:ascii="Arial" w:hAnsi="Arial" w:cs="Arial"/>
      <w:b/>
      <w:sz w:val="22"/>
      <w:szCs w:val="22"/>
      <w:lang w:val="en-US" w:eastAsia="en-US"/>
    </w:rPr>
  </w:style>
  <w:style w:type="character" w:customStyle="1" w:styleId="TableTextChar">
    <w:name w:val="Table Text Char"/>
    <w:link w:val="TableText"/>
    <w:locked/>
    <w:rsid w:val="00B332BE"/>
    <w:rPr>
      <w:rFonts w:ascii="Arial" w:hAnsi="Arial" w:cs="Arial"/>
      <w:sz w:val="22"/>
    </w:rPr>
  </w:style>
  <w:style w:type="paragraph" w:customStyle="1" w:styleId="TableText">
    <w:name w:val="Table Text"/>
    <w:link w:val="TableTextChar"/>
    <w:rsid w:val="00B332BE"/>
    <w:pPr>
      <w:spacing w:before="60" w:after="60"/>
    </w:pPr>
    <w:rPr>
      <w:rFonts w:ascii="Arial" w:hAnsi="Arial" w:cs="Arial"/>
      <w:sz w:val="22"/>
    </w:rPr>
  </w:style>
  <w:style w:type="table" w:styleId="Lijsttabel3-Accent1">
    <w:name w:val="List Table 3 Accent 1"/>
    <w:basedOn w:val="Standaardtabel"/>
    <w:uiPriority w:val="48"/>
    <w:rsid w:val="00B332BE"/>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Preface5">
    <w:name w:val="Preface 5"/>
    <w:rsid w:val="00B332BE"/>
    <w:pPr>
      <w:numPr>
        <w:numId w:val="39"/>
      </w:numPr>
      <w:spacing w:before="160"/>
    </w:pPr>
    <w:rPr>
      <w:i/>
      <w:sz w:val="24"/>
      <w:lang w:val="en-GB"/>
    </w:rPr>
  </w:style>
  <w:style w:type="character" w:customStyle="1" w:styleId="Kop1Char">
    <w:name w:val="Kop 1 Char"/>
    <w:basedOn w:val="Standaardalinea-lettertype"/>
    <w:link w:val="Kop1"/>
    <w:rsid w:val="00074A30"/>
    <w:rPr>
      <w:rFonts w:ascii="Roboto" w:hAnsi="Roboto"/>
      <w:b/>
      <w:kern w:val="28"/>
      <w:sz w:val="32"/>
    </w:rPr>
  </w:style>
  <w:style w:type="paragraph" w:styleId="Kopvaninhoudsopgave">
    <w:name w:val="TOC Heading"/>
    <w:basedOn w:val="Kop1"/>
    <w:next w:val="Standaard"/>
    <w:uiPriority w:val="39"/>
    <w:unhideWhenUsed/>
    <w:qFormat/>
    <w:rsid w:val="00074A30"/>
    <w:pPr>
      <w:keepLines/>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Cs w:val="32"/>
    </w:rPr>
  </w:style>
  <w:style w:type="paragraph" w:styleId="Inhopg1">
    <w:name w:val="toc 1"/>
    <w:basedOn w:val="Standaard"/>
    <w:next w:val="Standaard"/>
    <w:autoRedefine/>
    <w:uiPriority w:val="39"/>
    <w:unhideWhenUsed/>
    <w:rsid w:val="00074A30"/>
    <w:pPr>
      <w:spacing w:after="100"/>
    </w:pPr>
  </w:style>
  <w:style w:type="paragraph" w:styleId="Inhopg2">
    <w:name w:val="toc 2"/>
    <w:basedOn w:val="Standaard"/>
    <w:next w:val="Standaard"/>
    <w:autoRedefine/>
    <w:uiPriority w:val="39"/>
    <w:unhideWhenUsed/>
    <w:rsid w:val="00074A30"/>
    <w:pPr>
      <w:spacing w:after="100"/>
      <w:ind w:left="240"/>
    </w:pPr>
  </w:style>
  <w:style w:type="character" w:styleId="Onopgelostemelding">
    <w:name w:val="Unresolved Mention"/>
    <w:basedOn w:val="Standaardalinea-lettertype"/>
    <w:uiPriority w:val="99"/>
    <w:semiHidden/>
    <w:unhideWhenUsed/>
    <w:rsid w:val="007E7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5297">
      <w:bodyDiv w:val="1"/>
      <w:marLeft w:val="0"/>
      <w:marRight w:val="0"/>
      <w:marTop w:val="0"/>
      <w:marBottom w:val="0"/>
      <w:divBdr>
        <w:top w:val="none" w:sz="0" w:space="0" w:color="auto"/>
        <w:left w:val="none" w:sz="0" w:space="0" w:color="auto"/>
        <w:bottom w:val="none" w:sz="0" w:space="0" w:color="auto"/>
        <w:right w:val="none" w:sz="0" w:space="0" w:color="auto"/>
      </w:divBdr>
    </w:div>
    <w:div w:id="116223834">
      <w:bodyDiv w:val="1"/>
      <w:marLeft w:val="0"/>
      <w:marRight w:val="0"/>
      <w:marTop w:val="0"/>
      <w:marBottom w:val="0"/>
      <w:divBdr>
        <w:top w:val="none" w:sz="0" w:space="0" w:color="auto"/>
        <w:left w:val="none" w:sz="0" w:space="0" w:color="auto"/>
        <w:bottom w:val="none" w:sz="0" w:space="0" w:color="auto"/>
        <w:right w:val="none" w:sz="0" w:space="0" w:color="auto"/>
      </w:divBdr>
    </w:div>
    <w:div w:id="184946054">
      <w:bodyDiv w:val="1"/>
      <w:marLeft w:val="0"/>
      <w:marRight w:val="0"/>
      <w:marTop w:val="0"/>
      <w:marBottom w:val="0"/>
      <w:divBdr>
        <w:top w:val="none" w:sz="0" w:space="0" w:color="auto"/>
        <w:left w:val="none" w:sz="0" w:space="0" w:color="auto"/>
        <w:bottom w:val="none" w:sz="0" w:space="0" w:color="auto"/>
        <w:right w:val="none" w:sz="0" w:space="0" w:color="auto"/>
      </w:divBdr>
      <w:divsChild>
        <w:div w:id="125435931">
          <w:marLeft w:val="0"/>
          <w:marRight w:val="0"/>
          <w:marTop w:val="0"/>
          <w:marBottom w:val="0"/>
          <w:divBdr>
            <w:top w:val="single" w:sz="2" w:space="0" w:color="auto"/>
            <w:left w:val="single" w:sz="2" w:space="0" w:color="auto"/>
            <w:bottom w:val="single" w:sz="6" w:space="0" w:color="auto"/>
            <w:right w:val="single" w:sz="2" w:space="0" w:color="auto"/>
          </w:divBdr>
          <w:divsChild>
            <w:div w:id="1185945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20563">
                  <w:marLeft w:val="0"/>
                  <w:marRight w:val="0"/>
                  <w:marTop w:val="0"/>
                  <w:marBottom w:val="0"/>
                  <w:divBdr>
                    <w:top w:val="single" w:sz="2" w:space="0" w:color="D9D9E3"/>
                    <w:left w:val="single" w:sz="2" w:space="0" w:color="D9D9E3"/>
                    <w:bottom w:val="single" w:sz="2" w:space="0" w:color="D9D9E3"/>
                    <w:right w:val="single" w:sz="2" w:space="0" w:color="D9D9E3"/>
                  </w:divBdr>
                  <w:divsChild>
                    <w:div w:id="360740479">
                      <w:marLeft w:val="0"/>
                      <w:marRight w:val="0"/>
                      <w:marTop w:val="0"/>
                      <w:marBottom w:val="0"/>
                      <w:divBdr>
                        <w:top w:val="single" w:sz="2" w:space="0" w:color="D9D9E3"/>
                        <w:left w:val="single" w:sz="2" w:space="0" w:color="D9D9E3"/>
                        <w:bottom w:val="single" w:sz="2" w:space="0" w:color="D9D9E3"/>
                        <w:right w:val="single" w:sz="2" w:space="0" w:color="D9D9E3"/>
                      </w:divBdr>
                      <w:divsChild>
                        <w:div w:id="2004091478">
                          <w:marLeft w:val="0"/>
                          <w:marRight w:val="0"/>
                          <w:marTop w:val="0"/>
                          <w:marBottom w:val="0"/>
                          <w:divBdr>
                            <w:top w:val="single" w:sz="2" w:space="0" w:color="D9D9E3"/>
                            <w:left w:val="single" w:sz="2" w:space="0" w:color="D9D9E3"/>
                            <w:bottom w:val="single" w:sz="2" w:space="0" w:color="D9D9E3"/>
                            <w:right w:val="single" w:sz="2" w:space="0" w:color="D9D9E3"/>
                          </w:divBdr>
                          <w:divsChild>
                            <w:div w:id="1546791725">
                              <w:marLeft w:val="0"/>
                              <w:marRight w:val="0"/>
                              <w:marTop w:val="0"/>
                              <w:marBottom w:val="0"/>
                              <w:divBdr>
                                <w:top w:val="single" w:sz="2" w:space="0" w:color="D9D9E3"/>
                                <w:left w:val="single" w:sz="2" w:space="0" w:color="D9D9E3"/>
                                <w:bottom w:val="single" w:sz="2" w:space="0" w:color="D9D9E3"/>
                                <w:right w:val="single" w:sz="2" w:space="0" w:color="D9D9E3"/>
                              </w:divBdr>
                              <w:divsChild>
                                <w:div w:id="761293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769799">
      <w:bodyDiv w:val="1"/>
      <w:marLeft w:val="0"/>
      <w:marRight w:val="0"/>
      <w:marTop w:val="0"/>
      <w:marBottom w:val="0"/>
      <w:divBdr>
        <w:top w:val="none" w:sz="0" w:space="0" w:color="auto"/>
        <w:left w:val="none" w:sz="0" w:space="0" w:color="auto"/>
        <w:bottom w:val="none" w:sz="0" w:space="0" w:color="auto"/>
        <w:right w:val="none" w:sz="0" w:space="0" w:color="auto"/>
      </w:divBdr>
      <w:divsChild>
        <w:div w:id="1187209951">
          <w:marLeft w:val="0"/>
          <w:marRight w:val="0"/>
          <w:marTop w:val="0"/>
          <w:marBottom w:val="0"/>
          <w:divBdr>
            <w:top w:val="none" w:sz="0" w:space="0" w:color="auto"/>
            <w:left w:val="none" w:sz="0" w:space="0" w:color="auto"/>
            <w:bottom w:val="none" w:sz="0" w:space="0" w:color="auto"/>
            <w:right w:val="none" w:sz="0" w:space="0" w:color="auto"/>
          </w:divBdr>
          <w:divsChild>
            <w:div w:id="908809879">
              <w:marLeft w:val="0"/>
              <w:marRight w:val="0"/>
              <w:marTop w:val="0"/>
              <w:marBottom w:val="0"/>
              <w:divBdr>
                <w:top w:val="none" w:sz="0" w:space="0" w:color="auto"/>
                <w:left w:val="none" w:sz="0" w:space="0" w:color="auto"/>
                <w:bottom w:val="none" w:sz="0" w:space="0" w:color="auto"/>
                <w:right w:val="none" w:sz="0" w:space="0" w:color="auto"/>
              </w:divBdr>
            </w:div>
            <w:div w:id="232858308">
              <w:marLeft w:val="0"/>
              <w:marRight w:val="0"/>
              <w:marTop w:val="0"/>
              <w:marBottom w:val="0"/>
              <w:divBdr>
                <w:top w:val="none" w:sz="0" w:space="0" w:color="auto"/>
                <w:left w:val="none" w:sz="0" w:space="0" w:color="auto"/>
                <w:bottom w:val="none" w:sz="0" w:space="0" w:color="auto"/>
                <w:right w:val="none" w:sz="0" w:space="0" w:color="auto"/>
              </w:divBdr>
            </w:div>
            <w:div w:id="10531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8673">
      <w:bodyDiv w:val="1"/>
      <w:marLeft w:val="0"/>
      <w:marRight w:val="0"/>
      <w:marTop w:val="0"/>
      <w:marBottom w:val="0"/>
      <w:divBdr>
        <w:top w:val="none" w:sz="0" w:space="0" w:color="auto"/>
        <w:left w:val="none" w:sz="0" w:space="0" w:color="auto"/>
        <w:bottom w:val="none" w:sz="0" w:space="0" w:color="auto"/>
        <w:right w:val="none" w:sz="0" w:space="0" w:color="auto"/>
      </w:divBdr>
    </w:div>
    <w:div w:id="730084163">
      <w:bodyDiv w:val="1"/>
      <w:marLeft w:val="0"/>
      <w:marRight w:val="0"/>
      <w:marTop w:val="0"/>
      <w:marBottom w:val="0"/>
      <w:divBdr>
        <w:top w:val="none" w:sz="0" w:space="0" w:color="auto"/>
        <w:left w:val="none" w:sz="0" w:space="0" w:color="auto"/>
        <w:bottom w:val="none" w:sz="0" w:space="0" w:color="auto"/>
        <w:right w:val="none" w:sz="0" w:space="0" w:color="auto"/>
      </w:divBdr>
      <w:divsChild>
        <w:div w:id="851072537">
          <w:marLeft w:val="0"/>
          <w:marRight w:val="0"/>
          <w:marTop w:val="0"/>
          <w:marBottom w:val="0"/>
          <w:divBdr>
            <w:top w:val="none" w:sz="0" w:space="0" w:color="auto"/>
            <w:left w:val="none" w:sz="0" w:space="0" w:color="auto"/>
            <w:bottom w:val="none" w:sz="0" w:space="0" w:color="auto"/>
            <w:right w:val="none" w:sz="0" w:space="0" w:color="auto"/>
          </w:divBdr>
          <w:divsChild>
            <w:div w:id="5032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8602">
      <w:bodyDiv w:val="1"/>
      <w:marLeft w:val="0"/>
      <w:marRight w:val="0"/>
      <w:marTop w:val="0"/>
      <w:marBottom w:val="0"/>
      <w:divBdr>
        <w:top w:val="none" w:sz="0" w:space="0" w:color="auto"/>
        <w:left w:val="none" w:sz="0" w:space="0" w:color="auto"/>
        <w:bottom w:val="none" w:sz="0" w:space="0" w:color="auto"/>
        <w:right w:val="none" w:sz="0" w:space="0" w:color="auto"/>
      </w:divBdr>
    </w:div>
    <w:div w:id="945505511">
      <w:bodyDiv w:val="1"/>
      <w:marLeft w:val="0"/>
      <w:marRight w:val="0"/>
      <w:marTop w:val="0"/>
      <w:marBottom w:val="0"/>
      <w:divBdr>
        <w:top w:val="none" w:sz="0" w:space="0" w:color="auto"/>
        <w:left w:val="none" w:sz="0" w:space="0" w:color="auto"/>
        <w:bottom w:val="none" w:sz="0" w:space="0" w:color="auto"/>
        <w:right w:val="none" w:sz="0" w:space="0" w:color="auto"/>
      </w:divBdr>
      <w:divsChild>
        <w:div w:id="1073695874">
          <w:marLeft w:val="0"/>
          <w:marRight w:val="0"/>
          <w:marTop w:val="0"/>
          <w:marBottom w:val="0"/>
          <w:divBdr>
            <w:top w:val="none" w:sz="0" w:space="0" w:color="auto"/>
            <w:left w:val="none" w:sz="0" w:space="0" w:color="auto"/>
            <w:bottom w:val="none" w:sz="0" w:space="0" w:color="auto"/>
            <w:right w:val="none" w:sz="0" w:space="0" w:color="auto"/>
          </w:divBdr>
          <w:divsChild>
            <w:div w:id="3128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3523">
      <w:bodyDiv w:val="1"/>
      <w:marLeft w:val="0"/>
      <w:marRight w:val="0"/>
      <w:marTop w:val="0"/>
      <w:marBottom w:val="0"/>
      <w:divBdr>
        <w:top w:val="none" w:sz="0" w:space="0" w:color="auto"/>
        <w:left w:val="none" w:sz="0" w:space="0" w:color="auto"/>
        <w:bottom w:val="none" w:sz="0" w:space="0" w:color="auto"/>
        <w:right w:val="none" w:sz="0" w:space="0" w:color="auto"/>
      </w:divBdr>
    </w:div>
    <w:div w:id="1289359607">
      <w:bodyDiv w:val="1"/>
      <w:marLeft w:val="0"/>
      <w:marRight w:val="0"/>
      <w:marTop w:val="0"/>
      <w:marBottom w:val="0"/>
      <w:divBdr>
        <w:top w:val="none" w:sz="0" w:space="0" w:color="auto"/>
        <w:left w:val="none" w:sz="0" w:space="0" w:color="auto"/>
        <w:bottom w:val="none" w:sz="0" w:space="0" w:color="auto"/>
        <w:right w:val="none" w:sz="0" w:space="0" w:color="auto"/>
      </w:divBdr>
    </w:div>
    <w:div w:id="1352797093">
      <w:bodyDiv w:val="1"/>
      <w:marLeft w:val="0"/>
      <w:marRight w:val="0"/>
      <w:marTop w:val="0"/>
      <w:marBottom w:val="0"/>
      <w:divBdr>
        <w:top w:val="none" w:sz="0" w:space="0" w:color="auto"/>
        <w:left w:val="none" w:sz="0" w:space="0" w:color="auto"/>
        <w:bottom w:val="none" w:sz="0" w:space="0" w:color="auto"/>
        <w:right w:val="none" w:sz="0" w:space="0" w:color="auto"/>
      </w:divBdr>
      <w:divsChild>
        <w:div w:id="448816034">
          <w:marLeft w:val="0"/>
          <w:marRight w:val="0"/>
          <w:marTop w:val="0"/>
          <w:marBottom w:val="0"/>
          <w:divBdr>
            <w:top w:val="none" w:sz="0" w:space="0" w:color="auto"/>
            <w:left w:val="none" w:sz="0" w:space="0" w:color="auto"/>
            <w:bottom w:val="none" w:sz="0" w:space="0" w:color="auto"/>
            <w:right w:val="none" w:sz="0" w:space="0" w:color="auto"/>
          </w:divBdr>
          <w:divsChild>
            <w:div w:id="8830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9695">
      <w:bodyDiv w:val="1"/>
      <w:marLeft w:val="0"/>
      <w:marRight w:val="0"/>
      <w:marTop w:val="0"/>
      <w:marBottom w:val="0"/>
      <w:divBdr>
        <w:top w:val="none" w:sz="0" w:space="0" w:color="auto"/>
        <w:left w:val="none" w:sz="0" w:space="0" w:color="auto"/>
        <w:bottom w:val="none" w:sz="0" w:space="0" w:color="auto"/>
        <w:right w:val="none" w:sz="0" w:space="0" w:color="auto"/>
      </w:divBdr>
    </w:div>
    <w:div w:id="1562642693">
      <w:bodyDiv w:val="1"/>
      <w:marLeft w:val="0"/>
      <w:marRight w:val="0"/>
      <w:marTop w:val="0"/>
      <w:marBottom w:val="0"/>
      <w:divBdr>
        <w:top w:val="none" w:sz="0" w:space="0" w:color="auto"/>
        <w:left w:val="none" w:sz="0" w:space="0" w:color="auto"/>
        <w:bottom w:val="none" w:sz="0" w:space="0" w:color="auto"/>
        <w:right w:val="none" w:sz="0" w:space="0" w:color="auto"/>
      </w:divBdr>
    </w:div>
    <w:div w:id="206767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3schools.com/html/"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gamemania.nl/nl" TargetMode="External"/><Relationship Id="rId17" Type="http://schemas.openxmlformats.org/officeDocument/2006/relationships/hyperlink" Target="mailto:administratie@nerdygadgets.nl" TargetMode="External"/><Relationship Id="rId2" Type="http://schemas.openxmlformats.org/officeDocument/2006/relationships/customXml" Target="../customXml/item2.xml"/><Relationship Id="rId16" Type="http://schemas.openxmlformats.org/officeDocument/2006/relationships/hyperlink" Target="https://app.moqups.com/YDank5ySTLMQlJgkUKJbtRnG7Pl7HN4L/view/page/a2a00afc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ol.com/nl/nl/"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rello.com/b/xrtXICDY/nerdy-gadget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ren.windesheim.nl/d2l/le/lessons/68798/topics/714684"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v\Downloads\Verslag.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69D18CAE75644ABF88B6C5CE8EE558" ma:contentTypeVersion="20" ma:contentTypeDescription="Een nieuw document maken." ma:contentTypeScope="" ma:versionID="e3e590a4116bff31b230e8d0c4bedbb0">
  <xsd:schema xmlns:xsd="http://www.w3.org/2001/XMLSchema" xmlns:xs="http://www.w3.org/2001/XMLSchema" xmlns:p="http://schemas.microsoft.com/office/2006/metadata/properties" xmlns:ns1="http://schemas.microsoft.com/sharepoint/v3" xmlns:ns2="eff0eb1c-da76-40bb-923b-17ae0e54e299" xmlns:ns3="e2f04a2a-689e-4008-a36e-b1da6c076bea" targetNamespace="http://schemas.microsoft.com/office/2006/metadata/properties" ma:root="true" ma:fieldsID="7310d60a6292b15a00ba14b2a8d82ce3" ns1:_="" ns2:_="" ns3:_="">
    <xsd:import namespace="http://schemas.microsoft.com/sharepoint/v3"/>
    <xsd:import namespace="eff0eb1c-da76-40bb-923b-17ae0e54e299"/>
    <xsd:import namespace="e2f04a2a-689e-4008-a36e-b1da6c076b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Eigenschappen van het geïntegreerd beleid voor naleving" ma:hidden="true" ma:internalName="_ip_UnifiedCompliancePolicyProperties">
      <xsd:simpleType>
        <xsd:restriction base="dms:Note"/>
      </xsd:simpleType>
    </xsd:element>
    <xsd:element name="_ip_UnifiedCompliancePolicyUIAction" ma:index="19"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f0eb1c-da76-40bb-923b-17ae0e54e2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f04a2a-689e-4008-a36e-b1da6c076bea"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5" nillable="true" ma:displayName="Taxonomy Catch All Column" ma:hidden="true" ma:list="{bfc5b2a2-eb85-41c0-955f-bfd296219baf}" ma:internalName="TaxCatchAll" ma:showField="CatchAllData" ma:web="e2f04a2a-689e-4008-a36e-b1da6c076b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eff0eb1c-da76-40bb-923b-17ae0e54e299">
      <Terms xmlns="http://schemas.microsoft.com/office/infopath/2007/PartnerControls"/>
    </lcf76f155ced4ddcb4097134ff3c332f>
    <_ip_UnifiedCompliancePolicyProperties xmlns="http://schemas.microsoft.com/sharepoint/v3" xsi:nil="true"/>
    <TaxCatchAll xmlns="e2f04a2a-689e-4008-a36e-b1da6c076bea" xsi:nil="true"/>
  </documentManagement>
</p:properties>
</file>

<file path=customXml/itemProps1.xml><?xml version="1.0" encoding="utf-8"?>
<ds:datastoreItem xmlns:ds="http://schemas.openxmlformats.org/officeDocument/2006/customXml" ds:itemID="{FCA80334-0F24-4B05-BA14-51D7EE5D1EBC}">
  <ds:schemaRefs>
    <ds:schemaRef ds:uri="http://schemas.openxmlformats.org/officeDocument/2006/bibliography"/>
  </ds:schemaRefs>
</ds:datastoreItem>
</file>

<file path=customXml/itemProps2.xml><?xml version="1.0" encoding="utf-8"?>
<ds:datastoreItem xmlns:ds="http://schemas.openxmlformats.org/officeDocument/2006/customXml" ds:itemID="{DD7172B9-CA84-49AE-BD9D-98AFED0C53A5}">
  <ds:schemaRefs>
    <ds:schemaRef ds:uri="http://schemas.microsoft.com/sharepoint/v3/contenttype/forms"/>
  </ds:schemaRefs>
</ds:datastoreItem>
</file>

<file path=customXml/itemProps3.xml><?xml version="1.0" encoding="utf-8"?>
<ds:datastoreItem xmlns:ds="http://schemas.openxmlformats.org/officeDocument/2006/customXml" ds:itemID="{F74942A0-1AB3-49C2-A508-7128B5C0F8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f0eb1c-da76-40bb-923b-17ae0e54e299"/>
    <ds:schemaRef ds:uri="e2f04a2a-689e-4008-a36e-b1da6c076b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F92A97-7CDF-4AA4-BE4F-BBD1E63CBB83}">
  <ds:schemaRefs>
    <ds:schemaRef ds:uri="http://schemas.microsoft.com/office/2006/metadata/properties"/>
    <ds:schemaRef ds:uri="http://schemas.microsoft.com/office/infopath/2007/PartnerControls"/>
    <ds:schemaRef ds:uri="http://schemas.microsoft.com/sharepoint/v3"/>
    <ds:schemaRef ds:uri="eff0eb1c-da76-40bb-923b-17ae0e54e299"/>
    <ds:schemaRef ds:uri="e2f04a2a-689e-4008-a36e-b1da6c076bea"/>
  </ds:schemaRefs>
</ds:datastoreItem>
</file>

<file path=docProps/app.xml><?xml version="1.0" encoding="utf-8"?>
<Properties xmlns="http://schemas.openxmlformats.org/officeDocument/2006/extended-properties" xmlns:vt="http://schemas.openxmlformats.org/officeDocument/2006/docPropsVTypes">
  <Template>Verslag</Template>
  <TotalTime>2206</TotalTime>
  <Pages>13</Pages>
  <Words>2951</Words>
  <Characters>16232</Characters>
  <Application>Microsoft Office Word</Application>
  <DocSecurity>0</DocSecurity>
  <Lines>135</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Betreft:</vt:lpstr>
      <vt:lpstr>Betreft:</vt:lpstr>
    </vt:vector>
  </TitlesOfParts>
  <Company>Windesheim</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Betreft:</dc:title>
  <dc:subject/>
  <dc:creator>N V</dc:creator>
  <cp:keywords/>
  <cp:lastModifiedBy>Alexander Dijkhuizen</cp:lastModifiedBy>
  <cp:revision>18</cp:revision>
  <cp:lastPrinted>2017-05-04T11:48:00Z</cp:lastPrinted>
  <dcterms:created xsi:type="dcterms:W3CDTF">2023-09-27T12:13:00Z</dcterms:created>
  <dcterms:modified xsi:type="dcterms:W3CDTF">2023-10-09T21:11:00Z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0x0101008469D18CAE75644ABF88B6C5CE8EE558</vt:lpwstr>
  </property>
  <property fmtid="{D5CDD505-2E9C-101B-9397-08002B2CF9AE}" pid="3" name="Order">
    <vt:r8>200</vt:r8>
  </property>
  <property fmtid="{D5CDD505-2E9C-101B-9397-08002B2CF9AE}" pid="4" name="URL">
    <vt:lpwstr/>
  </property>
  <property fmtid="{D5CDD505-2E9C-101B-9397-08002B2CF9AE}" pid="5" name="GrammarlyDocumentId">
    <vt:lpwstr>dd598b44-e296-4a5a-a5fe-da7d70e82953</vt:lpwstr>
  </property>
</Properties>
</file>