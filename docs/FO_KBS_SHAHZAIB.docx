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0" w:type="dxa"/>
        <w:tblBorders>
          <w:top w:val="single" w:sz="2" w:space="0" w:color="auto"/>
          <w:bottom w:val="single" w:sz="2" w:space="0" w:color="auto"/>
        </w:tblBorders>
        <w:tblLayout w:type="fixed"/>
        <w:tblCellMar>
          <w:left w:w="70" w:type="dxa"/>
          <w:right w:w="70" w:type="dxa"/>
        </w:tblCellMar>
        <w:tblLook w:val="04A0" w:firstRow="1" w:lastRow="0" w:firstColumn="1" w:lastColumn="0" w:noHBand="0" w:noVBand="1"/>
      </w:tblPr>
      <w:tblGrid>
        <w:gridCol w:w="8789"/>
        <w:gridCol w:w="421"/>
      </w:tblGrid>
      <w:tr w:rsidR="00693AB6" w:rsidRPr="009D1C85" w14:paraId="7CF860D9" w14:textId="77777777" w:rsidTr="009D1C85">
        <w:trPr>
          <w:cantSplit/>
          <w:trHeight w:val="280"/>
        </w:trPr>
        <w:tc>
          <w:tcPr>
            <w:tcW w:w="8789" w:type="dxa"/>
            <w:tcBorders>
              <w:top w:val="single" w:sz="2" w:space="0" w:color="auto"/>
              <w:left w:val="nil"/>
              <w:bottom w:val="nil"/>
              <w:right w:val="nil"/>
            </w:tcBorders>
            <w:vAlign w:val="center"/>
            <w:hideMark/>
          </w:tcPr>
          <w:p w14:paraId="5AA0702B" w14:textId="5695E46B" w:rsidR="00693AB6" w:rsidRPr="009D1C85" w:rsidRDefault="00693AB6">
            <w:pPr>
              <w:rPr>
                <w:b/>
                <w:bCs/>
              </w:rPr>
            </w:pPr>
            <w:r w:rsidRPr="009D1C85">
              <w:rPr>
                <w:b/>
                <w:bCs/>
              </w:rPr>
              <w:t>Betreft:</w:t>
            </w:r>
            <w:r w:rsidR="00A6277A" w:rsidRPr="009D1C85">
              <w:rPr>
                <w:b/>
                <w:bCs/>
              </w:rPr>
              <w:t xml:space="preserve"> KBS</w:t>
            </w:r>
          </w:p>
        </w:tc>
        <w:tc>
          <w:tcPr>
            <w:tcW w:w="421" w:type="dxa"/>
            <w:tcBorders>
              <w:top w:val="single" w:sz="2" w:space="0" w:color="auto"/>
              <w:left w:val="nil"/>
              <w:bottom w:val="nil"/>
              <w:right w:val="nil"/>
            </w:tcBorders>
            <w:vAlign w:val="center"/>
          </w:tcPr>
          <w:p w14:paraId="57FC1682" w14:textId="77777777" w:rsidR="00693AB6" w:rsidRPr="009D1C85" w:rsidRDefault="00693AB6">
            <w:pPr>
              <w:rPr>
                <w:b/>
                <w:bCs/>
              </w:rPr>
            </w:pPr>
          </w:p>
        </w:tc>
      </w:tr>
      <w:tr w:rsidR="00693AB6" w:rsidRPr="009D1C85" w14:paraId="69CE87FB" w14:textId="77777777" w:rsidTr="009D1C85">
        <w:trPr>
          <w:cantSplit/>
          <w:trHeight w:val="280"/>
        </w:trPr>
        <w:tc>
          <w:tcPr>
            <w:tcW w:w="8789" w:type="dxa"/>
            <w:tcBorders>
              <w:top w:val="single" w:sz="2" w:space="0" w:color="auto"/>
              <w:left w:val="nil"/>
              <w:bottom w:val="nil"/>
              <w:right w:val="nil"/>
            </w:tcBorders>
            <w:vAlign w:val="center"/>
            <w:hideMark/>
          </w:tcPr>
          <w:p w14:paraId="5FA86D0D" w14:textId="11A07963" w:rsidR="00693AB6" w:rsidRPr="009D1C85" w:rsidRDefault="00693AB6">
            <w:pPr>
              <w:rPr>
                <w:b/>
                <w:bCs/>
              </w:rPr>
            </w:pPr>
            <w:r w:rsidRPr="009D1C85">
              <w:rPr>
                <w:b/>
                <w:bCs/>
              </w:rPr>
              <w:t>Datum:</w:t>
            </w:r>
            <w:r w:rsidR="00A6277A" w:rsidRPr="009D1C85">
              <w:rPr>
                <w:b/>
                <w:bCs/>
              </w:rPr>
              <w:t xml:space="preserve"> 06-10-2023</w:t>
            </w:r>
          </w:p>
        </w:tc>
        <w:tc>
          <w:tcPr>
            <w:tcW w:w="421" w:type="dxa"/>
            <w:tcBorders>
              <w:top w:val="single" w:sz="2" w:space="0" w:color="auto"/>
              <w:left w:val="nil"/>
              <w:bottom w:val="nil"/>
              <w:right w:val="nil"/>
            </w:tcBorders>
            <w:vAlign w:val="center"/>
          </w:tcPr>
          <w:p w14:paraId="5B6C6E41" w14:textId="77777777" w:rsidR="00693AB6" w:rsidRPr="009D1C85" w:rsidRDefault="00693AB6"/>
        </w:tc>
      </w:tr>
      <w:tr w:rsidR="00693AB6" w:rsidRPr="009D1C85" w14:paraId="5B91C010" w14:textId="77777777" w:rsidTr="009D1C85">
        <w:trPr>
          <w:cantSplit/>
          <w:trHeight w:val="280"/>
        </w:trPr>
        <w:tc>
          <w:tcPr>
            <w:tcW w:w="8789" w:type="dxa"/>
            <w:tcBorders>
              <w:top w:val="nil"/>
              <w:left w:val="nil"/>
              <w:bottom w:val="nil"/>
              <w:right w:val="nil"/>
            </w:tcBorders>
            <w:vAlign w:val="center"/>
            <w:hideMark/>
          </w:tcPr>
          <w:p w14:paraId="52E3D5B1" w14:textId="2E48D2D7" w:rsidR="00A6277A" w:rsidRPr="009D1C85" w:rsidRDefault="00693AB6">
            <w:pPr>
              <w:rPr>
                <w:b/>
                <w:bCs/>
              </w:rPr>
            </w:pPr>
            <w:r w:rsidRPr="009D1C85">
              <w:rPr>
                <w:b/>
                <w:bCs/>
              </w:rPr>
              <w:t>Van:</w:t>
            </w:r>
            <w:r w:rsidR="00A6277A" w:rsidRPr="009D1C85">
              <w:rPr>
                <w:b/>
                <w:bCs/>
              </w:rPr>
              <w:t xml:space="preserve"> Shahzaib, Danyaal, Wiljan, </w:t>
            </w:r>
          </w:p>
          <w:p w14:paraId="33439641" w14:textId="7D0F66B3" w:rsidR="00693AB6" w:rsidRPr="009D1C85" w:rsidRDefault="00A6277A">
            <w:pPr>
              <w:rPr>
                <w:b/>
                <w:bCs/>
              </w:rPr>
            </w:pPr>
            <w:r w:rsidRPr="009D1C85">
              <w:rPr>
                <w:b/>
                <w:bCs/>
              </w:rPr>
              <w:t>Hieu, Alexander</w:t>
            </w:r>
          </w:p>
        </w:tc>
        <w:tc>
          <w:tcPr>
            <w:tcW w:w="421" w:type="dxa"/>
            <w:tcBorders>
              <w:top w:val="nil"/>
              <w:left w:val="nil"/>
              <w:bottom w:val="nil"/>
              <w:right w:val="nil"/>
            </w:tcBorders>
            <w:vAlign w:val="center"/>
          </w:tcPr>
          <w:p w14:paraId="42E80EEF" w14:textId="77777777" w:rsidR="00693AB6" w:rsidRPr="009D1C85" w:rsidRDefault="00693AB6"/>
        </w:tc>
      </w:tr>
      <w:tr w:rsidR="00693AB6" w:rsidRPr="009D1C85" w14:paraId="28464D4D" w14:textId="77777777" w:rsidTr="009D1C85">
        <w:trPr>
          <w:cantSplit/>
          <w:trHeight w:val="280"/>
        </w:trPr>
        <w:tc>
          <w:tcPr>
            <w:tcW w:w="8789" w:type="dxa"/>
            <w:tcBorders>
              <w:top w:val="nil"/>
              <w:left w:val="nil"/>
              <w:bottom w:val="nil"/>
              <w:right w:val="nil"/>
            </w:tcBorders>
            <w:vAlign w:val="center"/>
            <w:hideMark/>
          </w:tcPr>
          <w:p w14:paraId="01820C78" w14:textId="4F56C9E3" w:rsidR="00693AB6" w:rsidRPr="009D1C85" w:rsidRDefault="00693AB6">
            <w:pPr>
              <w:rPr>
                <w:b/>
                <w:bCs/>
              </w:rPr>
            </w:pPr>
            <w:r w:rsidRPr="009D1C85">
              <w:rPr>
                <w:b/>
                <w:bCs/>
              </w:rPr>
              <w:t>Aan:</w:t>
            </w:r>
            <w:r w:rsidR="00A6277A" w:rsidRPr="009D1C85">
              <w:rPr>
                <w:b/>
                <w:bCs/>
              </w:rPr>
              <w:t xml:space="preserve"> Albier Fayez</w:t>
            </w:r>
          </w:p>
        </w:tc>
        <w:tc>
          <w:tcPr>
            <w:tcW w:w="421" w:type="dxa"/>
            <w:tcBorders>
              <w:top w:val="nil"/>
              <w:left w:val="nil"/>
              <w:bottom w:val="nil"/>
              <w:right w:val="nil"/>
            </w:tcBorders>
            <w:vAlign w:val="center"/>
          </w:tcPr>
          <w:p w14:paraId="75250539" w14:textId="77777777" w:rsidR="00693AB6" w:rsidRPr="009D1C85" w:rsidRDefault="00693AB6"/>
        </w:tc>
      </w:tr>
      <w:tr w:rsidR="00693AB6" w:rsidRPr="009D1C85" w14:paraId="17A0AAC7" w14:textId="77777777" w:rsidTr="009D1C85">
        <w:trPr>
          <w:cantSplit/>
          <w:trHeight w:val="280"/>
        </w:trPr>
        <w:tc>
          <w:tcPr>
            <w:tcW w:w="8789" w:type="dxa"/>
            <w:tcBorders>
              <w:top w:val="nil"/>
              <w:left w:val="nil"/>
              <w:bottom w:val="nil"/>
              <w:right w:val="nil"/>
            </w:tcBorders>
            <w:vAlign w:val="center"/>
          </w:tcPr>
          <w:p w14:paraId="2C105013" w14:textId="091BC1AA" w:rsidR="00693AB6" w:rsidRPr="009D1C85" w:rsidRDefault="00693AB6">
            <w:pPr>
              <w:rPr>
                <w:b/>
                <w:bCs/>
              </w:rPr>
            </w:pPr>
          </w:p>
        </w:tc>
        <w:tc>
          <w:tcPr>
            <w:tcW w:w="421" w:type="dxa"/>
            <w:tcBorders>
              <w:top w:val="nil"/>
              <w:left w:val="nil"/>
              <w:bottom w:val="nil"/>
              <w:right w:val="nil"/>
            </w:tcBorders>
            <w:vAlign w:val="center"/>
          </w:tcPr>
          <w:p w14:paraId="08DCBF39" w14:textId="77777777" w:rsidR="00693AB6" w:rsidRPr="009D1C85" w:rsidRDefault="00693AB6">
            <w:bookmarkStart w:id="0" w:name="aanwezig"/>
            <w:bookmarkEnd w:id="0"/>
          </w:p>
        </w:tc>
      </w:tr>
      <w:tr w:rsidR="00693AB6" w:rsidRPr="009D1C85" w14:paraId="7E223378" w14:textId="77777777" w:rsidTr="009D1C85">
        <w:trPr>
          <w:cantSplit/>
          <w:trHeight w:val="280"/>
        </w:trPr>
        <w:tc>
          <w:tcPr>
            <w:tcW w:w="8789" w:type="dxa"/>
            <w:tcBorders>
              <w:top w:val="nil"/>
              <w:left w:val="nil"/>
              <w:bottom w:val="nil"/>
              <w:right w:val="nil"/>
            </w:tcBorders>
            <w:vAlign w:val="center"/>
          </w:tcPr>
          <w:p w14:paraId="09C44932" w14:textId="08E13C73" w:rsidR="00693AB6" w:rsidRPr="009D1C85" w:rsidRDefault="00693AB6">
            <w:pPr>
              <w:rPr>
                <w:b/>
                <w:bCs/>
              </w:rPr>
            </w:pPr>
          </w:p>
        </w:tc>
        <w:tc>
          <w:tcPr>
            <w:tcW w:w="421" w:type="dxa"/>
            <w:tcBorders>
              <w:top w:val="nil"/>
              <w:left w:val="nil"/>
              <w:bottom w:val="nil"/>
              <w:right w:val="nil"/>
            </w:tcBorders>
            <w:vAlign w:val="center"/>
          </w:tcPr>
          <w:p w14:paraId="4A38BFC8" w14:textId="77777777" w:rsidR="00693AB6" w:rsidRPr="009D1C85" w:rsidRDefault="00693AB6"/>
        </w:tc>
      </w:tr>
    </w:tbl>
    <w:p w14:paraId="011D7E4E" w14:textId="2E428F1C" w:rsidR="0095732E" w:rsidRPr="009D1C85" w:rsidRDefault="0095732E" w:rsidP="0095732E"/>
    <w:p w14:paraId="4A78FAD1" w14:textId="1E3AEF02" w:rsidR="002B61A4" w:rsidRPr="009D1C85" w:rsidRDefault="002B61A4" w:rsidP="0095732E"/>
    <w:p w14:paraId="55EFD35A" w14:textId="6C8C034D" w:rsidR="002B61A4" w:rsidRPr="009D1C85" w:rsidRDefault="002B61A4" w:rsidP="0095732E"/>
    <w:p w14:paraId="5267987C" w14:textId="6B519C18" w:rsidR="002B61A4" w:rsidRPr="009D1C85" w:rsidRDefault="002B61A4" w:rsidP="0095732E"/>
    <w:p w14:paraId="2169816E" w14:textId="77777777" w:rsidR="002B61A4" w:rsidRPr="009D1C85" w:rsidRDefault="002B61A4" w:rsidP="002B61A4">
      <w:pPr>
        <w:jc w:val="center"/>
        <w:rPr>
          <w:rFonts w:ascii="Century Gothic" w:hAnsi="Century Gothic" w:cs="Arial"/>
          <w:b/>
          <w:color w:val="44546A" w:themeColor="text2"/>
          <w:sz w:val="32"/>
        </w:rPr>
      </w:pPr>
    </w:p>
    <w:p w14:paraId="2AB3601E" w14:textId="77777777" w:rsidR="002B61A4" w:rsidRPr="009D1C85" w:rsidRDefault="002B61A4" w:rsidP="002B61A4">
      <w:pPr>
        <w:jc w:val="center"/>
        <w:rPr>
          <w:rFonts w:ascii="Century Gothic" w:hAnsi="Century Gothic" w:cs="Arial"/>
          <w:b/>
          <w:color w:val="44546A" w:themeColor="text2"/>
          <w:sz w:val="32"/>
        </w:rPr>
      </w:pPr>
    </w:p>
    <w:p w14:paraId="3E7B2601" w14:textId="43C05F9E" w:rsidR="002B61A4" w:rsidRPr="009D1C85" w:rsidRDefault="002B61A4" w:rsidP="00700D39">
      <w:pPr>
        <w:rPr>
          <w:rFonts w:ascii="Century Gothic" w:hAnsi="Century Gothic" w:cs="Arial"/>
        </w:rPr>
      </w:pPr>
      <w:bookmarkStart w:id="1" w:name="_Toc506753064"/>
      <w:r w:rsidRPr="009D1C85">
        <w:t xml:space="preserve">Versie </w:t>
      </w:r>
      <w:r w:rsidR="009D1C85" w:rsidRPr="009D1C85">
        <w:t>1</w:t>
      </w:r>
      <w:r w:rsidRPr="009D1C85">
        <w:t>.0.0</w:t>
      </w:r>
      <w:bookmarkEnd w:id="1"/>
    </w:p>
    <w:p w14:paraId="156DDCAB" w14:textId="77777777" w:rsidR="002B61A4" w:rsidRPr="009D1C85" w:rsidRDefault="002B61A4" w:rsidP="002B61A4">
      <w:pPr>
        <w:jc w:val="center"/>
        <w:outlineLvl w:val="0"/>
        <w:rPr>
          <w:rFonts w:ascii="Century Gothic" w:hAnsi="Century Gothic" w:cs="Arial"/>
          <w:b/>
          <w:color w:val="2E74B5" w:themeColor="accent5" w:themeShade="BF"/>
          <w:sz w:val="32"/>
        </w:rPr>
      </w:pPr>
    </w:p>
    <w:tbl>
      <w:tblPr>
        <w:tblStyle w:val="Lijsttabel3-Accent1"/>
        <w:tblW w:w="5000" w:type="pct"/>
        <w:tblLook w:val="04A0" w:firstRow="1" w:lastRow="0" w:firstColumn="1" w:lastColumn="0" w:noHBand="0" w:noVBand="1"/>
      </w:tblPr>
      <w:tblGrid>
        <w:gridCol w:w="803"/>
        <w:gridCol w:w="1709"/>
        <w:gridCol w:w="1888"/>
        <w:gridCol w:w="2844"/>
        <w:gridCol w:w="1823"/>
      </w:tblGrid>
      <w:tr w:rsidR="002B61A4" w:rsidRPr="009D1C85" w14:paraId="3A29AC9A" w14:textId="77777777" w:rsidTr="00700D39">
        <w:trPr>
          <w:cnfStyle w:val="100000000000" w:firstRow="1" w:lastRow="0" w:firstColumn="0" w:lastColumn="0" w:oddVBand="0" w:evenVBand="0" w:oddHBand="0" w:evenHBand="0" w:firstRowFirstColumn="0" w:firstRowLastColumn="0" w:lastRowFirstColumn="0" w:lastRowLastColumn="0"/>
          <w:trHeight w:val="440"/>
        </w:trPr>
        <w:tc>
          <w:tcPr>
            <w:cnfStyle w:val="001000000100" w:firstRow="0" w:lastRow="0" w:firstColumn="1" w:lastColumn="0" w:oddVBand="0" w:evenVBand="0" w:oddHBand="0" w:evenHBand="0" w:firstRowFirstColumn="1" w:firstRowLastColumn="0" w:lastRowFirstColumn="0" w:lastRowLastColumn="0"/>
            <w:tcW w:w="5000" w:type="pct"/>
            <w:gridSpan w:val="5"/>
            <w:hideMark/>
          </w:tcPr>
          <w:p w14:paraId="32B7399B" w14:textId="77777777" w:rsidR="002B61A4" w:rsidRPr="009D1C85" w:rsidRDefault="002B61A4" w:rsidP="00B5383C">
            <w:pPr>
              <w:pStyle w:val="TableHeading"/>
              <w:jc w:val="center"/>
              <w:rPr>
                <w:rFonts w:ascii="Century Gothic" w:hAnsi="Century Gothic"/>
                <w:color w:val="323E4F" w:themeColor="text2" w:themeShade="BF"/>
                <w:sz w:val="16"/>
                <w:lang w:val="nl-NL"/>
              </w:rPr>
            </w:pPr>
            <w:r w:rsidRPr="009D1C85">
              <w:rPr>
                <w:sz w:val="16"/>
                <w:lang w:val="nl-NL"/>
              </w:rPr>
              <w:t>VERSIEGESCHIEDENIS</w:t>
            </w:r>
          </w:p>
        </w:tc>
      </w:tr>
      <w:tr w:rsidR="002B61A4" w:rsidRPr="009D1C85" w14:paraId="6832921B" w14:textId="77777777" w:rsidTr="0070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pct"/>
            <w:tcBorders>
              <w:bottom w:val="single" w:sz="4" w:space="0" w:color="auto"/>
            </w:tcBorders>
            <w:shd w:val="clear" w:color="auto" w:fill="D5DCE4" w:themeFill="text2" w:themeFillTint="33"/>
            <w:hideMark/>
          </w:tcPr>
          <w:p w14:paraId="6BCF59BF" w14:textId="77777777" w:rsidR="002B61A4" w:rsidRPr="009D1C85" w:rsidRDefault="002B61A4" w:rsidP="00B5383C">
            <w:pPr>
              <w:pStyle w:val="TableHeading"/>
              <w:jc w:val="center"/>
              <w:rPr>
                <w:rFonts w:ascii="Century Gothic" w:hAnsi="Century Gothic"/>
                <w:color w:val="000000" w:themeColor="text1"/>
                <w:sz w:val="16"/>
                <w:lang w:val="nl-NL"/>
              </w:rPr>
            </w:pPr>
            <w:bookmarkStart w:id="2" w:name="ColumnTitle_01"/>
            <w:bookmarkEnd w:id="2"/>
            <w:r w:rsidRPr="009D1C85">
              <w:rPr>
                <w:color w:val="000000" w:themeColor="text1"/>
                <w:sz w:val="16"/>
                <w:lang w:val="nl-NL"/>
              </w:rPr>
              <w:t>VERSIE</w:t>
            </w:r>
          </w:p>
        </w:tc>
        <w:tc>
          <w:tcPr>
            <w:tcW w:w="1136" w:type="pct"/>
            <w:tcBorders>
              <w:bottom w:val="single" w:sz="4" w:space="0" w:color="auto"/>
            </w:tcBorders>
            <w:shd w:val="clear" w:color="auto" w:fill="D5DCE4" w:themeFill="text2" w:themeFillTint="33"/>
          </w:tcPr>
          <w:p w14:paraId="0CB2F15F" w14:textId="77777777" w:rsidR="002B61A4" w:rsidRPr="009D1C85" w:rsidRDefault="002B61A4" w:rsidP="00B5383C">
            <w:pPr>
              <w:pStyle w:val="TableHeading"/>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lang w:val="nl-NL"/>
              </w:rPr>
            </w:pPr>
            <w:r w:rsidRPr="009D1C85">
              <w:rPr>
                <w:color w:val="000000" w:themeColor="text1"/>
                <w:sz w:val="16"/>
                <w:lang w:val="nl-NL"/>
              </w:rPr>
              <w:t>GOEDGEKEURD DOOR</w:t>
            </w:r>
          </w:p>
        </w:tc>
        <w:tc>
          <w:tcPr>
            <w:tcW w:w="650" w:type="pct"/>
            <w:tcBorders>
              <w:bottom w:val="single" w:sz="4" w:space="0" w:color="auto"/>
            </w:tcBorders>
            <w:shd w:val="clear" w:color="auto" w:fill="D5DCE4" w:themeFill="text2" w:themeFillTint="33"/>
            <w:hideMark/>
          </w:tcPr>
          <w:p w14:paraId="47E27C17" w14:textId="77777777" w:rsidR="002B61A4" w:rsidRPr="009D1C85" w:rsidRDefault="002B61A4" w:rsidP="00B5383C">
            <w:pPr>
              <w:pStyle w:val="TableHeading"/>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lang w:val="nl-NL"/>
              </w:rPr>
            </w:pPr>
            <w:r w:rsidRPr="009D1C85">
              <w:rPr>
                <w:color w:val="000000" w:themeColor="text1"/>
                <w:sz w:val="16"/>
                <w:lang w:val="nl-NL"/>
              </w:rPr>
              <w:t>HERZIENINGSDATUM</w:t>
            </w:r>
          </w:p>
        </w:tc>
        <w:tc>
          <w:tcPr>
            <w:tcW w:w="1666" w:type="pct"/>
            <w:tcBorders>
              <w:bottom w:val="single" w:sz="4" w:space="0" w:color="auto"/>
            </w:tcBorders>
            <w:shd w:val="clear" w:color="auto" w:fill="D5DCE4" w:themeFill="text2" w:themeFillTint="33"/>
            <w:hideMark/>
          </w:tcPr>
          <w:p w14:paraId="56BF4922" w14:textId="77777777" w:rsidR="002B61A4" w:rsidRPr="009D1C85" w:rsidRDefault="002B61A4" w:rsidP="00B5383C">
            <w:pPr>
              <w:pStyle w:val="TableHeading"/>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lang w:val="nl-NL"/>
              </w:rPr>
            </w:pPr>
            <w:r w:rsidRPr="009D1C85">
              <w:rPr>
                <w:color w:val="000000" w:themeColor="text1"/>
                <w:sz w:val="16"/>
                <w:lang w:val="nl-NL"/>
              </w:rPr>
              <w:t>BESCHRIJVING VAN DE WIJZIGING</w:t>
            </w:r>
          </w:p>
        </w:tc>
        <w:tc>
          <w:tcPr>
            <w:tcW w:w="1103" w:type="pct"/>
            <w:tcBorders>
              <w:bottom w:val="single" w:sz="4" w:space="0" w:color="auto"/>
            </w:tcBorders>
            <w:shd w:val="clear" w:color="auto" w:fill="D5DCE4" w:themeFill="text2" w:themeFillTint="33"/>
            <w:hideMark/>
          </w:tcPr>
          <w:p w14:paraId="036581D6" w14:textId="77777777" w:rsidR="002B61A4" w:rsidRPr="009D1C85" w:rsidRDefault="002B61A4" w:rsidP="00B5383C">
            <w:pPr>
              <w:pStyle w:val="TableHeading"/>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lang w:val="nl-NL"/>
              </w:rPr>
            </w:pPr>
            <w:r w:rsidRPr="009D1C85">
              <w:rPr>
                <w:color w:val="000000" w:themeColor="text1"/>
                <w:sz w:val="16"/>
                <w:lang w:val="nl-NL"/>
              </w:rPr>
              <w:t>AUTEUR</w:t>
            </w:r>
          </w:p>
        </w:tc>
      </w:tr>
      <w:tr w:rsidR="002B61A4" w:rsidRPr="009D1C85" w14:paraId="0BDB5EA8" w14:textId="77777777" w:rsidTr="00700D39">
        <w:trPr>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771C0BD1" w14:textId="4F68AE3E" w:rsidR="002B61A4" w:rsidRPr="009D1C85" w:rsidRDefault="00A6277A" w:rsidP="00B5383C">
            <w:pPr>
              <w:pStyle w:val="TableText"/>
              <w:jc w:val="center"/>
              <w:rPr>
                <w:rFonts w:ascii="Century Gothic" w:hAnsi="Century Gothic"/>
                <w:color w:val="000000" w:themeColor="text1"/>
                <w:sz w:val="16"/>
              </w:rPr>
            </w:pPr>
            <w:r w:rsidRPr="009D1C85">
              <w:rPr>
                <w:rFonts w:ascii="Century Gothic" w:hAnsi="Century Gothic"/>
                <w:color w:val="000000" w:themeColor="text1"/>
                <w:sz w:val="16"/>
              </w:rPr>
              <w:t>1</w:t>
            </w:r>
          </w:p>
        </w:tc>
        <w:tc>
          <w:tcPr>
            <w:tcW w:w="1136" w:type="pct"/>
            <w:tcBorders>
              <w:top w:val="single" w:sz="4" w:space="0" w:color="auto"/>
              <w:left w:val="single" w:sz="4" w:space="0" w:color="auto"/>
              <w:bottom w:val="single" w:sz="4" w:space="0" w:color="auto"/>
              <w:right w:val="single" w:sz="4" w:space="0" w:color="auto"/>
            </w:tcBorders>
          </w:tcPr>
          <w:p w14:paraId="09FE545B" w14:textId="77777777" w:rsidR="002B61A4" w:rsidRPr="009D1C85" w:rsidRDefault="002B61A4" w:rsidP="00B5383C">
            <w:pPr>
              <w:pStyle w:val="TableText"/>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7CF6CB3F" w14:textId="083C7EB0" w:rsidR="002B61A4" w:rsidRPr="009D1C85" w:rsidRDefault="0076004A" w:rsidP="00B5383C">
            <w:pPr>
              <w:pStyle w:val="TableText"/>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r>
              <w:rPr>
                <w:rFonts w:ascii="Century Gothic" w:hAnsi="Century Gothic"/>
                <w:color w:val="000000" w:themeColor="text1"/>
                <w:sz w:val="16"/>
              </w:rPr>
              <w:t>6</w:t>
            </w:r>
            <w:r w:rsidR="009D1C85" w:rsidRPr="009D1C85">
              <w:rPr>
                <w:rFonts w:ascii="Century Gothic" w:hAnsi="Century Gothic"/>
                <w:color w:val="000000" w:themeColor="text1"/>
                <w:sz w:val="16"/>
              </w:rPr>
              <w:t>-10-2023</w:t>
            </w:r>
          </w:p>
        </w:tc>
        <w:tc>
          <w:tcPr>
            <w:tcW w:w="1666" w:type="pct"/>
            <w:tcBorders>
              <w:top w:val="single" w:sz="4" w:space="0" w:color="auto"/>
              <w:left w:val="single" w:sz="4" w:space="0" w:color="auto"/>
              <w:bottom w:val="single" w:sz="4" w:space="0" w:color="auto"/>
              <w:right w:val="single" w:sz="4" w:space="0" w:color="auto"/>
            </w:tcBorders>
          </w:tcPr>
          <w:p w14:paraId="22E025D3" w14:textId="32137A18" w:rsidR="002B61A4" w:rsidRPr="009D1C85" w:rsidRDefault="009D1C85" w:rsidP="00B5383C">
            <w:pPr>
              <w:pStyle w:val="TableText"/>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r w:rsidRPr="009D1C85">
              <w:rPr>
                <w:rFonts w:ascii="Century Gothic" w:hAnsi="Century Gothic"/>
                <w:color w:val="000000" w:themeColor="text1"/>
                <w:sz w:val="16"/>
              </w:rPr>
              <w:t>Document ingevuld</w:t>
            </w:r>
          </w:p>
        </w:tc>
        <w:tc>
          <w:tcPr>
            <w:tcW w:w="1103" w:type="pct"/>
            <w:tcBorders>
              <w:top w:val="single" w:sz="4" w:space="0" w:color="auto"/>
              <w:left w:val="single" w:sz="4" w:space="0" w:color="auto"/>
              <w:bottom w:val="single" w:sz="4" w:space="0" w:color="auto"/>
              <w:right w:val="single" w:sz="4" w:space="0" w:color="auto"/>
            </w:tcBorders>
          </w:tcPr>
          <w:p w14:paraId="0C17E5E6" w14:textId="31ECF84E" w:rsidR="002B61A4" w:rsidRPr="009D1C85" w:rsidRDefault="009D1C85" w:rsidP="00B5383C">
            <w:pPr>
              <w:pStyle w:val="TableText"/>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r w:rsidRPr="009D1C85">
              <w:rPr>
                <w:rFonts w:ascii="Century Gothic" w:hAnsi="Century Gothic"/>
                <w:color w:val="000000" w:themeColor="text1"/>
                <w:sz w:val="16"/>
              </w:rPr>
              <w:t>Danyaal en Shahzaib</w:t>
            </w:r>
          </w:p>
        </w:tc>
      </w:tr>
      <w:tr w:rsidR="002B61A4" w:rsidRPr="009D1C85" w14:paraId="014A3454" w14:textId="77777777" w:rsidTr="00700D39">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79CB0C0C" w14:textId="77777777" w:rsidR="002B61A4" w:rsidRPr="009D1C85" w:rsidRDefault="002B61A4" w:rsidP="00B5383C">
            <w:pPr>
              <w:pStyle w:val="TableText"/>
              <w:jc w:val="center"/>
              <w:rPr>
                <w:rFonts w:ascii="Century Gothic" w:hAnsi="Century Gothic"/>
                <w:color w:val="000000" w:themeColor="text1"/>
                <w:sz w:val="16"/>
              </w:rPr>
            </w:pPr>
          </w:p>
        </w:tc>
        <w:tc>
          <w:tcPr>
            <w:tcW w:w="1136" w:type="pct"/>
            <w:tcBorders>
              <w:top w:val="single" w:sz="4" w:space="0" w:color="auto"/>
              <w:left w:val="single" w:sz="4" w:space="0" w:color="auto"/>
              <w:bottom w:val="single" w:sz="4" w:space="0" w:color="auto"/>
              <w:right w:val="single" w:sz="4" w:space="0" w:color="auto"/>
            </w:tcBorders>
          </w:tcPr>
          <w:p w14:paraId="7D9A3153" w14:textId="77777777" w:rsidR="002B61A4" w:rsidRPr="009D1C85" w:rsidRDefault="002B61A4" w:rsidP="00B5383C">
            <w:pPr>
              <w:pStyle w:val="TableText"/>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1F633EDB" w14:textId="77777777" w:rsidR="002B61A4" w:rsidRPr="009D1C85" w:rsidRDefault="002B61A4" w:rsidP="00B5383C">
            <w:pPr>
              <w:pStyle w:val="TableText"/>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1666" w:type="pct"/>
            <w:tcBorders>
              <w:top w:val="single" w:sz="4" w:space="0" w:color="auto"/>
              <w:left w:val="single" w:sz="4" w:space="0" w:color="auto"/>
              <w:bottom w:val="single" w:sz="4" w:space="0" w:color="auto"/>
              <w:right w:val="single" w:sz="4" w:space="0" w:color="auto"/>
            </w:tcBorders>
          </w:tcPr>
          <w:p w14:paraId="3D6F1B38" w14:textId="77777777" w:rsidR="002B61A4" w:rsidRPr="009D1C85" w:rsidRDefault="002B61A4" w:rsidP="00B5383C">
            <w:pPr>
              <w:pStyle w:val="TableText"/>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1103" w:type="pct"/>
            <w:tcBorders>
              <w:top w:val="single" w:sz="4" w:space="0" w:color="auto"/>
              <w:left w:val="single" w:sz="4" w:space="0" w:color="auto"/>
              <w:bottom w:val="single" w:sz="4" w:space="0" w:color="auto"/>
              <w:right w:val="single" w:sz="4" w:space="0" w:color="auto"/>
            </w:tcBorders>
          </w:tcPr>
          <w:p w14:paraId="6A740E01" w14:textId="77777777" w:rsidR="002B61A4" w:rsidRPr="009D1C85" w:rsidRDefault="002B61A4" w:rsidP="00B5383C">
            <w:pPr>
              <w:pStyle w:val="TableText"/>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r>
      <w:tr w:rsidR="002B61A4" w:rsidRPr="009D1C85" w14:paraId="40D21398" w14:textId="77777777" w:rsidTr="00700D39">
        <w:trPr>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16C62694" w14:textId="77777777" w:rsidR="002B61A4" w:rsidRPr="009D1C85" w:rsidRDefault="002B61A4" w:rsidP="00B5383C">
            <w:pPr>
              <w:pStyle w:val="TableText"/>
              <w:jc w:val="center"/>
              <w:rPr>
                <w:rFonts w:ascii="Century Gothic" w:hAnsi="Century Gothic"/>
                <w:color w:val="000000" w:themeColor="text1"/>
                <w:sz w:val="16"/>
              </w:rPr>
            </w:pPr>
          </w:p>
        </w:tc>
        <w:tc>
          <w:tcPr>
            <w:tcW w:w="1136" w:type="pct"/>
            <w:tcBorders>
              <w:top w:val="single" w:sz="4" w:space="0" w:color="auto"/>
              <w:left w:val="single" w:sz="4" w:space="0" w:color="auto"/>
              <w:bottom w:val="single" w:sz="4" w:space="0" w:color="auto"/>
              <w:right w:val="single" w:sz="4" w:space="0" w:color="auto"/>
            </w:tcBorders>
          </w:tcPr>
          <w:p w14:paraId="4AC2A7C0" w14:textId="77777777" w:rsidR="002B61A4" w:rsidRPr="009D1C85" w:rsidRDefault="002B61A4" w:rsidP="00B5383C">
            <w:pPr>
              <w:pStyle w:val="TableText"/>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28AA47A2" w14:textId="77777777" w:rsidR="002B61A4" w:rsidRPr="009D1C85" w:rsidRDefault="002B61A4" w:rsidP="00B5383C">
            <w:pPr>
              <w:pStyle w:val="TableText"/>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1666" w:type="pct"/>
            <w:tcBorders>
              <w:top w:val="single" w:sz="4" w:space="0" w:color="auto"/>
              <w:left w:val="single" w:sz="4" w:space="0" w:color="auto"/>
              <w:bottom w:val="single" w:sz="4" w:space="0" w:color="auto"/>
              <w:right w:val="single" w:sz="4" w:space="0" w:color="auto"/>
            </w:tcBorders>
          </w:tcPr>
          <w:p w14:paraId="278AC99A" w14:textId="77777777" w:rsidR="002B61A4" w:rsidRPr="009D1C85" w:rsidRDefault="002B61A4" w:rsidP="00B5383C">
            <w:pPr>
              <w:pStyle w:val="TableText"/>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1103" w:type="pct"/>
            <w:tcBorders>
              <w:top w:val="single" w:sz="4" w:space="0" w:color="auto"/>
              <w:left w:val="single" w:sz="4" w:space="0" w:color="auto"/>
              <w:bottom w:val="single" w:sz="4" w:space="0" w:color="auto"/>
              <w:right w:val="single" w:sz="4" w:space="0" w:color="auto"/>
            </w:tcBorders>
          </w:tcPr>
          <w:p w14:paraId="1264D1D2" w14:textId="77777777" w:rsidR="002B61A4" w:rsidRPr="009D1C85" w:rsidRDefault="002B61A4" w:rsidP="00B5383C">
            <w:pPr>
              <w:pStyle w:val="TableText"/>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r>
      <w:tr w:rsidR="002B61A4" w:rsidRPr="009D1C85" w14:paraId="03FC327E" w14:textId="77777777" w:rsidTr="00700D39">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564691CC" w14:textId="77777777" w:rsidR="002B61A4" w:rsidRPr="009D1C85" w:rsidRDefault="002B61A4" w:rsidP="00B5383C">
            <w:pPr>
              <w:pStyle w:val="TableText"/>
              <w:jc w:val="center"/>
              <w:rPr>
                <w:rFonts w:ascii="Century Gothic" w:hAnsi="Century Gothic"/>
                <w:color w:val="000000" w:themeColor="text1"/>
                <w:sz w:val="16"/>
              </w:rPr>
            </w:pPr>
          </w:p>
        </w:tc>
        <w:tc>
          <w:tcPr>
            <w:tcW w:w="1136" w:type="pct"/>
            <w:tcBorders>
              <w:top w:val="single" w:sz="4" w:space="0" w:color="auto"/>
              <w:left w:val="single" w:sz="4" w:space="0" w:color="auto"/>
              <w:bottom w:val="single" w:sz="4" w:space="0" w:color="auto"/>
              <w:right w:val="single" w:sz="4" w:space="0" w:color="auto"/>
            </w:tcBorders>
          </w:tcPr>
          <w:p w14:paraId="6C54284E" w14:textId="77777777" w:rsidR="002B61A4" w:rsidRPr="009D1C85" w:rsidRDefault="002B61A4" w:rsidP="00B5383C">
            <w:pPr>
              <w:pStyle w:val="TableText"/>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739B396F" w14:textId="77777777" w:rsidR="002B61A4" w:rsidRPr="009D1C85" w:rsidRDefault="002B61A4" w:rsidP="00B5383C">
            <w:pPr>
              <w:pStyle w:val="TableText"/>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1666" w:type="pct"/>
            <w:tcBorders>
              <w:top w:val="single" w:sz="4" w:space="0" w:color="auto"/>
              <w:left w:val="single" w:sz="4" w:space="0" w:color="auto"/>
              <w:bottom w:val="single" w:sz="4" w:space="0" w:color="auto"/>
              <w:right w:val="single" w:sz="4" w:space="0" w:color="auto"/>
            </w:tcBorders>
          </w:tcPr>
          <w:p w14:paraId="24F75654" w14:textId="77777777" w:rsidR="002B61A4" w:rsidRPr="009D1C85" w:rsidRDefault="002B61A4" w:rsidP="00B5383C">
            <w:pPr>
              <w:pStyle w:val="TableText"/>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1103" w:type="pct"/>
            <w:tcBorders>
              <w:top w:val="single" w:sz="4" w:space="0" w:color="auto"/>
              <w:left w:val="single" w:sz="4" w:space="0" w:color="auto"/>
              <w:bottom w:val="single" w:sz="4" w:space="0" w:color="auto"/>
              <w:right w:val="single" w:sz="4" w:space="0" w:color="auto"/>
            </w:tcBorders>
          </w:tcPr>
          <w:p w14:paraId="3FB7A9DC" w14:textId="77777777" w:rsidR="002B61A4" w:rsidRPr="009D1C85" w:rsidRDefault="002B61A4" w:rsidP="00B5383C">
            <w:pPr>
              <w:pStyle w:val="TableText"/>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r>
      <w:tr w:rsidR="002B61A4" w:rsidRPr="009D1C85" w14:paraId="6BA8C839" w14:textId="77777777" w:rsidTr="00700D39">
        <w:trPr>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7D29CFE1" w14:textId="77777777" w:rsidR="002B61A4" w:rsidRPr="009D1C85" w:rsidRDefault="002B61A4" w:rsidP="00B5383C">
            <w:pPr>
              <w:pStyle w:val="TableText"/>
              <w:jc w:val="center"/>
              <w:rPr>
                <w:rFonts w:ascii="Century Gothic" w:hAnsi="Century Gothic"/>
                <w:color w:val="000000" w:themeColor="text1"/>
                <w:sz w:val="16"/>
              </w:rPr>
            </w:pPr>
          </w:p>
        </w:tc>
        <w:tc>
          <w:tcPr>
            <w:tcW w:w="1136" w:type="pct"/>
            <w:tcBorders>
              <w:top w:val="single" w:sz="4" w:space="0" w:color="auto"/>
              <w:left w:val="single" w:sz="4" w:space="0" w:color="auto"/>
              <w:bottom w:val="single" w:sz="4" w:space="0" w:color="auto"/>
              <w:right w:val="single" w:sz="4" w:space="0" w:color="auto"/>
            </w:tcBorders>
          </w:tcPr>
          <w:p w14:paraId="4818EF36" w14:textId="77777777" w:rsidR="002B61A4" w:rsidRPr="009D1C85" w:rsidRDefault="002B61A4" w:rsidP="00B5383C">
            <w:pPr>
              <w:pStyle w:val="TableText"/>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7F9DC9D9" w14:textId="77777777" w:rsidR="002B61A4" w:rsidRPr="009D1C85" w:rsidRDefault="002B61A4" w:rsidP="00B5383C">
            <w:pPr>
              <w:pStyle w:val="TableText"/>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1666" w:type="pct"/>
            <w:tcBorders>
              <w:top w:val="single" w:sz="4" w:space="0" w:color="auto"/>
              <w:left w:val="single" w:sz="4" w:space="0" w:color="auto"/>
              <w:bottom w:val="single" w:sz="4" w:space="0" w:color="auto"/>
              <w:right w:val="single" w:sz="4" w:space="0" w:color="auto"/>
            </w:tcBorders>
          </w:tcPr>
          <w:p w14:paraId="635584DD" w14:textId="77777777" w:rsidR="002B61A4" w:rsidRPr="009D1C85" w:rsidRDefault="002B61A4" w:rsidP="00B5383C">
            <w:pPr>
              <w:pStyle w:val="TableText"/>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1103" w:type="pct"/>
            <w:tcBorders>
              <w:top w:val="single" w:sz="4" w:space="0" w:color="auto"/>
              <w:left w:val="single" w:sz="4" w:space="0" w:color="auto"/>
              <w:bottom w:val="single" w:sz="4" w:space="0" w:color="auto"/>
              <w:right w:val="single" w:sz="4" w:space="0" w:color="auto"/>
            </w:tcBorders>
          </w:tcPr>
          <w:p w14:paraId="62D6F603" w14:textId="77777777" w:rsidR="002B61A4" w:rsidRPr="009D1C85" w:rsidRDefault="002B61A4" w:rsidP="00B5383C">
            <w:pPr>
              <w:pStyle w:val="TableText"/>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r>
      <w:tr w:rsidR="002B61A4" w:rsidRPr="009D1C85" w14:paraId="33256D40" w14:textId="77777777" w:rsidTr="00700D39">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45162B91" w14:textId="77777777" w:rsidR="002B61A4" w:rsidRPr="009D1C85" w:rsidRDefault="002B61A4" w:rsidP="00B5383C">
            <w:pPr>
              <w:pStyle w:val="TableText"/>
              <w:jc w:val="center"/>
              <w:rPr>
                <w:rFonts w:ascii="Century Gothic" w:hAnsi="Century Gothic"/>
                <w:color w:val="000000" w:themeColor="text1"/>
                <w:sz w:val="16"/>
              </w:rPr>
            </w:pPr>
          </w:p>
        </w:tc>
        <w:tc>
          <w:tcPr>
            <w:tcW w:w="1136" w:type="pct"/>
            <w:tcBorders>
              <w:top w:val="single" w:sz="4" w:space="0" w:color="auto"/>
              <w:left w:val="single" w:sz="4" w:space="0" w:color="auto"/>
              <w:bottom w:val="single" w:sz="4" w:space="0" w:color="auto"/>
              <w:right w:val="single" w:sz="4" w:space="0" w:color="auto"/>
            </w:tcBorders>
          </w:tcPr>
          <w:p w14:paraId="7E923310" w14:textId="77777777" w:rsidR="002B61A4" w:rsidRPr="009D1C85" w:rsidRDefault="002B61A4" w:rsidP="00B5383C">
            <w:pPr>
              <w:pStyle w:val="TableText"/>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49BDE167" w14:textId="77777777" w:rsidR="002B61A4" w:rsidRPr="009D1C85" w:rsidRDefault="002B61A4" w:rsidP="00B5383C">
            <w:pPr>
              <w:pStyle w:val="TableText"/>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1666" w:type="pct"/>
            <w:tcBorders>
              <w:top w:val="single" w:sz="4" w:space="0" w:color="auto"/>
              <w:left w:val="single" w:sz="4" w:space="0" w:color="auto"/>
              <w:bottom w:val="single" w:sz="4" w:space="0" w:color="auto"/>
              <w:right w:val="single" w:sz="4" w:space="0" w:color="auto"/>
            </w:tcBorders>
          </w:tcPr>
          <w:p w14:paraId="147CF82C" w14:textId="77777777" w:rsidR="002B61A4" w:rsidRPr="009D1C85" w:rsidRDefault="002B61A4" w:rsidP="00B5383C">
            <w:pPr>
              <w:pStyle w:val="TableText"/>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1103" w:type="pct"/>
            <w:tcBorders>
              <w:top w:val="single" w:sz="4" w:space="0" w:color="auto"/>
              <w:left w:val="single" w:sz="4" w:space="0" w:color="auto"/>
              <w:bottom w:val="single" w:sz="4" w:space="0" w:color="auto"/>
              <w:right w:val="single" w:sz="4" w:space="0" w:color="auto"/>
            </w:tcBorders>
          </w:tcPr>
          <w:p w14:paraId="19497BF7" w14:textId="77777777" w:rsidR="002B61A4" w:rsidRPr="009D1C85" w:rsidRDefault="002B61A4" w:rsidP="00B5383C">
            <w:pPr>
              <w:pStyle w:val="TableText"/>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r>
      <w:tr w:rsidR="002B61A4" w:rsidRPr="009D1C85" w14:paraId="14AF81D0" w14:textId="77777777" w:rsidTr="00700D39">
        <w:trPr>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3DDD04C5" w14:textId="77777777" w:rsidR="002B61A4" w:rsidRPr="009D1C85" w:rsidRDefault="002B61A4" w:rsidP="00B5383C">
            <w:pPr>
              <w:pStyle w:val="TableText"/>
              <w:jc w:val="center"/>
              <w:rPr>
                <w:rFonts w:ascii="Century Gothic" w:hAnsi="Century Gothic"/>
                <w:color w:val="000000" w:themeColor="text1"/>
                <w:sz w:val="16"/>
              </w:rPr>
            </w:pPr>
          </w:p>
        </w:tc>
        <w:tc>
          <w:tcPr>
            <w:tcW w:w="1136" w:type="pct"/>
            <w:tcBorders>
              <w:top w:val="single" w:sz="4" w:space="0" w:color="auto"/>
              <w:left w:val="single" w:sz="4" w:space="0" w:color="auto"/>
              <w:bottom w:val="single" w:sz="4" w:space="0" w:color="auto"/>
              <w:right w:val="single" w:sz="4" w:space="0" w:color="auto"/>
            </w:tcBorders>
          </w:tcPr>
          <w:p w14:paraId="630CCF35" w14:textId="77777777" w:rsidR="002B61A4" w:rsidRPr="009D1C85" w:rsidRDefault="002B61A4" w:rsidP="00B5383C">
            <w:pPr>
              <w:pStyle w:val="TableText"/>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7D7615B1" w14:textId="77777777" w:rsidR="002B61A4" w:rsidRPr="009D1C85" w:rsidRDefault="002B61A4" w:rsidP="00B5383C">
            <w:pPr>
              <w:pStyle w:val="TableText"/>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1666" w:type="pct"/>
            <w:tcBorders>
              <w:top w:val="single" w:sz="4" w:space="0" w:color="auto"/>
              <w:left w:val="single" w:sz="4" w:space="0" w:color="auto"/>
              <w:bottom w:val="single" w:sz="4" w:space="0" w:color="auto"/>
              <w:right w:val="single" w:sz="4" w:space="0" w:color="auto"/>
            </w:tcBorders>
          </w:tcPr>
          <w:p w14:paraId="362B27A7" w14:textId="77777777" w:rsidR="002B61A4" w:rsidRPr="009D1C85" w:rsidRDefault="002B61A4" w:rsidP="00B5383C">
            <w:pPr>
              <w:pStyle w:val="TableText"/>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1103" w:type="pct"/>
            <w:tcBorders>
              <w:top w:val="single" w:sz="4" w:space="0" w:color="auto"/>
              <w:left w:val="single" w:sz="4" w:space="0" w:color="auto"/>
              <w:bottom w:val="single" w:sz="4" w:space="0" w:color="auto"/>
              <w:right w:val="single" w:sz="4" w:space="0" w:color="auto"/>
            </w:tcBorders>
          </w:tcPr>
          <w:p w14:paraId="309D115A" w14:textId="77777777" w:rsidR="002B61A4" w:rsidRPr="009D1C85" w:rsidRDefault="002B61A4" w:rsidP="00B5383C">
            <w:pPr>
              <w:pStyle w:val="TableText"/>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r>
    </w:tbl>
    <w:p w14:paraId="0F587894" w14:textId="501691AB" w:rsidR="002B61A4" w:rsidRPr="009D1C85" w:rsidRDefault="002B61A4" w:rsidP="0095732E"/>
    <w:p w14:paraId="0CDF270A" w14:textId="67E95CE8" w:rsidR="002B61A4" w:rsidRPr="009D1C85" w:rsidRDefault="002B61A4" w:rsidP="0095732E"/>
    <w:p w14:paraId="7E9E2BE9" w14:textId="15077E9C" w:rsidR="002B61A4" w:rsidRPr="009D1C85" w:rsidRDefault="002B61A4" w:rsidP="0095732E"/>
    <w:p w14:paraId="5B90EEFA" w14:textId="622CD186" w:rsidR="002B61A4" w:rsidRPr="009D1C85" w:rsidRDefault="002B61A4" w:rsidP="0095732E"/>
    <w:p w14:paraId="6C6EE050" w14:textId="74A046B5" w:rsidR="002B61A4" w:rsidRPr="009D1C85" w:rsidRDefault="002B61A4" w:rsidP="0095732E"/>
    <w:p w14:paraId="43C59274" w14:textId="76BD536A" w:rsidR="002B61A4" w:rsidRPr="009D1C85" w:rsidRDefault="002B61A4" w:rsidP="0095732E"/>
    <w:p w14:paraId="58360C08" w14:textId="77777777" w:rsidR="00700D39" w:rsidRPr="009D1C85" w:rsidRDefault="00700D39" w:rsidP="0095732E"/>
    <w:p w14:paraId="710D948B" w14:textId="31089F71" w:rsidR="002B61A4" w:rsidRPr="009D1C85" w:rsidRDefault="002B61A4" w:rsidP="0095732E"/>
    <w:p w14:paraId="32D99123" w14:textId="5FA1B272" w:rsidR="002B61A4" w:rsidRPr="009D1C85" w:rsidRDefault="002B61A4" w:rsidP="0095732E"/>
    <w:p w14:paraId="5947AB3C" w14:textId="2D810540" w:rsidR="002B61A4" w:rsidRPr="009D1C85" w:rsidRDefault="002B61A4" w:rsidP="0095732E"/>
    <w:p w14:paraId="49B323AB" w14:textId="786C3288" w:rsidR="002B61A4" w:rsidRPr="009D1C85" w:rsidRDefault="002B61A4" w:rsidP="0095732E"/>
    <w:p w14:paraId="69DB7C52" w14:textId="243D4BCE" w:rsidR="002B61A4" w:rsidRPr="009D1C85" w:rsidRDefault="002B61A4" w:rsidP="0095732E"/>
    <w:sdt>
      <w:sdtPr>
        <w:rPr>
          <w:rFonts w:ascii="Roboto" w:eastAsia="Times New Roman" w:hAnsi="Roboto" w:cs="Times New Roman"/>
          <w:color w:val="auto"/>
          <w:sz w:val="24"/>
          <w:szCs w:val="20"/>
        </w:rPr>
        <w:id w:val="804208297"/>
        <w:docPartObj>
          <w:docPartGallery w:val="Table of Contents"/>
          <w:docPartUnique/>
        </w:docPartObj>
      </w:sdtPr>
      <w:sdtEndPr>
        <w:rPr>
          <w:b/>
          <w:bCs/>
        </w:rPr>
      </w:sdtEndPr>
      <w:sdtContent>
        <w:p w14:paraId="1AA6D18A" w14:textId="37A6E04F" w:rsidR="002B61A4" w:rsidRPr="009D1C85" w:rsidRDefault="002B61A4">
          <w:pPr>
            <w:pStyle w:val="Kopvaninhoudsopgave"/>
          </w:pPr>
          <w:r w:rsidRPr="009D1C85">
            <w:t>Inhoud</w:t>
          </w:r>
        </w:p>
        <w:p w14:paraId="5B1672BD" w14:textId="3CB3D41F" w:rsidR="00700D39" w:rsidRPr="009D1C85" w:rsidRDefault="002B61A4">
          <w:pPr>
            <w:pStyle w:val="Inhopg1"/>
            <w:tabs>
              <w:tab w:val="left" w:pos="440"/>
              <w:tab w:val="right" w:leader="dot" w:pos="9062"/>
            </w:tabs>
            <w:rPr>
              <w:rFonts w:asciiTheme="minorHAnsi" w:eastAsiaTheme="minorEastAsia" w:hAnsiTheme="minorHAnsi" w:cstheme="minorBidi"/>
              <w:sz w:val="22"/>
              <w:szCs w:val="22"/>
            </w:rPr>
          </w:pPr>
          <w:r w:rsidRPr="009D1C85">
            <w:fldChar w:fldCharType="begin"/>
          </w:r>
          <w:r w:rsidRPr="009D1C85">
            <w:instrText xml:space="preserve"> TOC \o "1-3" \h \z \u </w:instrText>
          </w:r>
          <w:r w:rsidRPr="009D1C85">
            <w:fldChar w:fldCharType="separate"/>
          </w:r>
          <w:hyperlink w:anchor="_Toc127376469" w:history="1">
            <w:r w:rsidR="00700D39" w:rsidRPr="009D1C85">
              <w:rPr>
                <w:rStyle w:val="Hyperlink"/>
              </w:rPr>
              <w:t>1</w:t>
            </w:r>
            <w:r w:rsidR="00700D39" w:rsidRPr="009D1C85">
              <w:rPr>
                <w:rFonts w:asciiTheme="minorHAnsi" w:eastAsiaTheme="minorEastAsia" w:hAnsiTheme="minorHAnsi" w:cstheme="minorBidi"/>
                <w:sz w:val="22"/>
                <w:szCs w:val="22"/>
              </w:rPr>
              <w:tab/>
            </w:r>
            <w:r w:rsidR="00700D39" w:rsidRPr="009D1C85">
              <w:rPr>
                <w:rStyle w:val="Hyperlink"/>
              </w:rPr>
              <w:t>1 INTRODUCTIE</w:t>
            </w:r>
            <w:r w:rsidR="00700D39" w:rsidRPr="009D1C85">
              <w:rPr>
                <w:webHidden/>
              </w:rPr>
              <w:tab/>
            </w:r>
            <w:r w:rsidR="00700D39" w:rsidRPr="009D1C85">
              <w:rPr>
                <w:webHidden/>
              </w:rPr>
              <w:fldChar w:fldCharType="begin"/>
            </w:r>
            <w:r w:rsidR="00700D39" w:rsidRPr="009D1C85">
              <w:rPr>
                <w:webHidden/>
              </w:rPr>
              <w:instrText xml:space="preserve"> PAGEREF _Toc127376469 \h </w:instrText>
            </w:r>
            <w:r w:rsidR="00700D39" w:rsidRPr="009D1C85">
              <w:rPr>
                <w:webHidden/>
              </w:rPr>
            </w:r>
            <w:r w:rsidR="00700D39" w:rsidRPr="009D1C85">
              <w:rPr>
                <w:webHidden/>
              </w:rPr>
              <w:fldChar w:fldCharType="separate"/>
            </w:r>
            <w:r w:rsidR="00700D39" w:rsidRPr="009D1C85">
              <w:rPr>
                <w:webHidden/>
              </w:rPr>
              <w:t>3</w:t>
            </w:r>
            <w:r w:rsidR="00700D39" w:rsidRPr="009D1C85">
              <w:rPr>
                <w:webHidden/>
              </w:rPr>
              <w:fldChar w:fldCharType="end"/>
            </w:r>
          </w:hyperlink>
        </w:p>
        <w:p w14:paraId="073CB2C0" w14:textId="03EA217F" w:rsidR="00700D39" w:rsidRPr="009D1C85" w:rsidRDefault="00000000">
          <w:pPr>
            <w:pStyle w:val="Inhopg2"/>
            <w:tabs>
              <w:tab w:val="left" w:pos="880"/>
              <w:tab w:val="right" w:leader="dot" w:pos="9062"/>
            </w:tabs>
          </w:pPr>
          <w:hyperlink w:anchor="_Toc127376470" w:history="1">
            <w:r w:rsidR="00700D39" w:rsidRPr="009D1C85">
              <w:rPr>
                <w:rStyle w:val="Hyperlink"/>
              </w:rPr>
              <w:t>1.1</w:t>
            </w:r>
            <w:r w:rsidR="00700D39" w:rsidRPr="009D1C85">
              <w:tab/>
            </w:r>
            <w:r w:rsidR="00700D39" w:rsidRPr="009D1C85">
              <w:rPr>
                <w:rStyle w:val="Hyperlink"/>
              </w:rPr>
              <w:t>Doel</w:t>
            </w:r>
            <w:r w:rsidR="00700D39" w:rsidRPr="009D1C85">
              <w:rPr>
                <w:webHidden/>
              </w:rPr>
              <w:tab/>
            </w:r>
            <w:r w:rsidR="00700D39" w:rsidRPr="009D1C85">
              <w:rPr>
                <w:webHidden/>
              </w:rPr>
              <w:fldChar w:fldCharType="begin"/>
            </w:r>
            <w:r w:rsidR="00700D39" w:rsidRPr="009D1C85">
              <w:rPr>
                <w:webHidden/>
              </w:rPr>
              <w:instrText xml:space="preserve"> PAGEREF _Toc127376470 \h </w:instrText>
            </w:r>
            <w:r w:rsidR="00700D39" w:rsidRPr="009D1C85">
              <w:rPr>
                <w:webHidden/>
              </w:rPr>
            </w:r>
            <w:r w:rsidR="00700D39" w:rsidRPr="009D1C85">
              <w:rPr>
                <w:webHidden/>
              </w:rPr>
              <w:fldChar w:fldCharType="separate"/>
            </w:r>
            <w:r w:rsidR="00700D39" w:rsidRPr="009D1C85">
              <w:rPr>
                <w:webHidden/>
              </w:rPr>
              <w:t>3</w:t>
            </w:r>
            <w:r w:rsidR="00700D39" w:rsidRPr="009D1C85">
              <w:rPr>
                <w:webHidden/>
              </w:rPr>
              <w:fldChar w:fldCharType="end"/>
            </w:r>
          </w:hyperlink>
        </w:p>
        <w:p w14:paraId="3EA22D6B" w14:textId="54FC8C1A" w:rsidR="00700D39" w:rsidRPr="009D1C85" w:rsidRDefault="00000000">
          <w:pPr>
            <w:pStyle w:val="Inhopg2"/>
            <w:tabs>
              <w:tab w:val="left" w:pos="880"/>
              <w:tab w:val="right" w:leader="dot" w:pos="9062"/>
            </w:tabs>
          </w:pPr>
          <w:hyperlink w:anchor="_Toc127376471" w:history="1">
            <w:r w:rsidR="00700D39" w:rsidRPr="009D1C85">
              <w:rPr>
                <w:rStyle w:val="Hyperlink"/>
              </w:rPr>
              <w:t>1.2</w:t>
            </w:r>
            <w:r w:rsidR="00700D39" w:rsidRPr="009D1C85">
              <w:tab/>
            </w:r>
            <w:r w:rsidR="00700D39" w:rsidRPr="009D1C85">
              <w:rPr>
                <w:rStyle w:val="Hyperlink"/>
              </w:rPr>
              <w:t>Referentiedocumenten</w:t>
            </w:r>
            <w:r w:rsidR="00700D39" w:rsidRPr="009D1C85">
              <w:rPr>
                <w:webHidden/>
              </w:rPr>
              <w:tab/>
            </w:r>
            <w:r w:rsidR="00700D39" w:rsidRPr="009D1C85">
              <w:rPr>
                <w:webHidden/>
              </w:rPr>
              <w:fldChar w:fldCharType="begin"/>
            </w:r>
            <w:r w:rsidR="00700D39" w:rsidRPr="009D1C85">
              <w:rPr>
                <w:webHidden/>
              </w:rPr>
              <w:instrText xml:space="preserve"> PAGEREF _Toc127376471 \h </w:instrText>
            </w:r>
            <w:r w:rsidR="00700D39" w:rsidRPr="009D1C85">
              <w:rPr>
                <w:webHidden/>
              </w:rPr>
            </w:r>
            <w:r w:rsidR="00700D39" w:rsidRPr="009D1C85">
              <w:rPr>
                <w:webHidden/>
              </w:rPr>
              <w:fldChar w:fldCharType="separate"/>
            </w:r>
            <w:r w:rsidR="00700D39" w:rsidRPr="009D1C85">
              <w:rPr>
                <w:webHidden/>
              </w:rPr>
              <w:t>3</w:t>
            </w:r>
            <w:r w:rsidR="00700D39" w:rsidRPr="009D1C85">
              <w:rPr>
                <w:webHidden/>
              </w:rPr>
              <w:fldChar w:fldCharType="end"/>
            </w:r>
          </w:hyperlink>
        </w:p>
        <w:p w14:paraId="6EB52827" w14:textId="07044814" w:rsidR="00700D39" w:rsidRPr="009D1C85" w:rsidRDefault="00000000">
          <w:pPr>
            <w:pStyle w:val="Inhopg2"/>
            <w:tabs>
              <w:tab w:val="left" w:pos="880"/>
              <w:tab w:val="right" w:leader="dot" w:pos="9062"/>
            </w:tabs>
          </w:pPr>
          <w:hyperlink w:anchor="_Toc127376472" w:history="1">
            <w:r w:rsidR="00700D39" w:rsidRPr="009D1C85">
              <w:rPr>
                <w:rStyle w:val="Hyperlink"/>
              </w:rPr>
              <w:t>1.3</w:t>
            </w:r>
            <w:r w:rsidR="00700D39" w:rsidRPr="009D1C85">
              <w:tab/>
            </w:r>
            <w:r w:rsidR="00700D39" w:rsidRPr="009D1C85">
              <w:rPr>
                <w:rStyle w:val="Hyperlink"/>
              </w:rPr>
              <w:t>Afkortingen en acroniemen</w:t>
            </w:r>
            <w:r w:rsidR="00700D39" w:rsidRPr="009D1C85">
              <w:rPr>
                <w:webHidden/>
              </w:rPr>
              <w:tab/>
            </w:r>
            <w:r w:rsidR="00700D39" w:rsidRPr="009D1C85">
              <w:rPr>
                <w:webHidden/>
              </w:rPr>
              <w:fldChar w:fldCharType="begin"/>
            </w:r>
            <w:r w:rsidR="00700D39" w:rsidRPr="009D1C85">
              <w:rPr>
                <w:webHidden/>
              </w:rPr>
              <w:instrText xml:space="preserve"> PAGEREF _Toc127376472 \h </w:instrText>
            </w:r>
            <w:r w:rsidR="00700D39" w:rsidRPr="009D1C85">
              <w:rPr>
                <w:webHidden/>
              </w:rPr>
            </w:r>
            <w:r w:rsidR="00700D39" w:rsidRPr="009D1C85">
              <w:rPr>
                <w:webHidden/>
              </w:rPr>
              <w:fldChar w:fldCharType="separate"/>
            </w:r>
            <w:r w:rsidR="00700D39" w:rsidRPr="009D1C85">
              <w:rPr>
                <w:webHidden/>
              </w:rPr>
              <w:t>3</w:t>
            </w:r>
            <w:r w:rsidR="00700D39" w:rsidRPr="009D1C85">
              <w:rPr>
                <w:webHidden/>
              </w:rPr>
              <w:fldChar w:fldCharType="end"/>
            </w:r>
          </w:hyperlink>
        </w:p>
        <w:p w14:paraId="36D2488B" w14:textId="1EE325D3" w:rsidR="00700D39" w:rsidRPr="009D1C85" w:rsidRDefault="00000000">
          <w:pPr>
            <w:pStyle w:val="Inhopg2"/>
            <w:tabs>
              <w:tab w:val="left" w:pos="880"/>
              <w:tab w:val="right" w:leader="dot" w:pos="9062"/>
            </w:tabs>
          </w:pPr>
          <w:hyperlink w:anchor="_Toc127376473" w:history="1">
            <w:r w:rsidR="00700D39" w:rsidRPr="009D1C85">
              <w:rPr>
                <w:rStyle w:val="Hyperlink"/>
              </w:rPr>
              <w:t>1.4</w:t>
            </w:r>
            <w:r w:rsidR="00700D39" w:rsidRPr="009D1C85">
              <w:tab/>
            </w:r>
            <w:r w:rsidR="00700D39" w:rsidRPr="009D1C85">
              <w:rPr>
                <w:rStyle w:val="Hyperlink"/>
              </w:rPr>
              <w:t>Document Conventies</w:t>
            </w:r>
            <w:r w:rsidR="00700D39" w:rsidRPr="009D1C85">
              <w:rPr>
                <w:webHidden/>
              </w:rPr>
              <w:tab/>
            </w:r>
            <w:r w:rsidR="00700D39" w:rsidRPr="009D1C85">
              <w:rPr>
                <w:webHidden/>
              </w:rPr>
              <w:fldChar w:fldCharType="begin"/>
            </w:r>
            <w:r w:rsidR="00700D39" w:rsidRPr="009D1C85">
              <w:rPr>
                <w:webHidden/>
              </w:rPr>
              <w:instrText xml:space="preserve"> PAGEREF _Toc127376473 \h </w:instrText>
            </w:r>
            <w:r w:rsidR="00700D39" w:rsidRPr="009D1C85">
              <w:rPr>
                <w:webHidden/>
              </w:rPr>
            </w:r>
            <w:r w:rsidR="00700D39" w:rsidRPr="009D1C85">
              <w:rPr>
                <w:webHidden/>
              </w:rPr>
              <w:fldChar w:fldCharType="separate"/>
            </w:r>
            <w:r w:rsidR="00700D39" w:rsidRPr="009D1C85">
              <w:rPr>
                <w:webHidden/>
              </w:rPr>
              <w:t>4</w:t>
            </w:r>
            <w:r w:rsidR="00700D39" w:rsidRPr="009D1C85">
              <w:rPr>
                <w:webHidden/>
              </w:rPr>
              <w:fldChar w:fldCharType="end"/>
            </w:r>
          </w:hyperlink>
        </w:p>
        <w:p w14:paraId="3C35D762" w14:textId="5DFBE492" w:rsidR="00700D39" w:rsidRPr="009D1C85" w:rsidRDefault="00000000">
          <w:pPr>
            <w:pStyle w:val="Inhopg1"/>
            <w:tabs>
              <w:tab w:val="left" w:pos="440"/>
              <w:tab w:val="right" w:leader="dot" w:pos="9062"/>
            </w:tabs>
            <w:rPr>
              <w:rFonts w:asciiTheme="minorHAnsi" w:eastAsiaTheme="minorEastAsia" w:hAnsiTheme="minorHAnsi" w:cstheme="minorBidi"/>
              <w:sz w:val="22"/>
              <w:szCs w:val="22"/>
            </w:rPr>
          </w:pPr>
          <w:hyperlink w:anchor="_Toc127376474" w:history="1">
            <w:r w:rsidR="00700D39" w:rsidRPr="009D1C85">
              <w:rPr>
                <w:rStyle w:val="Hyperlink"/>
              </w:rPr>
              <w:t>2</w:t>
            </w:r>
            <w:r w:rsidR="00700D39" w:rsidRPr="009D1C85">
              <w:rPr>
                <w:rFonts w:asciiTheme="minorHAnsi" w:eastAsiaTheme="minorEastAsia" w:hAnsiTheme="minorHAnsi" w:cstheme="minorBidi"/>
                <w:sz w:val="22"/>
                <w:szCs w:val="22"/>
              </w:rPr>
              <w:tab/>
            </w:r>
            <w:r w:rsidR="00700D39" w:rsidRPr="009D1C85">
              <w:rPr>
                <w:rStyle w:val="Hyperlink"/>
              </w:rPr>
              <w:t>ALGEMENE BESCHRIJVING</w:t>
            </w:r>
            <w:r w:rsidR="00700D39" w:rsidRPr="009D1C85">
              <w:rPr>
                <w:webHidden/>
              </w:rPr>
              <w:tab/>
            </w:r>
            <w:r w:rsidR="00700D39" w:rsidRPr="009D1C85">
              <w:rPr>
                <w:webHidden/>
              </w:rPr>
              <w:fldChar w:fldCharType="begin"/>
            </w:r>
            <w:r w:rsidR="00700D39" w:rsidRPr="009D1C85">
              <w:rPr>
                <w:webHidden/>
              </w:rPr>
              <w:instrText xml:space="preserve"> PAGEREF _Toc127376474 \h </w:instrText>
            </w:r>
            <w:r w:rsidR="00700D39" w:rsidRPr="009D1C85">
              <w:rPr>
                <w:webHidden/>
              </w:rPr>
            </w:r>
            <w:r w:rsidR="00700D39" w:rsidRPr="009D1C85">
              <w:rPr>
                <w:webHidden/>
              </w:rPr>
              <w:fldChar w:fldCharType="separate"/>
            </w:r>
            <w:r w:rsidR="00700D39" w:rsidRPr="009D1C85">
              <w:rPr>
                <w:webHidden/>
              </w:rPr>
              <w:t>4</w:t>
            </w:r>
            <w:r w:rsidR="00700D39" w:rsidRPr="009D1C85">
              <w:rPr>
                <w:webHidden/>
              </w:rPr>
              <w:fldChar w:fldCharType="end"/>
            </w:r>
          </w:hyperlink>
        </w:p>
        <w:p w14:paraId="7894B11A" w14:textId="544ED064" w:rsidR="00700D39" w:rsidRPr="009D1C85" w:rsidRDefault="00000000">
          <w:pPr>
            <w:pStyle w:val="Inhopg2"/>
            <w:tabs>
              <w:tab w:val="left" w:pos="880"/>
              <w:tab w:val="right" w:leader="dot" w:pos="9062"/>
            </w:tabs>
          </w:pPr>
          <w:hyperlink w:anchor="_Toc127376475" w:history="1">
            <w:r w:rsidR="00700D39" w:rsidRPr="009D1C85">
              <w:rPr>
                <w:rStyle w:val="Hyperlink"/>
              </w:rPr>
              <w:t>2.1</w:t>
            </w:r>
            <w:r w:rsidR="00700D39" w:rsidRPr="009D1C85">
              <w:tab/>
            </w:r>
            <w:r w:rsidR="00700D39" w:rsidRPr="009D1C85">
              <w:rPr>
                <w:rStyle w:val="Hyperlink"/>
              </w:rPr>
              <w:t>Productcontext</w:t>
            </w:r>
            <w:r w:rsidR="00700D39" w:rsidRPr="009D1C85">
              <w:rPr>
                <w:webHidden/>
              </w:rPr>
              <w:tab/>
            </w:r>
            <w:r w:rsidR="00700D39" w:rsidRPr="009D1C85">
              <w:rPr>
                <w:webHidden/>
              </w:rPr>
              <w:fldChar w:fldCharType="begin"/>
            </w:r>
            <w:r w:rsidR="00700D39" w:rsidRPr="009D1C85">
              <w:rPr>
                <w:webHidden/>
              </w:rPr>
              <w:instrText xml:space="preserve"> PAGEREF _Toc127376475 \h </w:instrText>
            </w:r>
            <w:r w:rsidR="00700D39" w:rsidRPr="009D1C85">
              <w:rPr>
                <w:webHidden/>
              </w:rPr>
            </w:r>
            <w:r w:rsidR="00700D39" w:rsidRPr="009D1C85">
              <w:rPr>
                <w:webHidden/>
              </w:rPr>
              <w:fldChar w:fldCharType="separate"/>
            </w:r>
            <w:r w:rsidR="00700D39" w:rsidRPr="009D1C85">
              <w:rPr>
                <w:webHidden/>
              </w:rPr>
              <w:t>4</w:t>
            </w:r>
            <w:r w:rsidR="00700D39" w:rsidRPr="009D1C85">
              <w:rPr>
                <w:webHidden/>
              </w:rPr>
              <w:fldChar w:fldCharType="end"/>
            </w:r>
          </w:hyperlink>
        </w:p>
        <w:p w14:paraId="7B5B1EDD" w14:textId="1FBD060C" w:rsidR="00700D39" w:rsidRPr="009D1C85" w:rsidRDefault="00000000">
          <w:pPr>
            <w:pStyle w:val="Inhopg2"/>
            <w:tabs>
              <w:tab w:val="left" w:pos="880"/>
              <w:tab w:val="right" w:leader="dot" w:pos="9062"/>
            </w:tabs>
          </w:pPr>
          <w:hyperlink w:anchor="_Toc127376476" w:history="1">
            <w:r w:rsidR="00700D39" w:rsidRPr="009D1C85">
              <w:rPr>
                <w:rStyle w:val="Hyperlink"/>
              </w:rPr>
              <w:t>2.2</w:t>
            </w:r>
            <w:r w:rsidR="00700D39" w:rsidRPr="009D1C85">
              <w:tab/>
            </w:r>
            <w:r w:rsidR="00700D39" w:rsidRPr="009D1C85">
              <w:rPr>
                <w:rStyle w:val="Hyperlink"/>
              </w:rPr>
              <w:t>Gebruikersklassen (Persona’s) en -kenmerken</w:t>
            </w:r>
            <w:r w:rsidR="00700D39" w:rsidRPr="009D1C85">
              <w:rPr>
                <w:webHidden/>
              </w:rPr>
              <w:tab/>
            </w:r>
            <w:r w:rsidR="00700D39" w:rsidRPr="009D1C85">
              <w:rPr>
                <w:webHidden/>
              </w:rPr>
              <w:fldChar w:fldCharType="begin"/>
            </w:r>
            <w:r w:rsidR="00700D39" w:rsidRPr="009D1C85">
              <w:rPr>
                <w:webHidden/>
              </w:rPr>
              <w:instrText xml:space="preserve"> PAGEREF _Toc127376476 \h </w:instrText>
            </w:r>
            <w:r w:rsidR="00700D39" w:rsidRPr="009D1C85">
              <w:rPr>
                <w:webHidden/>
              </w:rPr>
            </w:r>
            <w:r w:rsidR="00700D39" w:rsidRPr="009D1C85">
              <w:rPr>
                <w:webHidden/>
              </w:rPr>
              <w:fldChar w:fldCharType="separate"/>
            </w:r>
            <w:r w:rsidR="00700D39" w:rsidRPr="009D1C85">
              <w:rPr>
                <w:webHidden/>
              </w:rPr>
              <w:t>4</w:t>
            </w:r>
            <w:r w:rsidR="00700D39" w:rsidRPr="009D1C85">
              <w:rPr>
                <w:webHidden/>
              </w:rPr>
              <w:fldChar w:fldCharType="end"/>
            </w:r>
          </w:hyperlink>
        </w:p>
        <w:p w14:paraId="71BBFE31" w14:textId="2B94D5C6" w:rsidR="00700D39" w:rsidRPr="009D1C85" w:rsidRDefault="00000000">
          <w:pPr>
            <w:pStyle w:val="Inhopg2"/>
            <w:tabs>
              <w:tab w:val="left" w:pos="880"/>
              <w:tab w:val="right" w:leader="dot" w:pos="9062"/>
            </w:tabs>
          </w:pPr>
          <w:hyperlink w:anchor="_Toc127376477" w:history="1">
            <w:r w:rsidR="00700D39" w:rsidRPr="009D1C85">
              <w:rPr>
                <w:rStyle w:val="Hyperlink"/>
              </w:rPr>
              <w:t>2.3</w:t>
            </w:r>
            <w:r w:rsidR="00700D39" w:rsidRPr="009D1C85">
              <w:tab/>
            </w:r>
            <w:r w:rsidR="00700D39" w:rsidRPr="009D1C85">
              <w:rPr>
                <w:rStyle w:val="Hyperlink"/>
              </w:rPr>
              <w:t>Overzicht van functionele vereisten</w:t>
            </w:r>
            <w:r w:rsidR="00700D39" w:rsidRPr="009D1C85">
              <w:rPr>
                <w:webHidden/>
              </w:rPr>
              <w:tab/>
            </w:r>
            <w:r w:rsidR="00700D39" w:rsidRPr="009D1C85">
              <w:rPr>
                <w:webHidden/>
              </w:rPr>
              <w:fldChar w:fldCharType="begin"/>
            </w:r>
            <w:r w:rsidR="00700D39" w:rsidRPr="009D1C85">
              <w:rPr>
                <w:webHidden/>
              </w:rPr>
              <w:instrText xml:space="preserve"> PAGEREF _Toc127376477 \h </w:instrText>
            </w:r>
            <w:r w:rsidR="00700D39" w:rsidRPr="009D1C85">
              <w:rPr>
                <w:webHidden/>
              </w:rPr>
            </w:r>
            <w:r w:rsidR="00700D39" w:rsidRPr="009D1C85">
              <w:rPr>
                <w:webHidden/>
              </w:rPr>
              <w:fldChar w:fldCharType="separate"/>
            </w:r>
            <w:r w:rsidR="00700D39" w:rsidRPr="009D1C85">
              <w:rPr>
                <w:webHidden/>
              </w:rPr>
              <w:t>4</w:t>
            </w:r>
            <w:r w:rsidR="00700D39" w:rsidRPr="009D1C85">
              <w:rPr>
                <w:webHidden/>
              </w:rPr>
              <w:fldChar w:fldCharType="end"/>
            </w:r>
          </w:hyperlink>
        </w:p>
        <w:p w14:paraId="54138C05" w14:textId="600CF6C9" w:rsidR="00700D39" w:rsidRPr="009D1C85" w:rsidRDefault="00000000">
          <w:pPr>
            <w:pStyle w:val="Inhopg2"/>
            <w:tabs>
              <w:tab w:val="left" w:pos="880"/>
              <w:tab w:val="right" w:leader="dot" w:pos="9062"/>
            </w:tabs>
          </w:pPr>
          <w:hyperlink w:anchor="_Toc127376478" w:history="1">
            <w:r w:rsidR="00700D39" w:rsidRPr="009D1C85">
              <w:rPr>
                <w:rStyle w:val="Hyperlink"/>
              </w:rPr>
              <w:t>2.4</w:t>
            </w:r>
            <w:r w:rsidR="00700D39" w:rsidRPr="009D1C85">
              <w:tab/>
            </w:r>
            <w:r w:rsidR="00700D39" w:rsidRPr="009D1C85">
              <w:rPr>
                <w:rStyle w:val="Hyperlink"/>
              </w:rPr>
              <w:t>Overzicht van gegevensvereisten (Data)</w:t>
            </w:r>
            <w:r w:rsidR="00700D39" w:rsidRPr="009D1C85">
              <w:rPr>
                <w:webHidden/>
              </w:rPr>
              <w:tab/>
            </w:r>
            <w:r w:rsidR="00700D39" w:rsidRPr="009D1C85">
              <w:rPr>
                <w:webHidden/>
              </w:rPr>
              <w:fldChar w:fldCharType="begin"/>
            </w:r>
            <w:r w:rsidR="00700D39" w:rsidRPr="009D1C85">
              <w:rPr>
                <w:webHidden/>
              </w:rPr>
              <w:instrText xml:space="preserve"> PAGEREF _Toc127376478 \h </w:instrText>
            </w:r>
            <w:r w:rsidR="00700D39" w:rsidRPr="009D1C85">
              <w:rPr>
                <w:webHidden/>
              </w:rPr>
            </w:r>
            <w:r w:rsidR="00700D39" w:rsidRPr="009D1C85">
              <w:rPr>
                <w:webHidden/>
              </w:rPr>
              <w:fldChar w:fldCharType="separate"/>
            </w:r>
            <w:r w:rsidR="00700D39" w:rsidRPr="009D1C85">
              <w:rPr>
                <w:webHidden/>
              </w:rPr>
              <w:t>4</w:t>
            </w:r>
            <w:r w:rsidR="00700D39" w:rsidRPr="009D1C85">
              <w:rPr>
                <w:webHidden/>
              </w:rPr>
              <w:fldChar w:fldCharType="end"/>
            </w:r>
          </w:hyperlink>
        </w:p>
        <w:p w14:paraId="0CEF7D27" w14:textId="737517E3" w:rsidR="00700D39" w:rsidRPr="009D1C85" w:rsidRDefault="00000000">
          <w:pPr>
            <w:pStyle w:val="Inhopg2"/>
            <w:tabs>
              <w:tab w:val="left" w:pos="880"/>
              <w:tab w:val="right" w:leader="dot" w:pos="9062"/>
            </w:tabs>
          </w:pPr>
          <w:hyperlink w:anchor="_Toc127376479" w:history="1">
            <w:r w:rsidR="00700D39" w:rsidRPr="009D1C85">
              <w:rPr>
                <w:rStyle w:val="Hyperlink"/>
              </w:rPr>
              <w:t>2.5</w:t>
            </w:r>
            <w:r w:rsidR="00700D39" w:rsidRPr="009D1C85">
              <w:tab/>
            </w:r>
            <w:r w:rsidR="00700D39" w:rsidRPr="009D1C85">
              <w:rPr>
                <w:rStyle w:val="Hyperlink"/>
              </w:rPr>
              <w:t>Operating omgeving</w:t>
            </w:r>
            <w:r w:rsidR="00700D39" w:rsidRPr="009D1C85">
              <w:rPr>
                <w:webHidden/>
              </w:rPr>
              <w:tab/>
            </w:r>
            <w:r w:rsidR="00700D39" w:rsidRPr="009D1C85">
              <w:rPr>
                <w:webHidden/>
              </w:rPr>
              <w:fldChar w:fldCharType="begin"/>
            </w:r>
            <w:r w:rsidR="00700D39" w:rsidRPr="009D1C85">
              <w:rPr>
                <w:webHidden/>
              </w:rPr>
              <w:instrText xml:space="preserve"> PAGEREF _Toc127376479 \h </w:instrText>
            </w:r>
            <w:r w:rsidR="00700D39" w:rsidRPr="009D1C85">
              <w:rPr>
                <w:webHidden/>
              </w:rPr>
            </w:r>
            <w:r w:rsidR="00700D39" w:rsidRPr="009D1C85">
              <w:rPr>
                <w:webHidden/>
              </w:rPr>
              <w:fldChar w:fldCharType="separate"/>
            </w:r>
            <w:r w:rsidR="00700D39" w:rsidRPr="009D1C85">
              <w:rPr>
                <w:webHidden/>
              </w:rPr>
              <w:t>5</w:t>
            </w:r>
            <w:r w:rsidR="00700D39" w:rsidRPr="009D1C85">
              <w:rPr>
                <w:webHidden/>
              </w:rPr>
              <w:fldChar w:fldCharType="end"/>
            </w:r>
          </w:hyperlink>
        </w:p>
        <w:p w14:paraId="5AA0F2C5" w14:textId="4C0FD8BD" w:rsidR="00700D39" w:rsidRPr="009D1C85" w:rsidRDefault="00000000">
          <w:pPr>
            <w:pStyle w:val="Inhopg2"/>
            <w:tabs>
              <w:tab w:val="left" w:pos="880"/>
              <w:tab w:val="right" w:leader="dot" w:pos="9062"/>
            </w:tabs>
          </w:pPr>
          <w:hyperlink w:anchor="_Toc127376480" w:history="1">
            <w:r w:rsidR="00700D39" w:rsidRPr="009D1C85">
              <w:rPr>
                <w:rStyle w:val="Hyperlink"/>
              </w:rPr>
              <w:t>2.6</w:t>
            </w:r>
            <w:r w:rsidR="00700D39" w:rsidRPr="009D1C85">
              <w:tab/>
            </w:r>
            <w:r w:rsidR="00700D39" w:rsidRPr="009D1C85">
              <w:rPr>
                <w:rStyle w:val="Hyperlink"/>
              </w:rPr>
              <w:t>Algemene beperkingen, aannames, afhankelijkheden, richtlijnen</w:t>
            </w:r>
            <w:r w:rsidR="00700D39" w:rsidRPr="009D1C85">
              <w:rPr>
                <w:webHidden/>
              </w:rPr>
              <w:tab/>
            </w:r>
            <w:r w:rsidR="00700D39" w:rsidRPr="009D1C85">
              <w:rPr>
                <w:webHidden/>
              </w:rPr>
              <w:fldChar w:fldCharType="begin"/>
            </w:r>
            <w:r w:rsidR="00700D39" w:rsidRPr="009D1C85">
              <w:rPr>
                <w:webHidden/>
              </w:rPr>
              <w:instrText xml:space="preserve"> PAGEREF _Toc127376480 \h </w:instrText>
            </w:r>
            <w:r w:rsidR="00700D39" w:rsidRPr="009D1C85">
              <w:rPr>
                <w:webHidden/>
              </w:rPr>
            </w:r>
            <w:r w:rsidR="00700D39" w:rsidRPr="009D1C85">
              <w:rPr>
                <w:webHidden/>
              </w:rPr>
              <w:fldChar w:fldCharType="separate"/>
            </w:r>
            <w:r w:rsidR="00700D39" w:rsidRPr="009D1C85">
              <w:rPr>
                <w:webHidden/>
              </w:rPr>
              <w:t>5</w:t>
            </w:r>
            <w:r w:rsidR="00700D39" w:rsidRPr="009D1C85">
              <w:rPr>
                <w:webHidden/>
              </w:rPr>
              <w:fldChar w:fldCharType="end"/>
            </w:r>
          </w:hyperlink>
        </w:p>
        <w:p w14:paraId="6B8E52D8" w14:textId="2FC9572A" w:rsidR="00700D39" w:rsidRPr="009D1C85" w:rsidRDefault="00000000">
          <w:pPr>
            <w:pStyle w:val="Inhopg2"/>
            <w:tabs>
              <w:tab w:val="left" w:pos="880"/>
              <w:tab w:val="right" w:leader="dot" w:pos="9062"/>
            </w:tabs>
          </w:pPr>
          <w:hyperlink w:anchor="_Toc127376481" w:history="1">
            <w:r w:rsidR="00700D39" w:rsidRPr="009D1C85">
              <w:rPr>
                <w:rStyle w:val="Hyperlink"/>
              </w:rPr>
              <w:t>2.7</w:t>
            </w:r>
            <w:r w:rsidR="00700D39" w:rsidRPr="009D1C85">
              <w:tab/>
            </w:r>
            <w:r w:rsidR="00700D39" w:rsidRPr="009D1C85">
              <w:rPr>
                <w:rStyle w:val="Hyperlink"/>
              </w:rPr>
              <w:t>Ontwerp- en implementatiebeperkingen</w:t>
            </w:r>
            <w:r w:rsidR="00700D39" w:rsidRPr="009D1C85">
              <w:rPr>
                <w:webHidden/>
              </w:rPr>
              <w:tab/>
            </w:r>
            <w:r w:rsidR="00700D39" w:rsidRPr="009D1C85">
              <w:rPr>
                <w:webHidden/>
              </w:rPr>
              <w:fldChar w:fldCharType="begin"/>
            </w:r>
            <w:r w:rsidR="00700D39" w:rsidRPr="009D1C85">
              <w:rPr>
                <w:webHidden/>
              </w:rPr>
              <w:instrText xml:space="preserve"> PAGEREF _Toc127376481 \h </w:instrText>
            </w:r>
            <w:r w:rsidR="00700D39" w:rsidRPr="009D1C85">
              <w:rPr>
                <w:webHidden/>
              </w:rPr>
            </w:r>
            <w:r w:rsidR="00700D39" w:rsidRPr="009D1C85">
              <w:rPr>
                <w:webHidden/>
              </w:rPr>
              <w:fldChar w:fldCharType="separate"/>
            </w:r>
            <w:r w:rsidR="00700D39" w:rsidRPr="009D1C85">
              <w:rPr>
                <w:webHidden/>
              </w:rPr>
              <w:t>5</w:t>
            </w:r>
            <w:r w:rsidR="00700D39" w:rsidRPr="009D1C85">
              <w:rPr>
                <w:webHidden/>
              </w:rPr>
              <w:fldChar w:fldCharType="end"/>
            </w:r>
          </w:hyperlink>
        </w:p>
        <w:p w14:paraId="4E0D1C28" w14:textId="52E6F170" w:rsidR="00700D39" w:rsidRPr="009D1C85" w:rsidRDefault="00000000">
          <w:pPr>
            <w:pStyle w:val="Inhopg2"/>
            <w:tabs>
              <w:tab w:val="left" w:pos="880"/>
              <w:tab w:val="right" w:leader="dot" w:pos="9062"/>
            </w:tabs>
          </w:pPr>
          <w:hyperlink w:anchor="_Toc127376482" w:history="1">
            <w:r w:rsidR="00700D39" w:rsidRPr="009D1C85">
              <w:rPr>
                <w:rStyle w:val="Hyperlink"/>
              </w:rPr>
              <w:t>2.8</w:t>
            </w:r>
            <w:r w:rsidR="00700D39" w:rsidRPr="009D1C85">
              <w:tab/>
            </w:r>
            <w:r w:rsidR="00700D39" w:rsidRPr="009D1C85">
              <w:rPr>
                <w:rStyle w:val="Hyperlink"/>
              </w:rPr>
              <w:t>Gebruikersdocumentatie</w:t>
            </w:r>
            <w:r w:rsidR="00700D39" w:rsidRPr="009D1C85">
              <w:rPr>
                <w:webHidden/>
              </w:rPr>
              <w:tab/>
            </w:r>
            <w:r w:rsidR="00700D39" w:rsidRPr="009D1C85">
              <w:rPr>
                <w:webHidden/>
              </w:rPr>
              <w:fldChar w:fldCharType="begin"/>
            </w:r>
            <w:r w:rsidR="00700D39" w:rsidRPr="009D1C85">
              <w:rPr>
                <w:webHidden/>
              </w:rPr>
              <w:instrText xml:space="preserve"> PAGEREF _Toc127376482 \h </w:instrText>
            </w:r>
            <w:r w:rsidR="00700D39" w:rsidRPr="009D1C85">
              <w:rPr>
                <w:webHidden/>
              </w:rPr>
            </w:r>
            <w:r w:rsidR="00700D39" w:rsidRPr="009D1C85">
              <w:rPr>
                <w:webHidden/>
              </w:rPr>
              <w:fldChar w:fldCharType="separate"/>
            </w:r>
            <w:r w:rsidR="00700D39" w:rsidRPr="009D1C85">
              <w:rPr>
                <w:webHidden/>
              </w:rPr>
              <w:t>5</w:t>
            </w:r>
            <w:r w:rsidR="00700D39" w:rsidRPr="009D1C85">
              <w:rPr>
                <w:webHidden/>
              </w:rPr>
              <w:fldChar w:fldCharType="end"/>
            </w:r>
          </w:hyperlink>
        </w:p>
        <w:p w14:paraId="67FE15C0" w14:textId="5349BF85" w:rsidR="00700D39" w:rsidRPr="009D1C85" w:rsidRDefault="00000000">
          <w:pPr>
            <w:pStyle w:val="Inhopg1"/>
            <w:tabs>
              <w:tab w:val="left" w:pos="440"/>
              <w:tab w:val="right" w:leader="dot" w:pos="9062"/>
            </w:tabs>
            <w:rPr>
              <w:rFonts w:asciiTheme="minorHAnsi" w:eastAsiaTheme="minorEastAsia" w:hAnsiTheme="minorHAnsi" w:cstheme="minorBidi"/>
              <w:sz w:val="22"/>
              <w:szCs w:val="22"/>
            </w:rPr>
          </w:pPr>
          <w:hyperlink w:anchor="_Toc127376483" w:history="1">
            <w:r w:rsidR="00700D39" w:rsidRPr="009D1C85">
              <w:rPr>
                <w:rStyle w:val="Hyperlink"/>
              </w:rPr>
              <w:t>3</w:t>
            </w:r>
            <w:r w:rsidR="00700D39" w:rsidRPr="009D1C85">
              <w:rPr>
                <w:rFonts w:asciiTheme="minorHAnsi" w:eastAsiaTheme="minorEastAsia" w:hAnsiTheme="minorHAnsi" w:cstheme="minorBidi"/>
                <w:sz w:val="22"/>
                <w:szCs w:val="22"/>
              </w:rPr>
              <w:tab/>
            </w:r>
            <w:r w:rsidR="00700D39" w:rsidRPr="009D1C85">
              <w:rPr>
                <w:rStyle w:val="Hyperlink"/>
              </w:rPr>
              <w:t>3 EISEN</w:t>
            </w:r>
            <w:r w:rsidR="00700D39" w:rsidRPr="009D1C85">
              <w:rPr>
                <w:webHidden/>
              </w:rPr>
              <w:tab/>
            </w:r>
            <w:r w:rsidR="00700D39" w:rsidRPr="009D1C85">
              <w:rPr>
                <w:webHidden/>
              </w:rPr>
              <w:fldChar w:fldCharType="begin"/>
            </w:r>
            <w:r w:rsidR="00700D39" w:rsidRPr="009D1C85">
              <w:rPr>
                <w:webHidden/>
              </w:rPr>
              <w:instrText xml:space="preserve"> PAGEREF _Toc127376483 \h </w:instrText>
            </w:r>
            <w:r w:rsidR="00700D39" w:rsidRPr="009D1C85">
              <w:rPr>
                <w:webHidden/>
              </w:rPr>
            </w:r>
            <w:r w:rsidR="00700D39" w:rsidRPr="009D1C85">
              <w:rPr>
                <w:webHidden/>
              </w:rPr>
              <w:fldChar w:fldCharType="separate"/>
            </w:r>
            <w:r w:rsidR="00700D39" w:rsidRPr="009D1C85">
              <w:rPr>
                <w:webHidden/>
              </w:rPr>
              <w:t>5</w:t>
            </w:r>
            <w:r w:rsidR="00700D39" w:rsidRPr="009D1C85">
              <w:rPr>
                <w:webHidden/>
              </w:rPr>
              <w:fldChar w:fldCharType="end"/>
            </w:r>
          </w:hyperlink>
        </w:p>
        <w:p w14:paraId="1995642F" w14:textId="620FA4B2" w:rsidR="00700D39" w:rsidRPr="009D1C85" w:rsidRDefault="00000000">
          <w:pPr>
            <w:pStyle w:val="Inhopg2"/>
            <w:tabs>
              <w:tab w:val="left" w:pos="880"/>
              <w:tab w:val="right" w:leader="dot" w:pos="9062"/>
            </w:tabs>
          </w:pPr>
          <w:hyperlink w:anchor="_Toc127376484" w:history="1">
            <w:r w:rsidR="00700D39" w:rsidRPr="009D1C85">
              <w:rPr>
                <w:rStyle w:val="Hyperlink"/>
              </w:rPr>
              <w:t>3.1</w:t>
            </w:r>
            <w:r w:rsidR="00700D39" w:rsidRPr="009D1C85">
              <w:tab/>
            </w:r>
            <w:r w:rsidR="00700D39" w:rsidRPr="009D1C85">
              <w:rPr>
                <w:rStyle w:val="Hyperlink"/>
              </w:rPr>
              <w:t>Vereisten voor externe interfaces</w:t>
            </w:r>
            <w:r w:rsidR="00700D39" w:rsidRPr="009D1C85">
              <w:rPr>
                <w:webHidden/>
              </w:rPr>
              <w:tab/>
            </w:r>
            <w:r w:rsidR="00700D39" w:rsidRPr="009D1C85">
              <w:rPr>
                <w:webHidden/>
              </w:rPr>
              <w:fldChar w:fldCharType="begin"/>
            </w:r>
            <w:r w:rsidR="00700D39" w:rsidRPr="009D1C85">
              <w:rPr>
                <w:webHidden/>
              </w:rPr>
              <w:instrText xml:space="preserve"> PAGEREF _Toc127376484 \h </w:instrText>
            </w:r>
            <w:r w:rsidR="00700D39" w:rsidRPr="009D1C85">
              <w:rPr>
                <w:webHidden/>
              </w:rPr>
            </w:r>
            <w:r w:rsidR="00700D39" w:rsidRPr="009D1C85">
              <w:rPr>
                <w:webHidden/>
              </w:rPr>
              <w:fldChar w:fldCharType="separate"/>
            </w:r>
            <w:r w:rsidR="00700D39" w:rsidRPr="009D1C85">
              <w:rPr>
                <w:webHidden/>
              </w:rPr>
              <w:t>5</w:t>
            </w:r>
            <w:r w:rsidR="00700D39" w:rsidRPr="009D1C85">
              <w:rPr>
                <w:webHidden/>
              </w:rPr>
              <w:fldChar w:fldCharType="end"/>
            </w:r>
          </w:hyperlink>
        </w:p>
        <w:p w14:paraId="1331151A" w14:textId="28F36F3B" w:rsidR="00700D39" w:rsidRPr="009D1C85" w:rsidRDefault="00000000">
          <w:pPr>
            <w:pStyle w:val="Inhopg3"/>
            <w:tabs>
              <w:tab w:val="left" w:pos="1320"/>
              <w:tab w:val="right" w:leader="dot" w:pos="9062"/>
            </w:tabs>
          </w:pPr>
          <w:hyperlink w:anchor="_Toc127376485" w:history="1">
            <w:r w:rsidR="00700D39" w:rsidRPr="009D1C85">
              <w:rPr>
                <w:rStyle w:val="Hyperlink"/>
              </w:rPr>
              <w:t>3.1.1</w:t>
            </w:r>
            <w:r w:rsidR="00700D39" w:rsidRPr="009D1C85">
              <w:tab/>
            </w:r>
            <w:r w:rsidR="00700D39" w:rsidRPr="009D1C85">
              <w:rPr>
                <w:rStyle w:val="Hyperlink"/>
              </w:rPr>
              <w:t>Gebruikersinterfaces</w:t>
            </w:r>
            <w:r w:rsidR="00700D39" w:rsidRPr="009D1C85">
              <w:rPr>
                <w:webHidden/>
              </w:rPr>
              <w:tab/>
            </w:r>
            <w:r w:rsidR="00700D39" w:rsidRPr="009D1C85">
              <w:rPr>
                <w:webHidden/>
              </w:rPr>
              <w:fldChar w:fldCharType="begin"/>
            </w:r>
            <w:r w:rsidR="00700D39" w:rsidRPr="009D1C85">
              <w:rPr>
                <w:webHidden/>
              </w:rPr>
              <w:instrText xml:space="preserve"> PAGEREF _Toc127376485 \h </w:instrText>
            </w:r>
            <w:r w:rsidR="00700D39" w:rsidRPr="009D1C85">
              <w:rPr>
                <w:webHidden/>
              </w:rPr>
            </w:r>
            <w:r w:rsidR="00700D39" w:rsidRPr="009D1C85">
              <w:rPr>
                <w:webHidden/>
              </w:rPr>
              <w:fldChar w:fldCharType="separate"/>
            </w:r>
            <w:r w:rsidR="00700D39" w:rsidRPr="009D1C85">
              <w:rPr>
                <w:webHidden/>
              </w:rPr>
              <w:t>5</w:t>
            </w:r>
            <w:r w:rsidR="00700D39" w:rsidRPr="009D1C85">
              <w:rPr>
                <w:webHidden/>
              </w:rPr>
              <w:fldChar w:fldCharType="end"/>
            </w:r>
          </w:hyperlink>
        </w:p>
        <w:p w14:paraId="5D03387F" w14:textId="12B21717" w:rsidR="00700D39" w:rsidRPr="009D1C85" w:rsidRDefault="00000000">
          <w:pPr>
            <w:pStyle w:val="Inhopg3"/>
            <w:tabs>
              <w:tab w:val="left" w:pos="1320"/>
              <w:tab w:val="right" w:leader="dot" w:pos="9062"/>
            </w:tabs>
          </w:pPr>
          <w:hyperlink w:anchor="_Toc127376486" w:history="1">
            <w:r w:rsidR="00700D39" w:rsidRPr="009D1C85">
              <w:rPr>
                <w:rStyle w:val="Hyperlink"/>
              </w:rPr>
              <w:t>3.1.2</w:t>
            </w:r>
            <w:r w:rsidR="00700D39" w:rsidRPr="009D1C85">
              <w:tab/>
            </w:r>
            <w:r w:rsidR="00700D39" w:rsidRPr="009D1C85">
              <w:rPr>
                <w:rStyle w:val="Hyperlink"/>
              </w:rPr>
              <w:t>Hardware-interfaces</w:t>
            </w:r>
            <w:r w:rsidR="00700D39" w:rsidRPr="009D1C85">
              <w:rPr>
                <w:webHidden/>
              </w:rPr>
              <w:tab/>
            </w:r>
            <w:r w:rsidR="00700D39" w:rsidRPr="009D1C85">
              <w:rPr>
                <w:webHidden/>
              </w:rPr>
              <w:fldChar w:fldCharType="begin"/>
            </w:r>
            <w:r w:rsidR="00700D39" w:rsidRPr="009D1C85">
              <w:rPr>
                <w:webHidden/>
              </w:rPr>
              <w:instrText xml:space="preserve"> PAGEREF _Toc127376486 \h </w:instrText>
            </w:r>
            <w:r w:rsidR="00700D39" w:rsidRPr="009D1C85">
              <w:rPr>
                <w:webHidden/>
              </w:rPr>
            </w:r>
            <w:r w:rsidR="00700D39" w:rsidRPr="009D1C85">
              <w:rPr>
                <w:webHidden/>
              </w:rPr>
              <w:fldChar w:fldCharType="separate"/>
            </w:r>
            <w:r w:rsidR="00700D39" w:rsidRPr="009D1C85">
              <w:rPr>
                <w:webHidden/>
              </w:rPr>
              <w:t>5</w:t>
            </w:r>
            <w:r w:rsidR="00700D39" w:rsidRPr="009D1C85">
              <w:rPr>
                <w:webHidden/>
              </w:rPr>
              <w:fldChar w:fldCharType="end"/>
            </w:r>
          </w:hyperlink>
        </w:p>
        <w:p w14:paraId="5F9B46DD" w14:textId="0FC27E66" w:rsidR="00700D39" w:rsidRPr="009D1C85" w:rsidRDefault="00000000">
          <w:pPr>
            <w:pStyle w:val="Inhopg3"/>
            <w:tabs>
              <w:tab w:val="left" w:pos="1320"/>
              <w:tab w:val="right" w:leader="dot" w:pos="9062"/>
            </w:tabs>
          </w:pPr>
          <w:hyperlink w:anchor="_Toc127376487" w:history="1">
            <w:r w:rsidR="00700D39" w:rsidRPr="009D1C85">
              <w:rPr>
                <w:rStyle w:val="Hyperlink"/>
              </w:rPr>
              <w:t>3.1.3</w:t>
            </w:r>
            <w:r w:rsidR="00700D39" w:rsidRPr="009D1C85">
              <w:tab/>
            </w:r>
            <w:r w:rsidR="00700D39" w:rsidRPr="009D1C85">
              <w:rPr>
                <w:rStyle w:val="Hyperlink"/>
              </w:rPr>
              <w:t>Software-interfaces</w:t>
            </w:r>
            <w:r w:rsidR="00700D39" w:rsidRPr="009D1C85">
              <w:rPr>
                <w:webHidden/>
              </w:rPr>
              <w:tab/>
            </w:r>
            <w:r w:rsidR="00700D39" w:rsidRPr="009D1C85">
              <w:rPr>
                <w:webHidden/>
              </w:rPr>
              <w:fldChar w:fldCharType="begin"/>
            </w:r>
            <w:r w:rsidR="00700D39" w:rsidRPr="009D1C85">
              <w:rPr>
                <w:webHidden/>
              </w:rPr>
              <w:instrText xml:space="preserve"> PAGEREF _Toc127376487 \h </w:instrText>
            </w:r>
            <w:r w:rsidR="00700D39" w:rsidRPr="009D1C85">
              <w:rPr>
                <w:webHidden/>
              </w:rPr>
            </w:r>
            <w:r w:rsidR="00700D39" w:rsidRPr="009D1C85">
              <w:rPr>
                <w:webHidden/>
              </w:rPr>
              <w:fldChar w:fldCharType="separate"/>
            </w:r>
            <w:r w:rsidR="00700D39" w:rsidRPr="009D1C85">
              <w:rPr>
                <w:webHidden/>
              </w:rPr>
              <w:t>5</w:t>
            </w:r>
            <w:r w:rsidR="00700D39" w:rsidRPr="009D1C85">
              <w:rPr>
                <w:webHidden/>
              </w:rPr>
              <w:fldChar w:fldCharType="end"/>
            </w:r>
          </w:hyperlink>
        </w:p>
        <w:p w14:paraId="62FA673F" w14:textId="43174307" w:rsidR="00700D39" w:rsidRPr="009D1C85" w:rsidRDefault="00000000">
          <w:pPr>
            <w:pStyle w:val="Inhopg3"/>
            <w:tabs>
              <w:tab w:val="left" w:pos="1320"/>
              <w:tab w:val="right" w:leader="dot" w:pos="9062"/>
            </w:tabs>
          </w:pPr>
          <w:hyperlink w:anchor="_Toc127376488" w:history="1">
            <w:r w:rsidR="00700D39" w:rsidRPr="009D1C85">
              <w:rPr>
                <w:rStyle w:val="Hyperlink"/>
              </w:rPr>
              <w:t>3.1.4</w:t>
            </w:r>
            <w:r w:rsidR="00700D39" w:rsidRPr="009D1C85">
              <w:tab/>
            </w:r>
            <w:r w:rsidR="00700D39" w:rsidRPr="009D1C85">
              <w:rPr>
                <w:rStyle w:val="Hyperlink"/>
              </w:rPr>
              <w:t>Communicatie-interfaces</w:t>
            </w:r>
            <w:r w:rsidR="00700D39" w:rsidRPr="009D1C85">
              <w:rPr>
                <w:webHidden/>
              </w:rPr>
              <w:tab/>
            </w:r>
            <w:r w:rsidR="00700D39" w:rsidRPr="009D1C85">
              <w:rPr>
                <w:webHidden/>
              </w:rPr>
              <w:fldChar w:fldCharType="begin"/>
            </w:r>
            <w:r w:rsidR="00700D39" w:rsidRPr="009D1C85">
              <w:rPr>
                <w:webHidden/>
              </w:rPr>
              <w:instrText xml:space="preserve"> PAGEREF _Toc127376488 \h </w:instrText>
            </w:r>
            <w:r w:rsidR="00700D39" w:rsidRPr="009D1C85">
              <w:rPr>
                <w:webHidden/>
              </w:rPr>
            </w:r>
            <w:r w:rsidR="00700D39" w:rsidRPr="009D1C85">
              <w:rPr>
                <w:webHidden/>
              </w:rPr>
              <w:fldChar w:fldCharType="separate"/>
            </w:r>
            <w:r w:rsidR="00700D39" w:rsidRPr="009D1C85">
              <w:rPr>
                <w:webHidden/>
              </w:rPr>
              <w:t>5</w:t>
            </w:r>
            <w:r w:rsidR="00700D39" w:rsidRPr="009D1C85">
              <w:rPr>
                <w:webHidden/>
              </w:rPr>
              <w:fldChar w:fldCharType="end"/>
            </w:r>
          </w:hyperlink>
        </w:p>
        <w:p w14:paraId="3B57C95C" w14:textId="74587AB7" w:rsidR="00700D39" w:rsidRPr="009D1C85" w:rsidRDefault="00000000">
          <w:pPr>
            <w:pStyle w:val="Inhopg2"/>
            <w:tabs>
              <w:tab w:val="left" w:pos="880"/>
              <w:tab w:val="right" w:leader="dot" w:pos="9062"/>
            </w:tabs>
          </w:pPr>
          <w:hyperlink w:anchor="_Toc127376489" w:history="1">
            <w:r w:rsidR="00700D39" w:rsidRPr="009D1C85">
              <w:rPr>
                <w:rStyle w:val="Hyperlink"/>
              </w:rPr>
              <w:t>3.2</w:t>
            </w:r>
            <w:r w:rsidR="00700D39" w:rsidRPr="009D1C85">
              <w:tab/>
            </w:r>
            <w:r w:rsidR="00700D39" w:rsidRPr="009D1C85">
              <w:rPr>
                <w:rStyle w:val="Hyperlink"/>
              </w:rPr>
              <w:t>Functionele vereisten</w:t>
            </w:r>
            <w:r w:rsidR="00700D39" w:rsidRPr="009D1C85">
              <w:rPr>
                <w:webHidden/>
              </w:rPr>
              <w:tab/>
            </w:r>
            <w:r w:rsidR="00700D39" w:rsidRPr="009D1C85">
              <w:rPr>
                <w:webHidden/>
              </w:rPr>
              <w:fldChar w:fldCharType="begin"/>
            </w:r>
            <w:r w:rsidR="00700D39" w:rsidRPr="009D1C85">
              <w:rPr>
                <w:webHidden/>
              </w:rPr>
              <w:instrText xml:space="preserve"> PAGEREF _Toc127376489 \h </w:instrText>
            </w:r>
            <w:r w:rsidR="00700D39" w:rsidRPr="009D1C85">
              <w:rPr>
                <w:webHidden/>
              </w:rPr>
            </w:r>
            <w:r w:rsidR="00700D39" w:rsidRPr="009D1C85">
              <w:rPr>
                <w:webHidden/>
              </w:rPr>
              <w:fldChar w:fldCharType="separate"/>
            </w:r>
            <w:r w:rsidR="00700D39" w:rsidRPr="009D1C85">
              <w:rPr>
                <w:webHidden/>
              </w:rPr>
              <w:t>5</w:t>
            </w:r>
            <w:r w:rsidR="00700D39" w:rsidRPr="009D1C85">
              <w:rPr>
                <w:webHidden/>
              </w:rPr>
              <w:fldChar w:fldCharType="end"/>
            </w:r>
          </w:hyperlink>
        </w:p>
        <w:p w14:paraId="31D4905C" w14:textId="59F5F260" w:rsidR="00700D39" w:rsidRPr="009D1C85" w:rsidRDefault="00000000">
          <w:pPr>
            <w:pStyle w:val="Inhopg2"/>
            <w:tabs>
              <w:tab w:val="left" w:pos="880"/>
              <w:tab w:val="right" w:leader="dot" w:pos="9062"/>
            </w:tabs>
          </w:pPr>
          <w:hyperlink w:anchor="_Toc127376490" w:history="1">
            <w:r w:rsidR="00700D39" w:rsidRPr="009D1C85">
              <w:rPr>
                <w:rStyle w:val="Hyperlink"/>
              </w:rPr>
              <w:t>3.3</w:t>
            </w:r>
            <w:r w:rsidR="00700D39" w:rsidRPr="009D1C85">
              <w:tab/>
            </w:r>
            <w:r w:rsidR="00700D39" w:rsidRPr="009D1C85">
              <w:rPr>
                <w:rStyle w:val="Hyperlink"/>
              </w:rPr>
              <w:t>Prestatie-eisen (Performance)</w:t>
            </w:r>
            <w:r w:rsidR="00700D39" w:rsidRPr="009D1C85">
              <w:rPr>
                <w:webHidden/>
              </w:rPr>
              <w:tab/>
            </w:r>
            <w:r w:rsidR="00700D39" w:rsidRPr="009D1C85">
              <w:rPr>
                <w:webHidden/>
              </w:rPr>
              <w:fldChar w:fldCharType="begin"/>
            </w:r>
            <w:r w:rsidR="00700D39" w:rsidRPr="009D1C85">
              <w:rPr>
                <w:webHidden/>
              </w:rPr>
              <w:instrText xml:space="preserve"> PAGEREF _Toc127376490 \h </w:instrText>
            </w:r>
            <w:r w:rsidR="00700D39" w:rsidRPr="009D1C85">
              <w:rPr>
                <w:webHidden/>
              </w:rPr>
            </w:r>
            <w:r w:rsidR="00700D39" w:rsidRPr="009D1C85">
              <w:rPr>
                <w:webHidden/>
              </w:rPr>
              <w:fldChar w:fldCharType="separate"/>
            </w:r>
            <w:r w:rsidR="00700D39" w:rsidRPr="009D1C85">
              <w:rPr>
                <w:webHidden/>
              </w:rPr>
              <w:t>6</w:t>
            </w:r>
            <w:r w:rsidR="00700D39" w:rsidRPr="009D1C85">
              <w:rPr>
                <w:webHidden/>
              </w:rPr>
              <w:fldChar w:fldCharType="end"/>
            </w:r>
          </w:hyperlink>
        </w:p>
        <w:p w14:paraId="42B2ED44" w14:textId="7237CF7D" w:rsidR="00700D39" w:rsidRPr="009D1C85" w:rsidRDefault="00000000">
          <w:pPr>
            <w:pStyle w:val="Inhopg2"/>
            <w:tabs>
              <w:tab w:val="left" w:pos="880"/>
              <w:tab w:val="right" w:leader="dot" w:pos="9062"/>
            </w:tabs>
          </w:pPr>
          <w:hyperlink w:anchor="_Toc127376491" w:history="1">
            <w:r w:rsidR="00700D39" w:rsidRPr="009D1C85">
              <w:rPr>
                <w:rStyle w:val="Hyperlink"/>
              </w:rPr>
              <w:t>3.4</w:t>
            </w:r>
            <w:r w:rsidR="00700D39" w:rsidRPr="009D1C85">
              <w:tab/>
            </w:r>
            <w:r w:rsidR="00700D39" w:rsidRPr="009D1C85">
              <w:rPr>
                <w:rStyle w:val="Hyperlink"/>
              </w:rPr>
              <w:t>Veiligheid (Security)</w:t>
            </w:r>
            <w:r w:rsidR="00700D39" w:rsidRPr="009D1C85">
              <w:rPr>
                <w:webHidden/>
              </w:rPr>
              <w:tab/>
            </w:r>
            <w:r w:rsidR="00700D39" w:rsidRPr="009D1C85">
              <w:rPr>
                <w:webHidden/>
              </w:rPr>
              <w:fldChar w:fldCharType="begin"/>
            </w:r>
            <w:r w:rsidR="00700D39" w:rsidRPr="009D1C85">
              <w:rPr>
                <w:webHidden/>
              </w:rPr>
              <w:instrText xml:space="preserve"> PAGEREF _Toc127376491 \h </w:instrText>
            </w:r>
            <w:r w:rsidR="00700D39" w:rsidRPr="009D1C85">
              <w:rPr>
                <w:webHidden/>
              </w:rPr>
            </w:r>
            <w:r w:rsidR="00700D39" w:rsidRPr="009D1C85">
              <w:rPr>
                <w:webHidden/>
              </w:rPr>
              <w:fldChar w:fldCharType="separate"/>
            </w:r>
            <w:r w:rsidR="00700D39" w:rsidRPr="009D1C85">
              <w:rPr>
                <w:webHidden/>
              </w:rPr>
              <w:t>6</w:t>
            </w:r>
            <w:r w:rsidR="00700D39" w:rsidRPr="009D1C85">
              <w:rPr>
                <w:webHidden/>
              </w:rPr>
              <w:fldChar w:fldCharType="end"/>
            </w:r>
          </w:hyperlink>
        </w:p>
        <w:p w14:paraId="65452D5B" w14:textId="06A3FFCE" w:rsidR="00700D39" w:rsidRPr="009D1C85" w:rsidRDefault="00000000">
          <w:pPr>
            <w:pStyle w:val="Inhopg2"/>
            <w:tabs>
              <w:tab w:val="left" w:pos="880"/>
              <w:tab w:val="right" w:leader="dot" w:pos="9062"/>
            </w:tabs>
          </w:pPr>
          <w:hyperlink w:anchor="_Toc127376492" w:history="1">
            <w:r w:rsidR="00700D39" w:rsidRPr="009D1C85">
              <w:rPr>
                <w:rStyle w:val="Hyperlink"/>
              </w:rPr>
              <w:t>3.5</w:t>
            </w:r>
            <w:r w:rsidR="00700D39" w:rsidRPr="009D1C85">
              <w:tab/>
            </w:r>
            <w:r w:rsidR="00700D39" w:rsidRPr="009D1C85">
              <w:rPr>
                <w:rStyle w:val="Hyperlink"/>
              </w:rPr>
              <w:t>Bruikbaarheid (Gebruiksvriedelijkheid)</w:t>
            </w:r>
            <w:r w:rsidR="00700D39" w:rsidRPr="009D1C85">
              <w:rPr>
                <w:webHidden/>
              </w:rPr>
              <w:tab/>
            </w:r>
            <w:r w:rsidR="00700D39" w:rsidRPr="009D1C85">
              <w:rPr>
                <w:webHidden/>
              </w:rPr>
              <w:fldChar w:fldCharType="begin"/>
            </w:r>
            <w:r w:rsidR="00700D39" w:rsidRPr="009D1C85">
              <w:rPr>
                <w:webHidden/>
              </w:rPr>
              <w:instrText xml:space="preserve"> PAGEREF _Toc127376492 \h </w:instrText>
            </w:r>
            <w:r w:rsidR="00700D39" w:rsidRPr="009D1C85">
              <w:rPr>
                <w:webHidden/>
              </w:rPr>
            </w:r>
            <w:r w:rsidR="00700D39" w:rsidRPr="009D1C85">
              <w:rPr>
                <w:webHidden/>
              </w:rPr>
              <w:fldChar w:fldCharType="separate"/>
            </w:r>
            <w:r w:rsidR="00700D39" w:rsidRPr="009D1C85">
              <w:rPr>
                <w:webHidden/>
              </w:rPr>
              <w:t>6</w:t>
            </w:r>
            <w:r w:rsidR="00700D39" w:rsidRPr="009D1C85">
              <w:rPr>
                <w:webHidden/>
              </w:rPr>
              <w:fldChar w:fldCharType="end"/>
            </w:r>
          </w:hyperlink>
        </w:p>
        <w:p w14:paraId="29E9EC3A" w14:textId="3090740F" w:rsidR="00700D39" w:rsidRPr="009D1C85" w:rsidRDefault="00000000">
          <w:pPr>
            <w:pStyle w:val="Inhopg2"/>
            <w:tabs>
              <w:tab w:val="left" w:pos="880"/>
              <w:tab w:val="right" w:leader="dot" w:pos="9062"/>
            </w:tabs>
          </w:pPr>
          <w:hyperlink w:anchor="_Toc127376493" w:history="1">
            <w:r w:rsidR="00700D39" w:rsidRPr="009D1C85">
              <w:rPr>
                <w:rStyle w:val="Hyperlink"/>
              </w:rPr>
              <w:t>3.6</w:t>
            </w:r>
            <w:r w:rsidR="00700D39" w:rsidRPr="009D1C85">
              <w:tab/>
            </w:r>
            <w:r w:rsidR="00700D39" w:rsidRPr="009D1C85">
              <w:rPr>
                <w:rStyle w:val="Hyperlink"/>
              </w:rPr>
              <w:t>Andere vereisten</w:t>
            </w:r>
            <w:r w:rsidR="00700D39" w:rsidRPr="009D1C85">
              <w:rPr>
                <w:webHidden/>
              </w:rPr>
              <w:tab/>
            </w:r>
            <w:r w:rsidR="00700D39" w:rsidRPr="009D1C85">
              <w:rPr>
                <w:webHidden/>
              </w:rPr>
              <w:fldChar w:fldCharType="begin"/>
            </w:r>
            <w:r w:rsidR="00700D39" w:rsidRPr="009D1C85">
              <w:rPr>
                <w:webHidden/>
              </w:rPr>
              <w:instrText xml:space="preserve"> PAGEREF _Toc127376493 \h </w:instrText>
            </w:r>
            <w:r w:rsidR="00700D39" w:rsidRPr="009D1C85">
              <w:rPr>
                <w:webHidden/>
              </w:rPr>
            </w:r>
            <w:r w:rsidR="00700D39" w:rsidRPr="009D1C85">
              <w:rPr>
                <w:webHidden/>
              </w:rPr>
              <w:fldChar w:fldCharType="separate"/>
            </w:r>
            <w:r w:rsidR="00700D39" w:rsidRPr="009D1C85">
              <w:rPr>
                <w:webHidden/>
              </w:rPr>
              <w:t>6</w:t>
            </w:r>
            <w:r w:rsidR="00700D39" w:rsidRPr="009D1C85">
              <w:rPr>
                <w:webHidden/>
              </w:rPr>
              <w:fldChar w:fldCharType="end"/>
            </w:r>
          </w:hyperlink>
        </w:p>
        <w:p w14:paraId="0E1843B1" w14:textId="2B744BB1" w:rsidR="00700D39" w:rsidRPr="009D1C85" w:rsidRDefault="00000000">
          <w:pPr>
            <w:pStyle w:val="Inhopg1"/>
            <w:tabs>
              <w:tab w:val="left" w:pos="480"/>
              <w:tab w:val="right" w:leader="dot" w:pos="9062"/>
            </w:tabs>
            <w:rPr>
              <w:rFonts w:asciiTheme="minorHAnsi" w:eastAsiaTheme="minorEastAsia" w:hAnsiTheme="minorHAnsi" w:cstheme="minorBidi"/>
              <w:sz w:val="22"/>
              <w:szCs w:val="22"/>
            </w:rPr>
          </w:pPr>
          <w:hyperlink w:anchor="_Toc127376494" w:history="1">
            <w:r w:rsidR="00700D39" w:rsidRPr="009D1C85">
              <w:rPr>
                <w:rStyle w:val="Hyperlink"/>
              </w:rPr>
              <w:t>4</w:t>
            </w:r>
            <w:r w:rsidR="00700D39" w:rsidRPr="009D1C85">
              <w:rPr>
                <w:rFonts w:asciiTheme="minorHAnsi" w:eastAsiaTheme="minorEastAsia" w:hAnsiTheme="minorHAnsi" w:cstheme="minorBidi"/>
                <w:sz w:val="22"/>
                <w:szCs w:val="22"/>
              </w:rPr>
              <w:tab/>
            </w:r>
            <w:r w:rsidR="00700D39" w:rsidRPr="009D1C85">
              <w:rPr>
                <w:rStyle w:val="Hyperlink"/>
              </w:rPr>
              <w:t>Bijlagen</w:t>
            </w:r>
            <w:r w:rsidR="00700D39" w:rsidRPr="009D1C85">
              <w:rPr>
                <w:webHidden/>
              </w:rPr>
              <w:tab/>
            </w:r>
            <w:r w:rsidR="00700D39" w:rsidRPr="009D1C85">
              <w:rPr>
                <w:webHidden/>
              </w:rPr>
              <w:fldChar w:fldCharType="begin"/>
            </w:r>
            <w:r w:rsidR="00700D39" w:rsidRPr="009D1C85">
              <w:rPr>
                <w:webHidden/>
              </w:rPr>
              <w:instrText xml:space="preserve"> PAGEREF _Toc127376494 \h </w:instrText>
            </w:r>
            <w:r w:rsidR="00700D39" w:rsidRPr="009D1C85">
              <w:rPr>
                <w:webHidden/>
              </w:rPr>
            </w:r>
            <w:r w:rsidR="00700D39" w:rsidRPr="009D1C85">
              <w:rPr>
                <w:webHidden/>
              </w:rPr>
              <w:fldChar w:fldCharType="separate"/>
            </w:r>
            <w:r w:rsidR="00700D39" w:rsidRPr="009D1C85">
              <w:rPr>
                <w:webHidden/>
              </w:rPr>
              <w:t>6</w:t>
            </w:r>
            <w:r w:rsidR="00700D39" w:rsidRPr="009D1C85">
              <w:rPr>
                <w:webHidden/>
              </w:rPr>
              <w:fldChar w:fldCharType="end"/>
            </w:r>
          </w:hyperlink>
        </w:p>
        <w:p w14:paraId="0CC1671D" w14:textId="53E98FE0" w:rsidR="002B61A4" w:rsidRPr="009D1C85" w:rsidRDefault="002B61A4">
          <w:r w:rsidRPr="009D1C85">
            <w:rPr>
              <w:b/>
              <w:bCs/>
            </w:rPr>
            <w:fldChar w:fldCharType="end"/>
          </w:r>
        </w:p>
      </w:sdtContent>
    </w:sdt>
    <w:p w14:paraId="5E91D488" w14:textId="1B93562D" w:rsidR="002B61A4" w:rsidRPr="009D1C85" w:rsidRDefault="002B61A4" w:rsidP="0095732E"/>
    <w:p w14:paraId="7E5DBDFB" w14:textId="6D4E4AE1" w:rsidR="002B61A4" w:rsidRPr="009D1C85" w:rsidRDefault="002B61A4" w:rsidP="0095732E"/>
    <w:p w14:paraId="6F9B8DF3" w14:textId="3DA198FD" w:rsidR="002B61A4" w:rsidRPr="009D1C85" w:rsidRDefault="002B61A4" w:rsidP="0095732E"/>
    <w:p w14:paraId="7B770988" w14:textId="20B5AEA1" w:rsidR="002B61A4" w:rsidRPr="009D1C85" w:rsidRDefault="002B61A4" w:rsidP="0095732E"/>
    <w:p w14:paraId="74F912A7" w14:textId="124D8B67" w:rsidR="002B61A4" w:rsidRPr="009D1C85" w:rsidRDefault="002B61A4" w:rsidP="0095732E"/>
    <w:p w14:paraId="43E9B646" w14:textId="78027CAF" w:rsidR="002B61A4" w:rsidRPr="009D1C85" w:rsidRDefault="002B61A4" w:rsidP="0095732E"/>
    <w:p w14:paraId="12763CF0" w14:textId="5D0C844C" w:rsidR="002B61A4" w:rsidRPr="009D1C85" w:rsidRDefault="002B61A4" w:rsidP="0095732E"/>
    <w:p w14:paraId="443C51E4" w14:textId="591E8273" w:rsidR="002B61A4" w:rsidRPr="009D1C85" w:rsidRDefault="002B61A4" w:rsidP="0095732E"/>
    <w:p w14:paraId="027F61D4" w14:textId="6BD8B2A4" w:rsidR="002B61A4" w:rsidRPr="009D1C85" w:rsidRDefault="002B61A4" w:rsidP="0095732E"/>
    <w:p w14:paraId="734A395C" w14:textId="0187720A" w:rsidR="002B61A4" w:rsidRPr="009D1C85" w:rsidRDefault="002B61A4" w:rsidP="0095732E"/>
    <w:p w14:paraId="062EFF81" w14:textId="540CB873" w:rsidR="002B61A4" w:rsidRPr="009D1C85" w:rsidRDefault="002B61A4" w:rsidP="0095732E"/>
    <w:p w14:paraId="39E8BF69" w14:textId="56790934" w:rsidR="002B61A4" w:rsidRPr="009D1C85" w:rsidRDefault="002B61A4" w:rsidP="002B61A4">
      <w:pPr>
        <w:pStyle w:val="Kop1"/>
      </w:pPr>
      <w:bookmarkStart w:id="3" w:name="_Toc127376469"/>
      <w:r w:rsidRPr="009D1C85">
        <w:lastRenderedPageBreak/>
        <w:t>INTRODUCTIE</w:t>
      </w:r>
      <w:bookmarkEnd w:id="3"/>
    </w:p>
    <w:p w14:paraId="3103F863" w14:textId="77777777" w:rsidR="002B61A4" w:rsidRPr="009D1C85" w:rsidRDefault="002B61A4" w:rsidP="002B61A4">
      <w:r w:rsidRPr="009D1C85">
        <w:t xml:space="preserve">Geef een overzicht van het volledige functionele specificatiedocument, inclusief het doel, de reikwijdte, definities, acroniemen, afkortingen, referenties, enz. </w:t>
      </w:r>
    </w:p>
    <w:p w14:paraId="005CAE42" w14:textId="4AE32CD6" w:rsidR="002B61A4" w:rsidRPr="009D1C85" w:rsidRDefault="002B61A4" w:rsidP="002B61A4">
      <w:pPr>
        <w:pStyle w:val="Kop2"/>
      </w:pPr>
      <w:bookmarkStart w:id="4" w:name="_Toc127376470"/>
      <w:r w:rsidRPr="009D1C85">
        <w:t>Doel</w:t>
      </w:r>
      <w:bookmarkEnd w:id="4"/>
    </w:p>
    <w:p w14:paraId="0603626A" w14:textId="28BB5D8C" w:rsidR="002B61A4" w:rsidRPr="009D1C85" w:rsidRDefault="002742FC" w:rsidP="002B61A4">
      <w:r w:rsidRPr="009D1C85">
        <w:t xml:space="preserve">Het streven van dit project is om de online aanwezigheid van de Tech-winkel NerdyGadgets te vestigen door middel van een </w:t>
      </w:r>
      <w:r w:rsidR="009D1C85" w:rsidRPr="009D1C85">
        <w:t>zelfontworpen</w:t>
      </w:r>
      <w:r w:rsidRPr="009D1C85">
        <w:t xml:space="preserve"> website. Bij het ontwerpproces zijn verschillende specifieke wensen van NerdyGadgets in acht genomen. Hierdoor zijn diverse functionaliteiten ontwikkeld, die tot nu toe zijn voltooid in de eerste fase van het project. Het hoofddoel van deze fase was het creëren van een homepage, waarop het zelfgemaakte logo van het Tech-bedrijf prominent aanwezig is. Hierbij zijn de gewenste kleuren gebruikt. Al met al was het doel van deze eerste fase om de homepage te ontwikkelen volgens de verwachtingen van NerdyGadgets.</w:t>
      </w:r>
    </w:p>
    <w:p w14:paraId="7E95C79B" w14:textId="78088D22" w:rsidR="002B61A4" w:rsidRPr="009D1C85" w:rsidRDefault="002B61A4" w:rsidP="002B61A4">
      <w:pPr>
        <w:pStyle w:val="Kop2"/>
      </w:pPr>
      <w:bookmarkStart w:id="5" w:name="_Toc127376471"/>
      <w:r w:rsidRPr="009D1C85">
        <w:t>Referentiedocumenten</w:t>
      </w:r>
      <w:bookmarkEnd w:id="5"/>
    </w:p>
    <w:p w14:paraId="055527A8" w14:textId="77777777" w:rsidR="002B61A4" w:rsidRPr="009D1C85" w:rsidRDefault="002B61A4" w:rsidP="002B61A4">
      <w:pPr>
        <w:pStyle w:val="Lijstalinea"/>
      </w:pPr>
    </w:p>
    <w:p w14:paraId="2A6822B7" w14:textId="77777777" w:rsidR="002B61A4" w:rsidRPr="009D1C85" w:rsidRDefault="002B61A4" w:rsidP="002B61A4"/>
    <w:p w14:paraId="531776E7" w14:textId="01F2ED04" w:rsidR="002B61A4" w:rsidRPr="009D1C85" w:rsidRDefault="002B61A4" w:rsidP="002B61A4">
      <w:pPr>
        <w:pStyle w:val="Kop2"/>
      </w:pPr>
      <w:bookmarkStart w:id="6" w:name="_Toc127376472"/>
      <w:r w:rsidRPr="009D1C85">
        <w:t>Afkortingen en acroniemen</w:t>
      </w:r>
      <w:bookmarkEnd w:id="6"/>
    </w:p>
    <w:p w14:paraId="3EE8BEF7" w14:textId="77777777" w:rsidR="002B61A4" w:rsidRPr="009D1C85" w:rsidRDefault="002B61A4" w:rsidP="002B61A4"/>
    <w:p w14:paraId="7E681ACB" w14:textId="77777777" w:rsidR="002B61A4" w:rsidRPr="009D1C85" w:rsidRDefault="002B61A4" w:rsidP="00A6277A"/>
    <w:p w14:paraId="06B048FB" w14:textId="7AD8E896" w:rsidR="002B61A4" w:rsidRPr="009D1C85" w:rsidRDefault="002B61A4" w:rsidP="002B61A4"/>
    <w:p w14:paraId="6E5FB2A8" w14:textId="6855D416" w:rsidR="002B61A4" w:rsidRPr="009D1C85" w:rsidRDefault="002B61A4" w:rsidP="002B61A4"/>
    <w:p w14:paraId="3FB62FFA" w14:textId="4B5B5772" w:rsidR="002B61A4" w:rsidRPr="009D1C85" w:rsidRDefault="002B61A4" w:rsidP="002B61A4"/>
    <w:p w14:paraId="0A369126" w14:textId="6A6B2563" w:rsidR="002B61A4" w:rsidRPr="009D1C85" w:rsidRDefault="002B61A4" w:rsidP="002B61A4"/>
    <w:p w14:paraId="2B8624DA" w14:textId="54408986" w:rsidR="002B61A4" w:rsidRPr="009D1C85" w:rsidRDefault="002B61A4" w:rsidP="002B61A4"/>
    <w:p w14:paraId="4AE8BAB6" w14:textId="5D4FBA92" w:rsidR="002B61A4" w:rsidRPr="009D1C85" w:rsidRDefault="002B61A4" w:rsidP="002B61A4"/>
    <w:p w14:paraId="56B566CD" w14:textId="0835B8AB" w:rsidR="002B61A4" w:rsidRPr="009D1C85" w:rsidRDefault="002B61A4" w:rsidP="002B61A4"/>
    <w:p w14:paraId="0FFA24B5" w14:textId="0A5EEA28" w:rsidR="002B61A4" w:rsidRPr="009D1C85" w:rsidRDefault="002B61A4" w:rsidP="002B61A4"/>
    <w:p w14:paraId="7649AF0F" w14:textId="03CDCAF0" w:rsidR="002B61A4" w:rsidRPr="009D1C85" w:rsidRDefault="002B61A4" w:rsidP="002B61A4"/>
    <w:p w14:paraId="08EF0FAA" w14:textId="5638A241" w:rsidR="002B61A4" w:rsidRPr="009D1C85" w:rsidRDefault="002B61A4" w:rsidP="002B61A4"/>
    <w:p w14:paraId="55B58BFA" w14:textId="30C7D308" w:rsidR="002B61A4" w:rsidRPr="009D1C85" w:rsidRDefault="002B61A4" w:rsidP="002B61A4"/>
    <w:p w14:paraId="7CF7B23E" w14:textId="457DFAA5" w:rsidR="002B61A4" w:rsidRPr="009D1C85" w:rsidRDefault="002B61A4" w:rsidP="002B61A4"/>
    <w:p w14:paraId="0D056B2E" w14:textId="23ED7205" w:rsidR="002B61A4" w:rsidRPr="009D1C85" w:rsidRDefault="002B61A4" w:rsidP="002B61A4"/>
    <w:p w14:paraId="673BE708" w14:textId="001B071C" w:rsidR="002B61A4" w:rsidRPr="009D1C85" w:rsidRDefault="002B61A4" w:rsidP="002B61A4"/>
    <w:p w14:paraId="27EC718C" w14:textId="34CCE06D" w:rsidR="002B61A4" w:rsidRPr="009D1C85" w:rsidRDefault="002B61A4" w:rsidP="002B61A4"/>
    <w:p w14:paraId="32CA9249" w14:textId="205AC872" w:rsidR="002B61A4" w:rsidRPr="009D1C85" w:rsidRDefault="002B61A4" w:rsidP="002B61A4"/>
    <w:p w14:paraId="55C893A8" w14:textId="0AD5707F" w:rsidR="002B61A4" w:rsidRPr="009D1C85" w:rsidRDefault="002B61A4" w:rsidP="002B61A4"/>
    <w:p w14:paraId="39497128" w14:textId="5186EE23" w:rsidR="002B61A4" w:rsidRPr="009D1C85" w:rsidRDefault="002B61A4" w:rsidP="002B61A4"/>
    <w:p w14:paraId="406A900D" w14:textId="53252CAC" w:rsidR="002B61A4" w:rsidRPr="009D1C85" w:rsidRDefault="002B61A4" w:rsidP="002B61A4"/>
    <w:p w14:paraId="542F962E" w14:textId="40A1386E" w:rsidR="002B61A4" w:rsidRPr="009D1C85" w:rsidRDefault="002B61A4" w:rsidP="002B61A4"/>
    <w:p w14:paraId="03FEA603" w14:textId="5B337098" w:rsidR="002B61A4" w:rsidRPr="009D1C85" w:rsidRDefault="002B61A4" w:rsidP="002B61A4"/>
    <w:p w14:paraId="5F735733" w14:textId="66E53384" w:rsidR="002B61A4" w:rsidRPr="009D1C85" w:rsidRDefault="002B61A4" w:rsidP="002B61A4"/>
    <w:p w14:paraId="01F62FB1" w14:textId="5C903985" w:rsidR="002B61A4" w:rsidRPr="009D1C85" w:rsidRDefault="002B61A4" w:rsidP="002B61A4"/>
    <w:p w14:paraId="23FB8135" w14:textId="0298893A" w:rsidR="002B61A4" w:rsidRPr="009D1C85" w:rsidRDefault="002B61A4" w:rsidP="002B61A4"/>
    <w:p w14:paraId="536B8237" w14:textId="530B2D34" w:rsidR="002B61A4" w:rsidRPr="009D1C85" w:rsidRDefault="002B61A4" w:rsidP="002B61A4">
      <w:pPr>
        <w:pStyle w:val="Kop1"/>
      </w:pPr>
      <w:bookmarkStart w:id="7" w:name="_Toc127376474"/>
      <w:r w:rsidRPr="009D1C85">
        <w:lastRenderedPageBreak/>
        <w:t>ALGEMENE BESCHRIJVING</w:t>
      </w:r>
      <w:bookmarkEnd w:id="7"/>
    </w:p>
    <w:p w14:paraId="712FC024" w14:textId="77777777" w:rsidR="002B61A4" w:rsidRPr="009D1C85" w:rsidRDefault="002B61A4" w:rsidP="002B61A4"/>
    <w:p w14:paraId="5E6F5E2E" w14:textId="4767CC56" w:rsidR="002B61A4" w:rsidRPr="009D1C85" w:rsidRDefault="002B61A4" w:rsidP="002B61A4">
      <w:pPr>
        <w:pStyle w:val="Kop2"/>
      </w:pPr>
      <w:bookmarkStart w:id="8" w:name="_Toc127376475"/>
      <w:r w:rsidRPr="009D1C85">
        <w:t>Productcontext</w:t>
      </w:r>
      <w:bookmarkEnd w:id="8"/>
    </w:p>
    <w:p w14:paraId="09F998CE" w14:textId="77777777" w:rsidR="002B61A4" w:rsidRPr="009D1C85" w:rsidRDefault="002B61A4" w:rsidP="002B61A4"/>
    <w:p w14:paraId="717D019F" w14:textId="16724D10" w:rsidR="002B61A4" w:rsidRPr="009D1C85" w:rsidRDefault="002B61A4" w:rsidP="002B61A4">
      <w:pPr>
        <w:pStyle w:val="Kop2"/>
      </w:pPr>
      <w:bookmarkStart w:id="9" w:name="_Toc127376476"/>
      <w:r w:rsidRPr="009D1C85">
        <w:t>Gebruikersklassen (Persona’s) en -kenmerken</w:t>
      </w:r>
      <w:bookmarkEnd w:id="9"/>
    </w:p>
    <w:p w14:paraId="5431846E" w14:textId="3019529A" w:rsidR="00B70F4B" w:rsidRPr="009D1C85" w:rsidRDefault="00B70F4B" w:rsidP="00B70F4B">
      <w:pPr>
        <w:pStyle w:val="Lijstalinea"/>
        <w:numPr>
          <w:ilvl w:val="0"/>
          <w:numId w:val="41"/>
        </w:numPr>
      </w:pPr>
      <w:r w:rsidRPr="009D1C85">
        <w:t>Gameliefhebber:</w:t>
      </w:r>
    </w:p>
    <w:p w14:paraId="0AB25C9C" w14:textId="77777777" w:rsidR="00B70F4B" w:rsidRPr="009D1C85" w:rsidRDefault="00B70F4B" w:rsidP="00B70F4B">
      <w:r w:rsidRPr="009D1C85">
        <w:t>Passie voor gaming en zoekt naar gaming-accessoires en krachtige hardware.</w:t>
      </w:r>
    </w:p>
    <w:p w14:paraId="77978EAE" w14:textId="77777777" w:rsidR="00B70F4B" w:rsidRPr="009D1C85" w:rsidRDefault="00B70F4B" w:rsidP="00B70F4B">
      <w:r w:rsidRPr="009D1C85">
        <w:t>Interesse in high-end grafische kaarten, gaming-monitors en consoles.</w:t>
      </w:r>
    </w:p>
    <w:p w14:paraId="0C49AA64" w14:textId="77777777" w:rsidR="00B70F4B" w:rsidRPr="009D1C85" w:rsidRDefault="00B70F4B" w:rsidP="00B70F4B">
      <w:r w:rsidRPr="009D1C85">
        <w:t>Volgt de nieuwste gaming-trends en technologische ontwikkelingen.</w:t>
      </w:r>
    </w:p>
    <w:p w14:paraId="011A7781" w14:textId="5191646E" w:rsidR="00B70F4B" w:rsidRPr="009D1C85" w:rsidRDefault="00B70F4B" w:rsidP="00B70F4B">
      <w:pPr>
        <w:pStyle w:val="Lijstalinea"/>
        <w:numPr>
          <w:ilvl w:val="0"/>
          <w:numId w:val="41"/>
        </w:numPr>
      </w:pPr>
      <w:r w:rsidRPr="009D1C85">
        <w:t>De Gadgetfanaat:</w:t>
      </w:r>
    </w:p>
    <w:p w14:paraId="6F6733AD" w14:textId="77777777" w:rsidR="00B70F4B" w:rsidRPr="009D1C85" w:rsidRDefault="00B70F4B" w:rsidP="00B70F4B">
      <w:r w:rsidRPr="009D1C85">
        <w:t>Houdt van innovatieve en unieke gadgets en apparaten.</w:t>
      </w:r>
    </w:p>
    <w:p w14:paraId="65366D4E" w14:textId="77777777" w:rsidR="00B70F4B" w:rsidRPr="009D1C85" w:rsidRDefault="00B70F4B" w:rsidP="00B70F4B">
      <w:r w:rsidRPr="009D1C85">
        <w:t>Op zoek naar slimme thuisapparaten, draagbare technologie en IoT-apparaten.</w:t>
      </w:r>
    </w:p>
    <w:p w14:paraId="740C3FA5" w14:textId="77777777" w:rsidR="00B70F4B" w:rsidRPr="009D1C85" w:rsidRDefault="00B70F4B" w:rsidP="00B70F4B">
      <w:r w:rsidRPr="009D1C85">
        <w:t>Geïnteresseerd in crowdfunding campagnes voor nieuwe technologische producten.</w:t>
      </w:r>
    </w:p>
    <w:p w14:paraId="14F295E1" w14:textId="449A7B25" w:rsidR="00B70F4B" w:rsidRPr="009D1C85" w:rsidRDefault="00B70F4B" w:rsidP="00B70F4B">
      <w:pPr>
        <w:pStyle w:val="Lijstalinea"/>
        <w:numPr>
          <w:ilvl w:val="0"/>
          <w:numId w:val="41"/>
        </w:numPr>
      </w:pPr>
      <w:r w:rsidRPr="009D1C85">
        <w:t>De Tech-Professional:</w:t>
      </w:r>
    </w:p>
    <w:p w14:paraId="396C92CF" w14:textId="77777777" w:rsidR="00B70F4B" w:rsidRPr="009D1C85" w:rsidRDefault="00B70F4B" w:rsidP="00B70F4B">
      <w:r w:rsidRPr="009D1C85">
        <w:t>Werkzaam in de IT- of tech-industrie en zoekt naar professionele apparatuur.</w:t>
      </w:r>
    </w:p>
    <w:p w14:paraId="1548E046" w14:textId="77777777" w:rsidR="00B70F4B" w:rsidRPr="009D1C85" w:rsidRDefault="00B70F4B" w:rsidP="00B70F4B">
      <w:r w:rsidRPr="009D1C85">
        <w:t>Behoefte aan krachtige laptops, servers, softwareontwikkelingskits en programmeertools.</w:t>
      </w:r>
    </w:p>
    <w:p w14:paraId="27D0A570" w14:textId="77777777" w:rsidR="00B70F4B" w:rsidRPr="009D1C85" w:rsidRDefault="00B70F4B" w:rsidP="00B70F4B">
      <w:r w:rsidRPr="009D1C85">
        <w:t>Kritisch op specificaties, prestaties en betrouwbaarheid van technologische apparatuur.</w:t>
      </w:r>
    </w:p>
    <w:p w14:paraId="0A678285" w14:textId="18657080" w:rsidR="00B70F4B" w:rsidRPr="009D1C85" w:rsidRDefault="00B70F4B" w:rsidP="00B70F4B">
      <w:pPr>
        <w:pStyle w:val="Lijstalinea"/>
        <w:numPr>
          <w:ilvl w:val="0"/>
          <w:numId w:val="41"/>
        </w:numPr>
      </w:pPr>
      <w:r w:rsidRPr="009D1C85">
        <w:t>De Prijsbewuste Koper:</w:t>
      </w:r>
    </w:p>
    <w:p w14:paraId="4006F112" w14:textId="77777777" w:rsidR="00B70F4B" w:rsidRPr="009D1C85" w:rsidRDefault="00B70F4B" w:rsidP="00B70F4B">
      <w:r w:rsidRPr="009D1C85">
        <w:t>Zoekt naar goede deals, aanbiedingen en kortingen op diverse tech-producten.</w:t>
      </w:r>
    </w:p>
    <w:p w14:paraId="655B27B0" w14:textId="77777777" w:rsidR="00B70F4B" w:rsidRPr="009D1C85" w:rsidRDefault="00B70F4B" w:rsidP="00B70F4B">
      <w:r w:rsidRPr="009D1C85">
        <w:t>Geïnteresseerd in refurbished elektronica en prijsvergelijkingen tussen verschillende merken.</w:t>
      </w:r>
    </w:p>
    <w:p w14:paraId="750E7735" w14:textId="77777777" w:rsidR="00B70F4B" w:rsidRPr="009D1C85" w:rsidRDefault="00B70F4B" w:rsidP="00B70F4B">
      <w:r w:rsidRPr="009D1C85">
        <w:t>Let op prijs-kwaliteitverhouding bij het kopen van technologieproducten.</w:t>
      </w:r>
    </w:p>
    <w:p w14:paraId="47001827" w14:textId="0C64E65C" w:rsidR="00B70F4B" w:rsidRPr="009D1C85" w:rsidRDefault="00B70F4B" w:rsidP="00B70F4B">
      <w:pPr>
        <w:pStyle w:val="Lijstalinea"/>
        <w:numPr>
          <w:ilvl w:val="0"/>
          <w:numId w:val="41"/>
        </w:numPr>
      </w:pPr>
      <w:r w:rsidRPr="009D1C85">
        <w:t>De Tech-Enthousiasteling:</w:t>
      </w:r>
    </w:p>
    <w:p w14:paraId="69AB5939" w14:textId="77777777" w:rsidR="00B70F4B" w:rsidRPr="009D1C85" w:rsidRDefault="00B70F4B" w:rsidP="00B70F4B">
      <w:r w:rsidRPr="009D1C85">
        <w:t>Altijd op zoek naar de nieuwste technologische innovaties en trends.</w:t>
      </w:r>
    </w:p>
    <w:p w14:paraId="6D8ABD5D" w14:textId="77777777" w:rsidR="00B70F4B" w:rsidRPr="009D1C85" w:rsidRDefault="00B70F4B" w:rsidP="00B70F4B">
      <w:r w:rsidRPr="009D1C85">
        <w:t>Bereid om te investeren in high-end en premium tech-producten.</w:t>
      </w:r>
    </w:p>
    <w:p w14:paraId="7E8F9AEF" w14:textId="77777777" w:rsidR="00B70F4B" w:rsidRPr="009D1C85" w:rsidRDefault="00B70F4B" w:rsidP="00B70F4B">
      <w:r w:rsidRPr="009D1C85">
        <w:t>Interesse in virtual reality, augmented reality, 3D-printers en andere cutting-edge technologieën.</w:t>
      </w:r>
    </w:p>
    <w:p w14:paraId="6637B04B" w14:textId="27CBBD05" w:rsidR="00B70F4B" w:rsidRPr="009D1C85" w:rsidRDefault="00B70F4B" w:rsidP="00B70F4B">
      <w:pPr>
        <w:pStyle w:val="Lijstalinea"/>
        <w:numPr>
          <w:ilvl w:val="0"/>
          <w:numId w:val="41"/>
        </w:numPr>
      </w:pPr>
      <w:r w:rsidRPr="009D1C85">
        <w:t>De Cadeaukoper:</w:t>
      </w:r>
    </w:p>
    <w:p w14:paraId="017315A0" w14:textId="77777777" w:rsidR="00B70F4B" w:rsidRPr="009D1C85" w:rsidRDefault="00B70F4B" w:rsidP="00B70F4B">
      <w:r w:rsidRPr="009D1C85">
        <w:t>Zoekt naar technologiecadeaus voor vrienden en familieleden.</w:t>
      </w:r>
    </w:p>
    <w:p w14:paraId="37114F93" w14:textId="77777777" w:rsidR="00B70F4B" w:rsidRPr="009D1C85" w:rsidRDefault="00B70F4B" w:rsidP="00B70F4B">
      <w:r w:rsidRPr="009D1C85">
        <w:t>Geïnteresseerd in gadgets en accessoires die geschikt zijn als cadeau.</w:t>
      </w:r>
    </w:p>
    <w:p w14:paraId="591E224E" w14:textId="2E2699F0" w:rsidR="0043332D" w:rsidRPr="009D1C85" w:rsidRDefault="00B70F4B" w:rsidP="00B70F4B">
      <w:r w:rsidRPr="009D1C85">
        <w:t>Op zoek naar suggesties voor verjaardagen, jubilea en speciale gelegenheden.</w:t>
      </w:r>
    </w:p>
    <w:p w14:paraId="47550C41" w14:textId="77777777" w:rsidR="002B61A4" w:rsidRPr="009D1C85" w:rsidRDefault="002B61A4" w:rsidP="002B61A4">
      <w:pPr>
        <w:pStyle w:val="Lijstalinea"/>
      </w:pPr>
    </w:p>
    <w:p w14:paraId="63B414B7" w14:textId="12EFB2E8" w:rsidR="002B61A4" w:rsidRPr="009D1C85" w:rsidRDefault="002B61A4" w:rsidP="002B61A4">
      <w:pPr>
        <w:pStyle w:val="Kop2"/>
      </w:pPr>
      <w:bookmarkStart w:id="10" w:name="_Toc127376477"/>
      <w:r w:rsidRPr="009D1C85">
        <w:t>Overzicht van functionele vereisten</w:t>
      </w:r>
      <w:bookmarkEnd w:id="10"/>
    </w:p>
    <w:p w14:paraId="0B59E696" w14:textId="59574534" w:rsidR="002B61A4" w:rsidRPr="009D1C85" w:rsidRDefault="0043332D" w:rsidP="002B61A4">
      <w:r w:rsidRPr="009D1C85">
        <w:rPr>
          <w:highlight w:val="yellow"/>
        </w:rPr>
        <w:t>Geef hier een overzicht van de wensen (High level) zie casus</w:t>
      </w:r>
    </w:p>
    <w:p w14:paraId="3F440FE7" w14:textId="77777777" w:rsidR="00B70F4B" w:rsidRPr="009D1C85" w:rsidRDefault="00B70F4B" w:rsidP="00B70F4B">
      <w:r w:rsidRPr="009D1C85">
        <w:t>Implementeren van kwalitatieve foto's</w:t>
      </w:r>
    </w:p>
    <w:p w14:paraId="3122E5BD" w14:textId="77777777" w:rsidR="00B70F4B" w:rsidRPr="009D1C85" w:rsidRDefault="00B70F4B" w:rsidP="00B70F4B">
      <w:r w:rsidRPr="009D1C85">
        <w:t>Ontwerpen documentatiemap</w:t>
      </w:r>
    </w:p>
    <w:p w14:paraId="22D44ED1" w14:textId="77777777" w:rsidR="00B70F4B" w:rsidRPr="009D1C85" w:rsidRDefault="00B70F4B" w:rsidP="00B70F4B">
      <w:r w:rsidRPr="009D1C85">
        <w:t>Implementeren van producten</w:t>
      </w:r>
    </w:p>
    <w:p w14:paraId="45E06285" w14:textId="77777777" w:rsidR="00B70F4B" w:rsidRPr="009D1C85" w:rsidRDefault="00B70F4B" w:rsidP="00B70F4B">
      <w:r w:rsidRPr="009D1C85">
        <w:t>Implementeren van het merk</w:t>
      </w:r>
    </w:p>
    <w:p w14:paraId="4C3063CE" w14:textId="77777777" w:rsidR="00B70F4B" w:rsidRPr="009D1C85" w:rsidRDefault="00B70F4B" w:rsidP="00B70F4B">
      <w:r w:rsidRPr="009D1C85">
        <w:t>Implementeren "aanbevolen producten"</w:t>
      </w:r>
    </w:p>
    <w:p w14:paraId="7771A75B" w14:textId="77777777" w:rsidR="00B70F4B" w:rsidRPr="009D1C85" w:rsidRDefault="00B70F4B" w:rsidP="00B70F4B">
      <w:r w:rsidRPr="009D1C85">
        <w:t>Ontwerpen en coderen homepage</w:t>
      </w:r>
    </w:p>
    <w:p w14:paraId="5E2E3FE0" w14:textId="77777777" w:rsidR="00B70F4B" w:rsidRPr="009D1C85" w:rsidRDefault="00B70F4B" w:rsidP="00B70F4B">
      <w:r w:rsidRPr="009D1C85">
        <w:t>Implementeren van kleur</w:t>
      </w:r>
    </w:p>
    <w:p w14:paraId="3857D732" w14:textId="2F554AEB" w:rsidR="002B61A4" w:rsidRPr="009D1C85" w:rsidRDefault="00B70F4B" w:rsidP="00B70F4B">
      <w:r w:rsidRPr="009D1C85">
        <w:lastRenderedPageBreak/>
        <w:t>Ontwerpen logo</w:t>
      </w:r>
    </w:p>
    <w:p w14:paraId="7FB2DFC2" w14:textId="503F816E" w:rsidR="002B61A4" w:rsidRPr="009D1C85" w:rsidRDefault="002B61A4" w:rsidP="002B61A4">
      <w:pPr>
        <w:pStyle w:val="Kop2"/>
      </w:pPr>
      <w:bookmarkStart w:id="11" w:name="_Toc127376480"/>
      <w:r w:rsidRPr="009D1C85">
        <w:t>Algemene beperkingen, aannames, afhankelijkheden, richtlijnen</w:t>
      </w:r>
      <w:bookmarkEnd w:id="11"/>
    </w:p>
    <w:p w14:paraId="4F5FCE60" w14:textId="2DE26B5F" w:rsidR="002B61A4" w:rsidRPr="009D1C85" w:rsidRDefault="0043332D" w:rsidP="0043332D">
      <w:r w:rsidRPr="009D1C85">
        <w:rPr>
          <w:highlight w:val="yellow"/>
        </w:rPr>
        <w:t xml:space="preserve">Zijn er bepaalde </w:t>
      </w:r>
      <w:r w:rsidR="009D1C85" w:rsidRPr="009D1C85">
        <w:rPr>
          <w:highlight w:val="yellow"/>
        </w:rPr>
        <w:t>beperkingen/</w:t>
      </w:r>
      <w:r w:rsidRPr="009D1C85">
        <w:rPr>
          <w:highlight w:val="yellow"/>
        </w:rPr>
        <w:t xml:space="preserve"> aannames etc?</w:t>
      </w:r>
    </w:p>
    <w:p w14:paraId="00E7433D" w14:textId="27261E1E" w:rsidR="002B61A4" w:rsidRPr="009D1C85" w:rsidRDefault="00B70F4B" w:rsidP="002B61A4">
      <w:r w:rsidRPr="009D1C85">
        <w:t>De aannames die zijn gemaakt, zijn gebaseerd op de input van NerdyGadgets, oftewel de opdrachtgever. Hierbij zijn bijna alle aangenomen gebruikersverhalen in aanmerking genomen en geïntegreerd in het uiteindelijke resultaat.</w:t>
      </w:r>
    </w:p>
    <w:p w14:paraId="3FF5D4A0" w14:textId="54EACF0C" w:rsidR="002B61A4" w:rsidRPr="009D1C85" w:rsidRDefault="002B61A4" w:rsidP="002B61A4"/>
    <w:p w14:paraId="4F15DFCB" w14:textId="15373FD2" w:rsidR="002B61A4" w:rsidRPr="009D1C85" w:rsidRDefault="002B61A4" w:rsidP="002B61A4"/>
    <w:p w14:paraId="0398234D" w14:textId="3A032938" w:rsidR="002B61A4" w:rsidRPr="009D1C85" w:rsidRDefault="002B61A4" w:rsidP="002B61A4"/>
    <w:p w14:paraId="26510AFC" w14:textId="0E1F1D86" w:rsidR="002B61A4" w:rsidRPr="009D1C85" w:rsidRDefault="002B61A4" w:rsidP="002B61A4"/>
    <w:p w14:paraId="5ABC4517" w14:textId="03B37207" w:rsidR="002B61A4" w:rsidRPr="009D1C85" w:rsidRDefault="002B61A4" w:rsidP="002B61A4"/>
    <w:p w14:paraId="162A34E3" w14:textId="6C3BA0BC" w:rsidR="002B61A4" w:rsidRPr="009D1C85" w:rsidRDefault="002B61A4" w:rsidP="002B61A4"/>
    <w:p w14:paraId="469235F2" w14:textId="722C633F" w:rsidR="002B61A4" w:rsidRPr="009D1C85" w:rsidRDefault="002B61A4" w:rsidP="002B61A4"/>
    <w:p w14:paraId="2BE85C07" w14:textId="0C1F4101" w:rsidR="002B61A4" w:rsidRPr="009D1C85" w:rsidRDefault="002B61A4" w:rsidP="002B61A4"/>
    <w:p w14:paraId="260D6947" w14:textId="6B8C9F2F" w:rsidR="002B61A4" w:rsidRPr="009D1C85" w:rsidRDefault="002B61A4" w:rsidP="002B61A4"/>
    <w:p w14:paraId="0CC3B87A" w14:textId="4B88D119" w:rsidR="002B61A4" w:rsidRPr="009D1C85" w:rsidRDefault="002B61A4" w:rsidP="002B61A4"/>
    <w:p w14:paraId="5ACA8F70" w14:textId="27ED8FFC" w:rsidR="002B61A4" w:rsidRPr="009D1C85" w:rsidRDefault="002B61A4" w:rsidP="002B61A4"/>
    <w:p w14:paraId="5FB97749" w14:textId="692202F5" w:rsidR="002B61A4" w:rsidRPr="009D1C85" w:rsidRDefault="002B61A4" w:rsidP="002B61A4"/>
    <w:p w14:paraId="58D8703B" w14:textId="0256719C" w:rsidR="002B61A4" w:rsidRPr="009D1C85" w:rsidRDefault="002B61A4" w:rsidP="002B61A4"/>
    <w:p w14:paraId="49512FE9" w14:textId="4AA7C700" w:rsidR="002B61A4" w:rsidRPr="009D1C85" w:rsidRDefault="002B61A4" w:rsidP="002B61A4"/>
    <w:p w14:paraId="7D946C7F" w14:textId="77777777" w:rsidR="0043332D" w:rsidRPr="009D1C85" w:rsidRDefault="0043332D" w:rsidP="002B61A4"/>
    <w:p w14:paraId="1A5E8222" w14:textId="77777777" w:rsidR="0043332D" w:rsidRPr="009D1C85" w:rsidRDefault="0043332D" w:rsidP="002B61A4"/>
    <w:p w14:paraId="1020E317" w14:textId="77777777" w:rsidR="0043332D" w:rsidRPr="009D1C85" w:rsidRDefault="0043332D" w:rsidP="002B61A4"/>
    <w:p w14:paraId="2752A220" w14:textId="77777777" w:rsidR="0043332D" w:rsidRPr="009D1C85" w:rsidRDefault="0043332D" w:rsidP="002B61A4"/>
    <w:p w14:paraId="4C8400CB" w14:textId="77777777" w:rsidR="0043332D" w:rsidRPr="009D1C85" w:rsidRDefault="0043332D" w:rsidP="002B61A4"/>
    <w:p w14:paraId="6DC03D08" w14:textId="77777777" w:rsidR="0043332D" w:rsidRPr="009D1C85" w:rsidRDefault="0043332D" w:rsidP="002B61A4"/>
    <w:p w14:paraId="2617F7AE" w14:textId="77777777" w:rsidR="0043332D" w:rsidRPr="009D1C85" w:rsidRDefault="0043332D" w:rsidP="002B61A4"/>
    <w:p w14:paraId="218A352D" w14:textId="4E26C195" w:rsidR="002B61A4" w:rsidRPr="009D1C85" w:rsidRDefault="002B61A4" w:rsidP="002B61A4"/>
    <w:p w14:paraId="5A5DCF91" w14:textId="77777777" w:rsidR="009D1C85" w:rsidRPr="009D1C85" w:rsidRDefault="009D1C85">
      <w:pPr>
        <w:rPr>
          <w:b/>
          <w:kern w:val="28"/>
          <w:sz w:val="32"/>
        </w:rPr>
      </w:pPr>
      <w:bookmarkStart w:id="12" w:name="_Toc127376483"/>
      <w:r w:rsidRPr="009D1C85">
        <w:br w:type="page"/>
      </w:r>
    </w:p>
    <w:p w14:paraId="4CD8EC08" w14:textId="3FD23CBD" w:rsidR="002B61A4" w:rsidRPr="009D1C85" w:rsidRDefault="002B61A4" w:rsidP="002B61A4">
      <w:pPr>
        <w:pStyle w:val="Kop1"/>
      </w:pPr>
      <w:r w:rsidRPr="009D1C85">
        <w:lastRenderedPageBreak/>
        <w:t>EISEN</w:t>
      </w:r>
      <w:bookmarkEnd w:id="12"/>
    </w:p>
    <w:p w14:paraId="7EC0BFBF" w14:textId="7A2FBB6F" w:rsidR="002B61A4" w:rsidRPr="009D1C85" w:rsidRDefault="002B61A4" w:rsidP="002B61A4">
      <w:pPr>
        <w:pStyle w:val="Kop2"/>
      </w:pPr>
      <w:bookmarkStart w:id="13" w:name="_Toc127376489"/>
      <w:r w:rsidRPr="009D1C85">
        <w:t>Functionele vereisten</w:t>
      </w:r>
      <w:bookmarkEnd w:id="13"/>
    </w:p>
    <w:p w14:paraId="6EAFF1DE" w14:textId="7613A4CF" w:rsidR="00700D39" w:rsidRPr="009D1C85" w:rsidRDefault="002B61A4" w:rsidP="00700D39">
      <w:pPr>
        <w:pStyle w:val="Geenafstand"/>
      </w:pPr>
      <w:r w:rsidRPr="009D1C85">
        <w:t>Sjabloon voor functionele vereisten</w:t>
      </w:r>
    </w:p>
    <w:p w14:paraId="6AA6944E" w14:textId="77777777" w:rsidR="00700D39" w:rsidRPr="009D1C85" w:rsidRDefault="00700D39" w:rsidP="00700D39">
      <w:pPr>
        <w:pStyle w:val="Geenafstand"/>
      </w:pPr>
    </w:p>
    <w:p w14:paraId="7885FFFF" w14:textId="7E4ACBBE" w:rsidR="002B61A4" w:rsidRPr="009D1C85" w:rsidRDefault="009D1C85" w:rsidP="00700D39">
      <w:pPr>
        <w:pStyle w:val="Geenafstand"/>
        <w:numPr>
          <w:ilvl w:val="0"/>
          <w:numId w:val="39"/>
        </w:numPr>
      </w:pPr>
      <w:r w:rsidRPr="009D1C85">
        <w:t>doel/</w:t>
      </w:r>
      <w:r w:rsidR="002B61A4" w:rsidRPr="009D1C85">
        <w:t xml:space="preserve"> beschrijving</w:t>
      </w:r>
    </w:p>
    <w:p w14:paraId="47BAE4B4" w14:textId="2BAB4459" w:rsidR="002B61A4" w:rsidRPr="009D1C85" w:rsidRDefault="00700D39" w:rsidP="00700D39">
      <w:pPr>
        <w:pStyle w:val="Geenafstand"/>
        <w:numPr>
          <w:ilvl w:val="0"/>
          <w:numId w:val="39"/>
        </w:numPr>
      </w:pPr>
      <w:r w:rsidRPr="009D1C85">
        <w:t>Inputs</w:t>
      </w:r>
    </w:p>
    <w:p w14:paraId="23795164" w14:textId="3F364D48" w:rsidR="00700D39" w:rsidRPr="009D1C85" w:rsidRDefault="00700D39" w:rsidP="00700D39">
      <w:pPr>
        <w:pStyle w:val="Geenafstand"/>
        <w:numPr>
          <w:ilvl w:val="0"/>
          <w:numId w:val="39"/>
        </w:numPr>
      </w:pPr>
      <w:r w:rsidRPr="009D1C85">
        <w:t>V</w:t>
      </w:r>
      <w:r w:rsidR="002B61A4" w:rsidRPr="009D1C85">
        <w:t>erwerking</w:t>
      </w:r>
      <w:r w:rsidRPr="009D1C85">
        <w:t xml:space="preserve"> (Processing)</w:t>
      </w:r>
    </w:p>
    <w:p w14:paraId="4AA84BD4" w14:textId="3E3FADAD" w:rsidR="002B61A4" w:rsidRPr="009D1C85" w:rsidRDefault="00700D39" w:rsidP="00700D39">
      <w:pPr>
        <w:pStyle w:val="Geenafstand"/>
        <w:numPr>
          <w:ilvl w:val="0"/>
          <w:numId w:val="39"/>
        </w:numPr>
      </w:pPr>
      <w:r w:rsidRPr="009D1C85">
        <w:t>Outputs</w:t>
      </w:r>
    </w:p>
    <w:p w14:paraId="2BF6AD8D" w14:textId="316CBCAF" w:rsidR="00700D39" w:rsidRPr="009D1C85" w:rsidRDefault="00700D39" w:rsidP="00700D39">
      <w:pPr>
        <w:pStyle w:val="Geenafstand"/>
      </w:pPr>
    </w:p>
    <w:p w14:paraId="338F63D6" w14:textId="5F1A0D79" w:rsidR="00700D39" w:rsidRPr="009D1C85" w:rsidRDefault="00700D39" w:rsidP="00700D39">
      <w:pPr>
        <w:pStyle w:val="Geenafstand"/>
      </w:pPr>
      <w:r w:rsidRPr="009D1C85">
        <w:t>Je kan hier gebruik maken van user stories, use cases, wireframes etc.</w:t>
      </w:r>
    </w:p>
    <w:p w14:paraId="20569CE0" w14:textId="77777777" w:rsidR="0043332D" w:rsidRPr="009D1C85" w:rsidRDefault="0043332D" w:rsidP="00700D39">
      <w:pPr>
        <w:pStyle w:val="Geenafstand"/>
      </w:pPr>
    </w:p>
    <w:p w14:paraId="1781FBD9" w14:textId="59367F34" w:rsidR="0043332D" w:rsidRPr="009D1C85" w:rsidRDefault="0043332D" w:rsidP="00700D39">
      <w:pPr>
        <w:pStyle w:val="Geenafstand"/>
      </w:pPr>
      <w:r w:rsidRPr="009D1C85">
        <w:rPr>
          <w:highlight w:val="yellow"/>
        </w:rPr>
        <w:t>Vul hier al je user stories (incl. acceptance criteria</w:t>
      </w:r>
      <w:r w:rsidR="009D1C85" w:rsidRPr="009D1C85">
        <w:rPr>
          <w:highlight w:val="yellow"/>
        </w:rPr>
        <w:t>)/</w:t>
      </w:r>
      <w:r w:rsidRPr="009D1C85">
        <w:rPr>
          <w:highlight w:val="yellow"/>
        </w:rPr>
        <w:t xml:space="preserve"> use </w:t>
      </w:r>
      <w:r w:rsidR="009D1C85" w:rsidRPr="009D1C85">
        <w:rPr>
          <w:highlight w:val="yellow"/>
        </w:rPr>
        <w:t>cases/</w:t>
      </w:r>
      <w:r w:rsidRPr="009D1C85">
        <w:rPr>
          <w:highlight w:val="yellow"/>
        </w:rPr>
        <w:t xml:space="preserve"> wireframes etc in.</w:t>
      </w:r>
      <w:r w:rsidRPr="009D1C85">
        <w:t xml:space="preserve"> </w:t>
      </w:r>
    </w:p>
    <w:p w14:paraId="5AFBB84D"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b/>
          <w:bCs/>
          <w:sz w:val="22"/>
          <w:szCs w:val="22"/>
        </w:rPr>
        <w:t xml:space="preserve">Criteria voor homepage: </w:t>
      </w:r>
      <w:r w:rsidRPr="009D1C85">
        <w:rPr>
          <w:rStyle w:val="scxw38466405"/>
          <w:rFonts w:ascii="Verdana" w:hAnsi="Verdana" w:cs="Segoe UI"/>
          <w:sz w:val="22"/>
          <w:szCs w:val="22"/>
        </w:rPr>
        <w:t> </w:t>
      </w:r>
      <w:r w:rsidRPr="009D1C85">
        <w:rPr>
          <w:rFonts w:ascii="Verdana" w:hAnsi="Verdana" w:cs="Segoe UI"/>
          <w:sz w:val="22"/>
          <w:szCs w:val="22"/>
        </w:rPr>
        <w:br/>
      </w:r>
      <w:r w:rsidRPr="009D1C85">
        <w:rPr>
          <w:rStyle w:val="normaltextrun"/>
          <w:rFonts w:ascii="Verdana" w:hAnsi="Verdana" w:cs="Segoe UI"/>
          <w:color w:val="172B4D"/>
          <w:sz w:val="22"/>
          <w:szCs w:val="22"/>
        </w:rPr>
        <w:t>Homepagina: Deze pagina moet een gastvrije toegangspoort zijn tot de wereld van Nerdy Gadgets. Het moet het merk introduceren, uitgelichte producten belichten en een glimp bieden van de unieke winkelervaring die wacht.</w:t>
      </w:r>
      <w:r w:rsidRPr="009D1C85">
        <w:rPr>
          <w:rStyle w:val="scxw38466405"/>
          <w:rFonts w:ascii="Verdana" w:hAnsi="Verdana" w:cs="Segoe UI"/>
          <w:color w:val="172B4D"/>
          <w:sz w:val="22"/>
          <w:szCs w:val="22"/>
        </w:rPr>
        <w:t> </w:t>
      </w:r>
      <w:r w:rsidRPr="009D1C85">
        <w:rPr>
          <w:rFonts w:ascii="Verdana" w:hAnsi="Verdana" w:cs="Segoe UI"/>
          <w:color w:val="172B4D"/>
          <w:sz w:val="22"/>
          <w:szCs w:val="22"/>
        </w:rPr>
        <w:br/>
      </w:r>
      <w:r w:rsidRPr="009D1C85">
        <w:rPr>
          <w:rStyle w:val="eop"/>
          <w:rFonts w:ascii="Verdana" w:hAnsi="Verdana" w:cs="Segoe UI"/>
          <w:color w:val="172B4D"/>
          <w:sz w:val="22"/>
          <w:szCs w:val="22"/>
        </w:rPr>
        <w:t> </w:t>
      </w:r>
    </w:p>
    <w:p w14:paraId="05DA54C4"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scxw38466405"/>
          <w:rFonts w:ascii="Verdana" w:hAnsi="Verdana" w:cs="Segoe UI"/>
          <w:color w:val="172B4D"/>
          <w:sz w:val="22"/>
          <w:szCs w:val="22"/>
        </w:rPr>
        <w:t> </w:t>
      </w:r>
      <w:r w:rsidRPr="009D1C85">
        <w:rPr>
          <w:rFonts w:ascii="Verdana" w:hAnsi="Verdana" w:cs="Segoe UI"/>
          <w:color w:val="172B4D"/>
          <w:sz w:val="22"/>
          <w:szCs w:val="22"/>
        </w:rPr>
        <w:br/>
      </w:r>
      <w:r w:rsidRPr="009D1C85">
        <w:rPr>
          <w:rStyle w:val="normaltextrun"/>
          <w:rFonts w:ascii="Verdana" w:hAnsi="Verdana" w:cs="Segoe UI"/>
          <w:b/>
          <w:bCs/>
          <w:color w:val="172B4D"/>
          <w:sz w:val="22"/>
          <w:szCs w:val="22"/>
        </w:rPr>
        <w:t>Introductie van het Merk:</w:t>
      </w:r>
      <w:r w:rsidRPr="009D1C85">
        <w:rPr>
          <w:rStyle w:val="scxw38466405"/>
          <w:rFonts w:ascii="Verdana" w:hAnsi="Verdana" w:cs="Segoe UI"/>
          <w:color w:val="172B4D"/>
          <w:sz w:val="22"/>
          <w:szCs w:val="22"/>
        </w:rPr>
        <w:t> </w:t>
      </w:r>
      <w:r w:rsidRPr="009D1C85">
        <w:rPr>
          <w:rFonts w:ascii="Verdana" w:hAnsi="Verdana" w:cs="Segoe UI"/>
          <w:color w:val="172B4D"/>
          <w:sz w:val="22"/>
          <w:szCs w:val="22"/>
        </w:rPr>
        <w:br/>
      </w:r>
      <w:r w:rsidRPr="009D1C85">
        <w:rPr>
          <w:rStyle w:val="normaltextrun"/>
          <w:rFonts w:ascii="Verdana" w:hAnsi="Verdana" w:cs="Segoe UI"/>
          <w:color w:val="172B4D"/>
          <w:sz w:val="22"/>
          <w:szCs w:val="22"/>
        </w:rPr>
        <w:t>Als potentiële klant van de Nerdy Gadgets-website, wil ik op de homepage een duidelijke introductie van het merk zien, zodat ik snel begrijp waar de website over gaat en wat het uniek maakt.</w:t>
      </w:r>
      <w:r w:rsidRPr="009D1C85">
        <w:rPr>
          <w:rStyle w:val="eop"/>
          <w:rFonts w:ascii="Verdana" w:hAnsi="Verdana" w:cs="Segoe UI"/>
          <w:color w:val="172B4D"/>
          <w:sz w:val="22"/>
          <w:szCs w:val="22"/>
        </w:rPr>
        <w:t> </w:t>
      </w:r>
    </w:p>
    <w:p w14:paraId="23F2A12C"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color w:val="172B4D"/>
          <w:sz w:val="22"/>
          <w:szCs w:val="22"/>
        </w:rPr>
        <w:t>Acceptatiecriteria:</w:t>
      </w:r>
      <w:r w:rsidRPr="009D1C85">
        <w:rPr>
          <w:rStyle w:val="scxw38466405"/>
          <w:rFonts w:ascii="Verdana" w:hAnsi="Verdana" w:cs="Segoe UI"/>
          <w:color w:val="172B4D"/>
          <w:sz w:val="22"/>
          <w:szCs w:val="22"/>
        </w:rPr>
        <w:t> </w:t>
      </w:r>
      <w:r w:rsidRPr="009D1C85">
        <w:rPr>
          <w:rFonts w:ascii="Verdana" w:hAnsi="Verdana" w:cs="Segoe UI"/>
          <w:color w:val="172B4D"/>
          <w:sz w:val="22"/>
          <w:szCs w:val="22"/>
        </w:rPr>
        <w:br/>
      </w:r>
      <w:r w:rsidRPr="009D1C85">
        <w:rPr>
          <w:rStyle w:val="normaltextrun"/>
          <w:rFonts w:ascii="Verdana" w:hAnsi="Verdana" w:cs="Segoe UI"/>
          <w:color w:val="172B4D"/>
          <w:sz w:val="22"/>
          <w:szCs w:val="22"/>
        </w:rPr>
        <w:t>- De homepage toont prominent het Nerdy Gadgets-logo en de slogan.</w:t>
      </w:r>
      <w:r w:rsidRPr="009D1C85">
        <w:rPr>
          <w:rStyle w:val="scxw38466405"/>
          <w:rFonts w:ascii="Verdana" w:hAnsi="Verdana" w:cs="Segoe UI"/>
          <w:color w:val="172B4D"/>
          <w:sz w:val="22"/>
          <w:szCs w:val="22"/>
        </w:rPr>
        <w:t> </w:t>
      </w:r>
      <w:r w:rsidRPr="009D1C85">
        <w:rPr>
          <w:rFonts w:ascii="Verdana" w:hAnsi="Verdana" w:cs="Segoe UI"/>
          <w:color w:val="172B4D"/>
          <w:sz w:val="22"/>
          <w:szCs w:val="22"/>
        </w:rPr>
        <w:br/>
      </w:r>
      <w:r w:rsidRPr="009D1C85">
        <w:rPr>
          <w:rStyle w:val="normaltextrun"/>
          <w:rFonts w:ascii="Verdana" w:hAnsi="Verdana" w:cs="Segoe UI"/>
          <w:color w:val="172B4D"/>
          <w:sz w:val="22"/>
          <w:szCs w:val="22"/>
        </w:rPr>
        <w:t>- Een korte paragraaf of sectie geeft een overzicht van de missie en waarden van het merk.</w:t>
      </w:r>
      <w:r w:rsidRPr="009D1C85">
        <w:rPr>
          <w:rStyle w:val="scxw38466405"/>
          <w:rFonts w:ascii="Verdana" w:hAnsi="Verdana" w:cs="Segoe UI"/>
          <w:color w:val="172B4D"/>
          <w:sz w:val="22"/>
          <w:szCs w:val="22"/>
        </w:rPr>
        <w:t> </w:t>
      </w:r>
      <w:r w:rsidRPr="009D1C85">
        <w:rPr>
          <w:rFonts w:ascii="Verdana" w:hAnsi="Verdana" w:cs="Segoe UI"/>
          <w:color w:val="172B4D"/>
          <w:sz w:val="22"/>
          <w:szCs w:val="22"/>
        </w:rPr>
        <w:br/>
      </w:r>
      <w:r w:rsidRPr="009D1C85">
        <w:rPr>
          <w:rStyle w:val="normaltextrun"/>
          <w:rFonts w:ascii="Verdana" w:hAnsi="Verdana" w:cs="Segoe UI"/>
          <w:color w:val="172B4D"/>
          <w:sz w:val="22"/>
          <w:szCs w:val="22"/>
        </w:rPr>
        <w:t>- De introductiesectie bevat visueel aantrekkelijke afbeeldingen die de technologiegerichte aard van het merk weerspiegelen</w:t>
      </w:r>
      <w:r w:rsidRPr="009D1C85">
        <w:rPr>
          <w:rStyle w:val="eop"/>
          <w:rFonts w:ascii="Verdana" w:hAnsi="Verdana" w:cs="Segoe UI"/>
          <w:color w:val="172B4D"/>
          <w:sz w:val="22"/>
          <w:szCs w:val="22"/>
        </w:rPr>
        <w:t> </w:t>
      </w:r>
    </w:p>
    <w:p w14:paraId="2E1DD0C7"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eop"/>
          <w:rFonts w:ascii="Verdana" w:hAnsi="Verdana" w:cs="Segoe UI"/>
          <w:color w:val="172B4D"/>
          <w:sz w:val="22"/>
          <w:szCs w:val="22"/>
        </w:rPr>
        <w:t> </w:t>
      </w:r>
    </w:p>
    <w:p w14:paraId="48DF3A2F"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b/>
          <w:bCs/>
          <w:color w:val="172B4D"/>
          <w:sz w:val="22"/>
          <w:szCs w:val="22"/>
        </w:rPr>
        <w:t>Uitlichten van Aanbevolen Producten</w:t>
      </w:r>
      <w:r w:rsidRPr="009D1C85">
        <w:rPr>
          <w:rStyle w:val="scxw38466405"/>
          <w:rFonts w:ascii="Verdana" w:hAnsi="Verdana" w:cs="Segoe UI"/>
          <w:color w:val="172B4D"/>
          <w:sz w:val="22"/>
          <w:szCs w:val="22"/>
        </w:rPr>
        <w:t> </w:t>
      </w:r>
      <w:r w:rsidRPr="009D1C85">
        <w:rPr>
          <w:rFonts w:ascii="Verdana" w:hAnsi="Verdana" w:cs="Segoe UI"/>
          <w:color w:val="172B4D"/>
          <w:sz w:val="22"/>
          <w:szCs w:val="22"/>
        </w:rPr>
        <w:br/>
      </w:r>
      <w:r w:rsidRPr="009D1C85">
        <w:rPr>
          <w:rStyle w:val="normaltextrun"/>
          <w:rFonts w:ascii="Verdana" w:hAnsi="Verdana" w:cs="Segoe UI"/>
          <w:color w:val="172B4D"/>
          <w:sz w:val="22"/>
          <w:szCs w:val="22"/>
        </w:rPr>
        <w:t>Als potentiële klant wil ik een sectie op de homepage zien die de aanbevolen producten bij Nerdy Gadgets benadrukt, zodat ik een idee kan krijgen van het assortiment dat de winkel biedt.</w:t>
      </w:r>
      <w:r w:rsidRPr="009D1C85">
        <w:rPr>
          <w:rStyle w:val="eop"/>
          <w:rFonts w:ascii="Verdana" w:hAnsi="Verdana" w:cs="Segoe UI"/>
          <w:color w:val="172B4D"/>
          <w:sz w:val="22"/>
          <w:szCs w:val="22"/>
        </w:rPr>
        <w:t> </w:t>
      </w:r>
    </w:p>
    <w:p w14:paraId="36C7F963"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eop"/>
          <w:rFonts w:ascii="Verdana" w:hAnsi="Verdana" w:cs="Segoe UI"/>
          <w:color w:val="172B4D"/>
          <w:sz w:val="22"/>
          <w:szCs w:val="22"/>
        </w:rPr>
        <w:t> </w:t>
      </w:r>
    </w:p>
    <w:p w14:paraId="30B71C6A"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color w:val="172B4D"/>
          <w:sz w:val="22"/>
          <w:szCs w:val="22"/>
        </w:rPr>
        <w:t>Acceptatiecriteria:</w:t>
      </w:r>
      <w:r w:rsidRPr="009D1C85">
        <w:rPr>
          <w:rStyle w:val="eop"/>
          <w:rFonts w:ascii="Verdana" w:hAnsi="Verdana" w:cs="Segoe UI"/>
          <w:color w:val="172B4D"/>
          <w:sz w:val="22"/>
          <w:szCs w:val="22"/>
        </w:rPr>
        <w:t> </w:t>
      </w:r>
    </w:p>
    <w:p w14:paraId="7BC9D2FD"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color w:val="172B4D"/>
          <w:sz w:val="22"/>
          <w:szCs w:val="22"/>
        </w:rPr>
        <w:t>- De homepage bevat een speciale sectie met een visueel aantrekkelijk raster van aanbevolen producten.</w:t>
      </w:r>
      <w:r w:rsidRPr="009D1C85">
        <w:rPr>
          <w:rStyle w:val="eop"/>
          <w:rFonts w:ascii="Verdana" w:hAnsi="Verdana" w:cs="Segoe UI"/>
          <w:color w:val="172B4D"/>
          <w:sz w:val="22"/>
          <w:szCs w:val="22"/>
        </w:rPr>
        <w:t> </w:t>
      </w:r>
    </w:p>
    <w:p w14:paraId="08B034DE"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color w:val="172B4D"/>
          <w:sz w:val="22"/>
          <w:szCs w:val="22"/>
        </w:rPr>
        <w:t>- Elk aanbevolen product afbeelding wordt vergezeld van de naam en een beknopte beschrijving.</w:t>
      </w:r>
      <w:r w:rsidRPr="009D1C85">
        <w:rPr>
          <w:rStyle w:val="eop"/>
          <w:rFonts w:ascii="Verdana" w:hAnsi="Verdana" w:cs="Segoe UI"/>
          <w:color w:val="172B4D"/>
          <w:sz w:val="22"/>
          <w:szCs w:val="22"/>
        </w:rPr>
        <w:t> </w:t>
      </w:r>
    </w:p>
    <w:p w14:paraId="6AE8CCFD"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color w:val="172B4D"/>
          <w:sz w:val="22"/>
          <w:szCs w:val="22"/>
        </w:rPr>
        <w:t>- Door te klikken op een aanbevolen product afbeelding kom ik op de product details pagina terecht.</w:t>
      </w:r>
      <w:r w:rsidRPr="009D1C85">
        <w:rPr>
          <w:rStyle w:val="eop"/>
          <w:rFonts w:ascii="Verdana" w:hAnsi="Verdana" w:cs="Segoe UI"/>
          <w:color w:val="172B4D"/>
          <w:sz w:val="22"/>
          <w:szCs w:val="22"/>
        </w:rPr>
        <w:t> </w:t>
      </w:r>
    </w:p>
    <w:p w14:paraId="000CE36D"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eop"/>
          <w:rFonts w:ascii="Verdana" w:hAnsi="Verdana" w:cs="Segoe UI"/>
          <w:color w:val="172B4D"/>
          <w:sz w:val="22"/>
          <w:szCs w:val="22"/>
        </w:rPr>
        <w:t> </w:t>
      </w:r>
    </w:p>
    <w:p w14:paraId="097D7417"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b/>
          <w:bCs/>
          <w:color w:val="172B4D"/>
          <w:sz w:val="22"/>
          <w:szCs w:val="22"/>
        </w:rPr>
        <w:t>Een Blik op de Winkelervaring Bieden</w:t>
      </w:r>
      <w:r w:rsidRPr="009D1C85">
        <w:rPr>
          <w:rStyle w:val="eop"/>
          <w:rFonts w:ascii="Verdana" w:hAnsi="Verdana" w:cs="Segoe UI"/>
          <w:color w:val="172B4D"/>
          <w:sz w:val="22"/>
          <w:szCs w:val="22"/>
        </w:rPr>
        <w:t> </w:t>
      </w:r>
    </w:p>
    <w:p w14:paraId="2CDB3F45"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color w:val="172B4D"/>
          <w:sz w:val="22"/>
          <w:szCs w:val="22"/>
        </w:rPr>
        <w:t>Als potentiële klant wil ik een glimp opvangen van de unieke winkelervaring die Nerdy Gadgets biedt, zodat ik kan beslissen of ik de website verder wil verkennen.</w:t>
      </w:r>
      <w:r w:rsidRPr="009D1C85">
        <w:rPr>
          <w:rStyle w:val="eop"/>
          <w:rFonts w:ascii="Verdana" w:hAnsi="Verdana" w:cs="Segoe UI"/>
          <w:color w:val="172B4D"/>
          <w:sz w:val="22"/>
          <w:szCs w:val="22"/>
        </w:rPr>
        <w:t> </w:t>
      </w:r>
    </w:p>
    <w:p w14:paraId="721701F0"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color w:val="172B4D"/>
          <w:sz w:val="22"/>
          <w:szCs w:val="22"/>
        </w:rPr>
        <w:t>Acceptatiecriteria:</w:t>
      </w:r>
      <w:r w:rsidRPr="009D1C85">
        <w:rPr>
          <w:rStyle w:val="eop"/>
          <w:rFonts w:ascii="Verdana" w:hAnsi="Verdana" w:cs="Segoe UI"/>
          <w:color w:val="172B4D"/>
          <w:sz w:val="22"/>
          <w:szCs w:val="22"/>
        </w:rPr>
        <w:t> </w:t>
      </w:r>
    </w:p>
    <w:p w14:paraId="77B253F0"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color w:val="172B4D"/>
          <w:sz w:val="22"/>
          <w:szCs w:val="22"/>
        </w:rPr>
        <w:t>- De homepage bevat een sectie die de belangrijkste kenmerken van de winkelervaring bij Nerdy Gadgets benadrukt.</w:t>
      </w:r>
      <w:r w:rsidRPr="009D1C85">
        <w:rPr>
          <w:rStyle w:val="scxw38466405"/>
          <w:rFonts w:ascii="Verdana" w:hAnsi="Verdana" w:cs="Segoe UI"/>
          <w:color w:val="172B4D"/>
          <w:sz w:val="22"/>
          <w:szCs w:val="22"/>
        </w:rPr>
        <w:t> </w:t>
      </w:r>
      <w:r w:rsidRPr="009D1C85">
        <w:rPr>
          <w:rFonts w:ascii="Verdana" w:hAnsi="Verdana" w:cs="Segoe UI"/>
          <w:color w:val="172B4D"/>
          <w:sz w:val="22"/>
          <w:szCs w:val="22"/>
        </w:rPr>
        <w:br/>
      </w:r>
      <w:r w:rsidRPr="009D1C85">
        <w:rPr>
          <w:rStyle w:val="normaltextrun"/>
          <w:rFonts w:ascii="Verdana" w:hAnsi="Verdana" w:cs="Segoe UI"/>
          <w:color w:val="172B4D"/>
          <w:sz w:val="22"/>
          <w:szCs w:val="22"/>
        </w:rPr>
        <w:t>- De sectie bevat informatie over klantrecensies, eenvoudige navigatie, veilige betalingsmogelijkheden en snelle levering.</w:t>
      </w:r>
      <w:r w:rsidRPr="009D1C85">
        <w:rPr>
          <w:rStyle w:val="scxw38466405"/>
          <w:rFonts w:ascii="Verdana" w:hAnsi="Verdana" w:cs="Segoe UI"/>
          <w:color w:val="172B4D"/>
          <w:sz w:val="22"/>
          <w:szCs w:val="22"/>
        </w:rPr>
        <w:t> </w:t>
      </w:r>
      <w:r w:rsidRPr="009D1C85">
        <w:rPr>
          <w:rFonts w:ascii="Verdana" w:hAnsi="Verdana" w:cs="Segoe UI"/>
          <w:color w:val="172B4D"/>
          <w:sz w:val="22"/>
          <w:szCs w:val="22"/>
        </w:rPr>
        <w:br/>
      </w:r>
      <w:r w:rsidRPr="009D1C85">
        <w:rPr>
          <w:rStyle w:val="normaltextrun"/>
          <w:rFonts w:ascii="Verdana" w:hAnsi="Verdana" w:cs="Segoe UI"/>
          <w:color w:val="172B4D"/>
          <w:sz w:val="22"/>
          <w:szCs w:val="22"/>
        </w:rPr>
        <w:lastRenderedPageBreak/>
        <w:t>- Visuele elementen zoals pictogrammen en afbeeldingen vullen de tekst aan om de voordelen effectief over te brengen.</w:t>
      </w:r>
      <w:r w:rsidRPr="009D1C85">
        <w:rPr>
          <w:rStyle w:val="eop"/>
          <w:rFonts w:ascii="Verdana" w:hAnsi="Verdana" w:cs="Segoe UI"/>
          <w:color w:val="172B4D"/>
          <w:sz w:val="22"/>
          <w:szCs w:val="22"/>
        </w:rPr>
        <w:t> </w:t>
      </w:r>
    </w:p>
    <w:p w14:paraId="0F4B12DB"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eop"/>
          <w:rFonts w:ascii="Verdana" w:hAnsi="Verdana" w:cs="Segoe UI"/>
          <w:color w:val="172B4D"/>
          <w:sz w:val="22"/>
          <w:szCs w:val="22"/>
        </w:rPr>
        <w:t> </w:t>
      </w:r>
    </w:p>
    <w:p w14:paraId="4E1F07FE"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b/>
          <w:bCs/>
          <w:color w:val="172B4D"/>
          <w:sz w:val="22"/>
          <w:szCs w:val="22"/>
        </w:rPr>
        <w:t>Een Betrokken Ontwerp Creëren</w:t>
      </w:r>
      <w:r w:rsidRPr="009D1C85">
        <w:rPr>
          <w:rStyle w:val="eop"/>
          <w:rFonts w:ascii="Verdana" w:hAnsi="Verdana" w:cs="Segoe UI"/>
          <w:color w:val="172B4D"/>
          <w:sz w:val="22"/>
          <w:szCs w:val="22"/>
        </w:rPr>
        <w:t> </w:t>
      </w:r>
    </w:p>
    <w:p w14:paraId="17826A1A"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normaltextrun"/>
          <w:rFonts w:ascii="Verdana" w:hAnsi="Verdana" w:cs="Segoe UI"/>
          <w:color w:val="172B4D"/>
          <w:sz w:val="22"/>
          <w:szCs w:val="22"/>
        </w:rPr>
        <w:t>Als potentiële klant wil ik dat de homepage een boeiend en visueel aantrekkelijk ontwerp heeft dat aansluit bij het op technologie gerichte thema van Nerdy Gadgets, zodat ik enthousiast ben om de website te verkennen.</w:t>
      </w:r>
      <w:r w:rsidRPr="009D1C85">
        <w:rPr>
          <w:rStyle w:val="eop"/>
          <w:rFonts w:ascii="Verdana" w:hAnsi="Verdana" w:cs="Segoe UI"/>
          <w:color w:val="172B4D"/>
          <w:sz w:val="22"/>
          <w:szCs w:val="22"/>
        </w:rPr>
        <w:t> </w:t>
      </w:r>
    </w:p>
    <w:p w14:paraId="012D1E39"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eop"/>
          <w:rFonts w:ascii="Verdana" w:hAnsi="Verdana" w:cs="Segoe UI"/>
          <w:color w:val="172B4D"/>
          <w:sz w:val="22"/>
          <w:szCs w:val="22"/>
        </w:rPr>
        <w:t> </w:t>
      </w:r>
    </w:p>
    <w:p w14:paraId="3AED1BB7" w14:textId="77777777" w:rsidR="00B70F4B" w:rsidRPr="009D1C85" w:rsidRDefault="00B70F4B" w:rsidP="00B70F4B">
      <w:pPr>
        <w:pStyle w:val="paragraph"/>
        <w:spacing w:before="0" w:beforeAutospacing="0" w:after="0" w:afterAutospacing="0"/>
        <w:jc w:val="both"/>
        <w:textAlignment w:val="baseline"/>
        <w:rPr>
          <w:rFonts w:ascii="Segoe UI" w:hAnsi="Segoe UI" w:cs="Segoe UI"/>
          <w:sz w:val="18"/>
          <w:szCs w:val="18"/>
        </w:rPr>
      </w:pPr>
      <w:r w:rsidRPr="009D1C85">
        <w:rPr>
          <w:rStyle w:val="eop"/>
          <w:rFonts w:ascii="Verdana" w:hAnsi="Verdana" w:cs="Segoe UI"/>
          <w:color w:val="172B4D"/>
          <w:sz w:val="22"/>
          <w:szCs w:val="22"/>
        </w:rPr>
        <w:t> </w:t>
      </w:r>
    </w:p>
    <w:p w14:paraId="158EF687" w14:textId="77777777" w:rsidR="00B70F4B" w:rsidRPr="009D1C85" w:rsidRDefault="00B70F4B" w:rsidP="00700D39">
      <w:pPr>
        <w:pStyle w:val="Geenafstand"/>
      </w:pPr>
    </w:p>
    <w:p w14:paraId="3571E234" w14:textId="01F91F75" w:rsidR="002B61A4" w:rsidRPr="009D1C85" w:rsidRDefault="002B61A4" w:rsidP="002B61A4">
      <w:pPr>
        <w:pStyle w:val="Kop2"/>
      </w:pPr>
      <w:bookmarkStart w:id="14" w:name="_Toc127376490"/>
      <w:r w:rsidRPr="009D1C85">
        <w:t>Prestatie-eisen</w:t>
      </w:r>
      <w:r w:rsidR="00700D39" w:rsidRPr="009D1C85">
        <w:t xml:space="preserve"> (Performance)</w:t>
      </w:r>
      <w:bookmarkEnd w:id="14"/>
    </w:p>
    <w:p w14:paraId="1BD84FFA" w14:textId="26D344FD" w:rsidR="00B70F4B" w:rsidRPr="009D1C85" w:rsidRDefault="00B70F4B" w:rsidP="00B70F4B">
      <w:r w:rsidRPr="009D1C85">
        <w:t>Ons doel is het ontwikkelen van een website die efficiënt en probleemloos werkt, waar gebruikers moeiteloos de benodigde informatie kunnen vinden.</w:t>
      </w:r>
    </w:p>
    <w:p w14:paraId="6CFFA4BA" w14:textId="27589622" w:rsidR="002B61A4" w:rsidRPr="009D1C85" w:rsidRDefault="002B61A4" w:rsidP="002B61A4">
      <w:pPr>
        <w:pStyle w:val="Kop2"/>
      </w:pPr>
      <w:bookmarkStart w:id="15" w:name="_Toc127376491"/>
      <w:r w:rsidRPr="009D1C85">
        <w:t>Veiligheid</w:t>
      </w:r>
      <w:r w:rsidR="00700D39" w:rsidRPr="009D1C85">
        <w:t xml:space="preserve"> (Security)</w:t>
      </w:r>
      <w:bookmarkEnd w:id="15"/>
    </w:p>
    <w:p w14:paraId="15195104" w14:textId="4A8B8D7B" w:rsidR="00B70F4B" w:rsidRPr="009D1C85" w:rsidRDefault="003B538B" w:rsidP="00B70F4B">
      <w:r w:rsidRPr="009D1C85">
        <w:t>Het proces van bestellingen moet veilig en efficiënt zijn, waarbij het waarborgen van privacy en beveiliging heel belangrijk is.</w:t>
      </w:r>
    </w:p>
    <w:p w14:paraId="265F6A7C" w14:textId="2468DFBB" w:rsidR="002B61A4" w:rsidRPr="009D1C85" w:rsidRDefault="002B61A4" w:rsidP="002B61A4">
      <w:pPr>
        <w:pStyle w:val="Kop2"/>
      </w:pPr>
      <w:bookmarkStart w:id="16" w:name="_Toc127376492"/>
      <w:r w:rsidRPr="009D1C85">
        <w:t>Bruikbaarheid</w:t>
      </w:r>
      <w:r w:rsidR="00700D39" w:rsidRPr="009D1C85">
        <w:t xml:space="preserve"> (</w:t>
      </w:r>
      <w:r w:rsidR="009D1C85" w:rsidRPr="009D1C85">
        <w:t>Gebruiksvriendelijkheid</w:t>
      </w:r>
      <w:r w:rsidR="00700D39" w:rsidRPr="009D1C85">
        <w:t>)</w:t>
      </w:r>
      <w:bookmarkEnd w:id="16"/>
    </w:p>
    <w:p w14:paraId="59775EC4" w14:textId="1FA60D5E" w:rsidR="003B538B" w:rsidRPr="009D1C85" w:rsidRDefault="003B538B" w:rsidP="003B538B">
      <w:r w:rsidRPr="009D1C85">
        <w:t xml:space="preserve">Het is van essentieel belang dat de website te allen tijde toegankelijk is voor gebruikers, wat betekent dat de site constant operationeel is en dat we het vertrouwen van onze klanten opbouwen. </w:t>
      </w:r>
    </w:p>
    <w:p w14:paraId="3FDD60D9" w14:textId="7585D414" w:rsidR="002B61A4" w:rsidRPr="009D1C85" w:rsidRDefault="002B61A4" w:rsidP="002B61A4">
      <w:pPr>
        <w:pStyle w:val="Kop2"/>
      </w:pPr>
      <w:bookmarkStart w:id="17" w:name="_Toc127376493"/>
      <w:r w:rsidRPr="009D1C85">
        <w:t>Andere vereisten</w:t>
      </w:r>
      <w:bookmarkEnd w:id="17"/>
    </w:p>
    <w:p w14:paraId="4AB82ECE" w14:textId="62B25E6E" w:rsidR="002B61A4" w:rsidRPr="009D1C85" w:rsidRDefault="003B538B" w:rsidP="002B61A4">
      <w:r w:rsidRPr="009D1C85">
        <w:t xml:space="preserve">Dat de site heel bekend woord, Dat wij andere tech-gerelateerde influencers zullen benaderen/gebruiken om ons merk de markt in te schieten. </w:t>
      </w:r>
    </w:p>
    <w:p w14:paraId="70129BB0" w14:textId="14EB96B7" w:rsidR="002B61A4" w:rsidRPr="009D1C85" w:rsidRDefault="002B61A4" w:rsidP="002B61A4"/>
    <w:p w14:paraId="2D01B3FD" w14:textId="3562ABA8" w:rsidR="002B61A4" w:rsidRPr="009D1C85" w:rsidRDefault="002B61A4" w:rsidP="002B61A4"/>
    <w:p w14:paraId="25600F18" w14:textId="0C84657B" w:rsidR="002B61A4" w:rsidRPr="009D1C85" w:rsidRDefault="002B61A4" w:rsidP="002B61A4"/>
    <w:p w14:paraId="4E35CBF7" w14:textId="00DEA9FC" w:rsidR="00700D39" w:rsidRPr="009D1C85" w:rsidRDefault="00700D39" w:rsidP="002B61A4"/>
    <w:p w14:paraId="792BE78F" w14:textId="245F4FF0" w:rsidR="00700D39" w:rsidRPr="009D1C85" w:rsidRDefault="00700D39" w:rsidP="002B61A4"/>
    <w:p w14:paraId="778A7A48" w14:textId="16822308" w:rsidR="00700D39" w:rsidRPr="009D1C85" w:rsidRDefault="00700D39" w:rsidP="002B61A4"/>
    <w:p w14:paraId="19869B96" w14:textId="5C0B8D60" w:rsidR="00700D39" w:rsidRPr="009D1C85" w:rsidRDefault="00700D39" w:rsidP="002B61A4"/>
    <w:p w14:paraId="423B8B72" w14:textId="016159A7" w:rsidR="00700D39" w:rsidRPr="009D1C85" w:rsidRDefault="00700D39" w:rsidP="002B61A4"/>
    <w:p w14:paraId="0EB908DA" w14:textId="6B955AFA" w:rsidR="00700D39" w:rsidRPr="009D1C85" w:rsidRDefault="00700D39" w:rsidP="002B61A4"/>
    <w:p w14:paraId="5766CA87" w14:textId="77777777" w:rsidR="0043332D" w:rsidRPr="009D1C85" w:rsidRDefault="0043332D" w:rsidP="002B61A4"/>
    <w:p w14:paraId="16D3BB5B" w14:textId="77777777" w:rsidR="0043332D" w:rsidRPr="009D1C85" w:rsidRDefault="0043332D" w:rsidP="002B61A4"/>
    <w:p w14:paraId="204D38BA" w14:textId="77777777" w:rsidR="0043332D" w:rsidRPr="009D1C85" w:rsidRDefault="0043332D" w:rsidP="002B61A4"/>
    <w:p w14:paraId="27268B0F" w14:textId="77777777" w:rsidR="0043332D" w:rsidRPr="009D1C85" w:rsidRDefault="0043332D" w:rsidP="002B61A4"/>
    <w:p w14:paraId="5BD00E9C" w14:textId="57CD5A8D" w:rsidR="00700D39" w:rsidRPr="009D1C85" w:rsidRDefault="00700D39" w:rsidP="002B61A4"/>
    <w:p w14:paraId="7C17B1EE" w14:textId="3411E814" w:rsidR="00700D39" w:rsidRPr="009D1C85" w:rsidRDefault="00700D39" w:rsidP="002B61A4"/>
    <w:p w14:paraId="2E012168" w14:textId="7C6B59F6" w:rsidR="00700D39" w:rsidRPr="009D1C85" w:rsidRDefault="00700D39" w:rsidP="002B61A4"/>
    <w:p w14:paraId="3D6721A3" w14:textId="38823A04" w:rsidR="00700D39" w:rsidRPr="009D1C85" w:rsidRDefault="00700D39" w:rsidP="002B61A4"/>
    <w:p w14:paraId="76F87016" w14:textId="33F0E485" w:rsidR="00700D39" w:rsidRPr="009D1C85" w:rsidRDefault="00700D39" w:rsidP="002B61A4"/>
    <w:p w14:paraId="3B7B84C7" w14:textId="0CA1A48E" w:rsidR="00700D39" w:rsidRPr="009D1C85" w:rsidRDefault="00700D39" w:rsidP="002B61A4"/>
    <w:p w14:paraId="3032A265" w14:textId="218CC91F" w:rsidR="00700D39" w:rsidRPr="009D1C85" w:rsidRDefault="00700D39" w:rsidP="002B61A4"/>
    <w:p w14:paraId="310C683B" w14:textId="44075B3A" w:rsidR="00700D39" w:rsidRPr="009D1C85" w:rsidRDefault="00700D39" w:rsidP="002B61A4"/>
    <w:p w14:paraId="694397F6" w14:textId="612994AD" w:rsidR="00700D39" w:rsidRPr="009D1C85" w:rsidRDefault="00700D39" w:rsidP="002B61A4"/>
    <w:p w14:paraId="1339A8A9" w14:textId="26081FE2" w:rsidR="00700D39" w:rsidRPr="009D1C85" w:rsidRDefault="00700D39" w:rsidP="002B61A4"/>
    <w:p w14:paraId="7C2B1C7C" w14:textId="77777777" w:rsidR="009D1C85" w:rsidRPr="009D1C85" w:rsidRDefault="009D1C85">
      <w:pPr>
        <w:rPr>
          <w:b/>
          <w:kern w:val="28"/>
          <w:sz w:val="32"/>
        </w:rPr>
      </w:pPr>
      <w:bookmarkStart w:id="18" w:name="_Toc127376494"/>
      <w:r w:rsidRPr="009D1C85">
        <w:br w:type="page"/>
      </w:r>
    </w:p>
    <w:p w14:paraId="6AFCD137" w14:textId="4621078A" w:rsidR="00700D39" w:rsidRPr="009D1C85" w:rsidRDefault="00700D39" w:rsidP="00700D39">
      <w:pPr>
        <w:pStyle w:val="Kop1"/>
      </w:pPr>
      <w:r w:rsidRPr="009D1C85">
        <w:lastRenderedPageBreak/>
        <w:t>Bijlagen</w:t>
      </w:r>
      <w:bookmarkEnd w:id="18"/>
    </w:p>
    <w:sectPr w:rsidR="00700D39" w:rsidRPr="009D1C85" w:rsidSect="007911C0">
      <w:footerReference w:type="default" r:id="rId11"/>
      <w:headerReference w:type="first" r:id="rId12"/>
      <w:footerReference w:type="first" r:id="rId13"/>
      <w:pgSz w:w="11906" w:h="16838"/>
      <w:pgMar w:top="1417" w:right="1417" w:bottom="1417" w:left="1417" w:header="708" w:footer="604" w:gutter="0"/>
      <w:cols w:space="708"/>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E404B" w14:textId="77777777" w:rsidR="00ED3685" w:rsidRPr="009D1C85" w:rsidRDefault="00ED3685">
      <w:r w:rsidRPr="009D1C85">
        <w:separator/>
      </w:r>
    </w:p>
  </w:endnote>
  <w:endnote w:type="continuationSeparator" w:id="0">
    <w:p w14:paraId="7FF79253" w14:textId="77777777" w:rsidR="00ED3685" w:rsidRPr="009D1C85" w:rsidRDefault="00ED3685">
      <w:r w:rsidRPr="009D1C8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ansit-Normal">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nsit-Bold">
    <w:charset w:val="00"/>
    <w:family w:val="auto"/>
    <w:pitch w:val="variable"/>
    <w:sig w:usb0="80000027"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7B51" w14:textId="77777777" w:rsidR="00C643F7" w:rsidRPr="009D1C85" w:rsidRDefault="00C643F7" w:rsidP="00C643F7">
    <w:pPr>
      <w:pStyle w:val="Voettekst"/>
      <w:pBdr>
        <w:top w:val="single" w:sz="4" w:space="0" w:color="auto"/>
      </w:pBdr>
      <w:ind w:right="424"/>
      <w:jc w:val="right"/>
      <w:rPr>
        <w:sz w:val="16"/>
      </w:rPr>
    </w:pPr>
    <w:r w:rsidRPr="009D1C85">
      <w:drawing>
        <wp:anchor distT="0" distB="0" distL="114300" distR="114300" simplePos="0" relativeHeight="251666944" behindDoc="1" locked="0" layoutInCell="1" allowOverlap="1" wp14:anchorId="5FF0F19D" wp14:editId="3971EE2D">
          <wp:simplePos x="0" y="0"/>
          <wp:positionH relativeFrom="page">
            <wp:align>right</wp:align>
          </wp:positionH>
          <wp:positionV relativeFrom="paragraph">
            <wp:posOffset>-3001010</wp:posOffset>
          </wp:positionV>
          <wp:extent cx="2171700" cy="3667125"/>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71700" cy="3667125"/>
                  </a:xfrm>
                  <a:prstGeom prst="rect">
                    <a:avLst/>
                  </a:prstGeom>
                </pic:spPr>
              </pic:pic>
            </a:graphicData>
          </a:graphic>
        </wp:anchor>
      </w:drawing>
    </w:r>
    <w:r w:rsidRPr="009D1C85">
      <w:rPr>
        <w:rStyle w:val="Paginanummer"/>
        <w:sz w:val="16"/>
      </w:rPr>
      <w:fldChar w:fldCharType="begin"/>
    </w:r>
    <w:r w:rsidRPr="009D1C85">
      <w:rPr>
        <w:rStyle w:val="Paginanummer"/>
        <w:sz w:val="16"/>
      </w:rPr>
      <w:instrText xml:space="preserve"> PAGE </w:instrText>
    </w:r>
    <w:r w:rsidRPr="009D1C85">
      <w:rPr>
        <w:rStyle w:val="Paginanummer"/>
        <w:sz w:val="16"/>
      </w:rPr>
      <w:fldChar w:fldCharType="separate"/>
    </w:r>
    <w:r w:rsidRPr="009D1C85">
      <w:rPr>
        <w:rStyle w:val="Paginanummer"/>
        <w:sz w:val="16"/>
      </w:rPr>
      <w:t>1</w:t>
    </w:r>
    <w:r w:rsidRPr="009D1C85">
      <w:rPr>
        <w:rStyle w:val="Paginanummer"/>
        <w:sz w:val="16"/>
      </w:rPr>
      <w:fldChar w:fldCharType="end"/>
    </w:r>
  </w:p>
  <w:p w14:paraId="4E9A7B56" w14:textId="77777777" w:rsidR="00C643F7" w:rsidRPr="009D1C85" w:rsidRDefault="00C643F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F243" w14:textId="77777777" w:rsidR="007911C0" w:rsidRPr="009D1C85" w:rsidRDefault="007911C0" w:rsidP="009A3C6D">
    <w:pPr>
      <w:pStyle w:val="Voettekst"/>
      <w:pBdr>
        <w:top w:val="single" w:sz="4" w:space="0" w:color="auto"/>
      </w:pBdr>
      <w:ind w:right="424"/>
      <w:jc w:val="right"/>
      <w:rPr>
        <w:sz w:val="16"/>
      </w:rPr>
    </w:pPr>
    <w:r w:rsidRPr="009D1C85">
      <w:rPr>
        <w:rStyle w:val="Paginanummer"/>
        <w:sz w:val="16"/>
      </w:rPr>
      <w:fldChar w:fldCharType="begin"/>
    </w:r>
    <w:r w:rsidRPr="009D1C85">
      <w:rPr>
        <w:rStyle w:val="Paginanummer"/>
        <w:sz w:val="16"/>
      </w:rPr>
      <w:instrText xml:space="preserve"> PAGE </w:instrText>
    </w:r>
    <w:r w:rsidRPr="009D1C85">
      <w:rPr>
        <w:rStyle w:val="Paginanummer"/>
        <w:sz w:val="16"/>
      </w:rPr>
      <w:fldChar w:fldCharType="separate"/>
    </w:r>
    <w:r w:rsidRPr="009D1C85">
      <w:rPr>
        <w:rStyle w:val="Paginanummer"/>
        <w:sz w:val="16"/>
      </w:rPr>
      <w:t>1</w:t>
    </w:r>
    <w:r w:rsidRPr="009D1C85">
      <w:rPr>
        <w:rStyle w:val="Paginanummer"/>
        <w:sz w:val="16"/>
      </w:rPr>
      <w:fldChar w:fldCharType="end"/>
    </w:r>
  </w:p>
  <w:p w14:paraId="666EB633" w14:textId="77777777" w:rsidR="007911C0" w:rsidRPr="009D1C85" w:rsidRDefault="007911C0">
    <w:pPr>
      <w:pStyle w:val="Voettekst"/>
    </w:pPr>
    <w:r w:rsidRPr="009D1C85">
      <w:drawing>
        <wp:anchor distT="0" distB="0" distL="114300" distR="114300" simplePos="0" relativeHeight="251664896" behindDoc="1" locked="0" layoutInCell="1" allowOverlap="1" wp14:anchorId="665EB901" wp14:editId="5AEC43BD">
          <wp:simplePos x="0" y="0"/>
          <wp:positionH relativeFrom="page">
            <wp:posOffset>5369560</wp:posOffset>
          </wp:positionH>
          <wp:positionV relativeFrom="paragraph">
            <wp:posOffset>-3115310</wp:posOffset>
          </wp:positionV>
          <wp:extent cx="2171700" cy="3667125"/>
          <wp:effectExtent l="0" t="0" r="0"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71700" cy="36671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6DA33" w14:textId="77777777" w:rsidR="00ED3685" w:rsidRPr="009D1C85" w:rsidRDefault="00ED3685">
      <w:r w:rsidRPr="009D1C85">
        <w:separator/>
      </w:r>
    </w:p>
  </w:footnote>
  <w:footnote w:type="continuationSeparator" w:id="0">
    <w:p w14:paraId="089F2BCC" w14:textId="77777777" w:rsidR="00ED3685" w:rsidRPr="009D1C85" w:rsidRDefault="00ED3685">
      <w:r w:rsidRPr="009D1C8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3E7A9" w14:textId="77777777" w:rsidR="007911C0" w:rsidRPr="009D1C85" w:rsidRDefault="007911C0">
    <w:pPr>
      <w:pStyle w:val="Koptekst"/>
    </w:pPr>
    <w:r w:rsidRPr="009D1C85">
      <w:rPr>
        <w:color w:val="808184"/>
        <w:sz w:val="18"/>
        <w:szCs w:val="18"/>
      </w:rPr>
      <mc:AlternateContent>
        <mc:Choice Requires="wps">
          <w:drawing>
            <wp:anchor distT="0" distB="0" distL="114300" distR="114300" simplePos="0" relativeHeight="251662848" behindDoc="0" locked="0" layoutInCell="1" allowOverlap="1" wp14:anchorId="62CAFB87" wp14:editId="20205950">
              <wp:simplePos x="0" y="0"/>
              <wp:positionH relativeFrom="margin">
                <wp:posOffset>3950970</wp:posOffset>
              </wp:positionH>
              <wp:positionV relativeFrom="paragraph">
                <wp:posOffset>516890</wp:posOffset>
              </wp:positionV>
              <wp:extent cx="1800225" cy="4953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1800225" cy="495300"/>
                      </a:xfrm>
                      <a:prstGeom prst="rect">
                        <a:avLst/>
                      </a:prstGeom>
                      <a:solidFill>
                        <a:schemeClr val="lt1"/>
                      </a:solidFill>
                      <a:ln w="6350">
                        <a:noFill/>
                      </a:ln>
                    </wps:spPr>
                    <wps:txbx>
                      <w:txbxContent>
                        <w:p w14:paraId="34EF8479" w14:textId="7F3E7FB5" w:rsidR="007911C0" w:rsidRPr="009D1C85" w:rsidRDefault="002B61A4" w:rsidP="009A3C6D">
                          <w:pPr>
                            <w:jc w:val="right"/>
                          </w:pPr>
                          <w:r w:rsidRPr="009D1C85">
                            <w:rPr>
                              <w:b/>
                              <w:bCs/>
                              <w:color w:val="808184"/>
                              <w:sz w:val="52"/>
                              <w:szCs w:val="52"/>
                            </w:rPr>
                            <w:t>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CAFB87" id="_x0000_t202" coordsize="21600,21600" o:spt="202" path="m,l,21600r21600,l21600,xe">
              <v:stroke joinstyle="miter"/>
              <v:path gradientshapeok="t" o:connecttype="rect"/>
            </v:shapetype>
            <v:shape id="Tekstvak 1" o:spid="_x0000_s1026" type="#_x0000_t202" style="position:absolute;margin-left:311.1pt;margin-top:40.7pt;width:141.75pt;height:39pt;z-index:251662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" fillcolor="white [3201]" stroked="f" strokeweight=".5pt">
              <v:textbox>
                <w:txbxContent>
                  <w:p w14:paraId="34EF8479" w14:textId="7F3E7FB5" w:rsidR="007911C0" w:rsidRPr="009D1C85" w:rsidRDefault="002B61A4" w:rsidP="009A3C6D">
                    <w:pPr>
                      <w:jc w:val="right"/>
                    </w:pPr>
                    <w:r w:rsidRPr="009D1C85">
                      <w:rPr>
                        <w:b/>
                        <w:bCs/>
                        <w:color w:val="808184"/>
                        <w:sz w:val="52"/>
                        <w:szCs w:val="52"/>
                      </w:rPr>
                      <w:t>FO</w:t>
                    </w:r>
                  </w:p>
                </w:txbxContent>
              </v:textbox>
              <w10:wrap anchorx="margin"/>
            </v:shape>
          </w:pict>
        </mc:Fallback>
      </mc:AlternateContent>
    </w:r>
    <w:r w:rsidRPr="009D1C85">
      <w:drawing>
        <wp:anchor distT="0" distB="0" distL="114300" distR="114300" simplePos="0" relativeHeight="251661824" behindDoc="0" locked="0" layoutInCell="1" allowOverlap="1" wp14:anchorId="140F21CA" wp14:editId="2390000D">
          <wp:simplePos x="0" y="0"/>
          <wp:positionH relativeFrom="margin">
            <wp:posOffset>24130</wp:posOffset>
          </wp:positionH>
          <wp:positionV relativeFrom="paragraph">
            <wp:posOffset>17145</wp:posOffset>
          </wp:positionV>
          <wp:extent cx="1866900" cy="1195705"/>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esheim_logo_ZG_RGB-DEF.png"/>
                  <pic:cNvPicPr/>
                </pic:nvPicPr>
                <pic:blipFill>
                  <a:blip r:embed="rId1">
                    <a:extLst>
                      <a:ext uri="{28A0092B-C50C-407E-A947-70E740481C1C}">
                        <a14:useLocalDpi xmlns:a14="http://schemas.microsoft.com/office/drawing/2010/main" val="0"/>
                      </a:ext>
                    </a:extLst>
                  </a:blip>
                  <a:stretch>
                    <a:fillRect/>
                  </a:stretch>
                </pic:blipFill>
                <pic:spPr>
                  <a:xfrm>
                    <a:off x="0" y="0"/>
                    <a:ext cx="1866900" cy="11957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C7C"/>
    <w:multiLevelType w:val="hybridMultilevel"/>
    <w:tmpl w:val="FE049AB6"/>
    <w:lvl w:ilvl="0" w:tplc="36A00F58">
      <w:numFmt w:val="bullet"/>
      <w:lvlText w:val="-"/>
      <w:lvlJc w:val="left"/>
      <w:pPr>
        <w:ind w:left="720" w:hanging="360"/>
      </w:pPr>
      <w:rPr>
        <w:rFonts w:ascii="Roboto" w:eastAsia="Times New Roman" w:hAnsi="Roboto"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7D6D44"/>
    <w:multiLevelType w:val="hybridMultilevel"/>
    <w:tmpl w:val="12B4E75C"/>
    <w:lvl w:ilvl="0" w:tplc="0413000F">
      <w:start w:val="1"/>
      <w:numFmt w:val="decimal"/>
      <w:lvlText w:val="%1."/>
      <w:lvlJc w:val="left"/>
      <w:pPr>
        <w:ind w:left="1264" w:hanging="360"/>
      </w:pPr>
    </w:lvl>
    <w:lvl w:ilvl="1" w:tplc="04130019" w:tentative="1">
      <w:start w:val="1"/>
      <w:numFmt w:val="lowerLetter"/>
      <w:lvlText w:val="%2."/>
      <w:lvlJc w:val="left"/>
      <w:pPr>
        <w:ind w:left="1984" w:hanging="360"/>
      </w:pPr>
    </w:lvl>
    <w:lvl w:ilvl="2" w:tplc="0413001B" w:tentative="1">
      <w:start w:val="1"/>
      <w:numFmt w:val="lowerRoman"/>
      <w:lvlText w:val="%3."/>
      <w:lvlJc w:val="right"/>
      <w:pPr>
        <w:ind w:left="2704" w:hanging="180"/>
      </w:pPr>
    </w:lvl>
    <w:lvl w:ilvl="3" w:tplc="0413000F" w:tentative="1">
      <w:start w:val="1"/>
      <w:numFmt w:val="decimal"/>
      <w:lvlText w:val="%4."/>
      <w:lvlJc w:val="left"/>
      <w:pPr>
        <w:ind w:left="3424" w:hanging="360"/>
      </w:pPr>
    </w:lvl>
    <w:lvl w:ilvl="4" w:tplc="04130019" w:tentative="1">
      <w:start w:val="1"/>
      <w:numFmt w:val="lowerLetter"/>
      <w:lvlText w:val="%5."/>
      <w:lvlJc w:val="left"/>
      <w:pPr>
        <w:ind w:left="4144" w:hanging="360"/>
      </w:pPr>
    </w:lvl>
    <w:lvl w:ilvl="5" w:tplc="0413001B" w:tentative="1">
      <w:start w:val="1"/>
      <w:numFmt w:val="lowerRoman"/>
      <w:lvlText w:val="%6."/>
      <w:lvlJc w:val="right"/>
      <w:pPr>
        <w:ind w:left="4864" w:hanging="180"/>
      </w:pPr>
    </w:lvl>
    <w:lvl w:ilvl="6" w:tplc="0413000F" w:tentative="1">
      <w:start w:val="1"/>
      <w:numFmt w:val="decimal"/>
      <w:lvlText w:val="%7."/>
      <w:lvlJc w:val="left"/>
      <w:pPr>
        <w:ind w:left="5584" w:hanging="360"/>
      </w:pPr>
    </w:lvl>
    <w:lvl w:ilvl="7" w:tplc="04130019" w:tentative="1">
      <w:start w:val="1"/>
      <w:numFmt w:val="lowerLetter"/>
      <w:lvlText w:val="%8."/>
      <w:lvlJc w:val="left"/>
      <w:pPr>
        <w:ind w:left="6304" w:hanging="360"/>
      </w:pPr>
    </w:lvl>
    <w:lvl w:ilvl="8" w:tplc="0413001B" w:tentative="1">
      <w:start w:val="1"/>
      <w:numFmt w:val="lowerRoman"/>
      <w:lvlText w:val="%9."/>
      <w:lvlJc w:val="right"/>
      <w:pPr>
        <w:ind w:left="7024" w:hanging="180"/>
      </w:pPr>
    </w:lvl>
  </w:abstractNum>
  <w:abstractNum w:abstractNumId="2" w15:restartNumberingAfterBreak="0">
    <w:nsid w:val="073E7BF4"/>
    <w:multiLevelType w:val="hybridMultilevel"/>
    <w:tmpl w:val="195A04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5D3B0C"/>
    <w:multiLevelType w:val="hybridMultilevel"/>
    <w:tmpl w:val="F84AD468"/>
    <w:lvl w:ilvl="0" w:tplc="DD4C42F4">
      <w:start w:val="1"/>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0A9B03DD"/>
    <w:multiLevelType w:val="hybridMultilevel"/>
    <w:tmpl w:val="C9A07AB2"/>
    <w:lvl w:ilvl="0" w:tplc="E986392E">
      <w:start w:val="1"/>
      <w:numFmt w:val="decimal"/>
      <w:lvlText w:val="%1."/>
      <w:lvlJc w:val="left"/>
      <w:pPr>
        <w:ind w:left="720" w:hanging="360"/>
      </w:pPr>
      <w:rPr>
        <w:rFonts w:ascii="Roboto" w:hAnsi="Roboto"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1C5DF2"/>
    <w:multiLevelType w:val="hybridMultilevel"/>
    <w:tmpl w:val="B08684E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04E364B"/>
    <w:multiLevelType w:val="hybridMultilevel"/>
    <w:tmpl w:val="15222C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07768C2"/>
    <w:multiLevelType w:val="hybridMultilevel"/>
    <w:tmpl w:val="6748BB58"/>
    <w:lvl w:ilvl="0" w:tplc="B89601C6">
      <w:start w:val="3"/>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1CB76089"/>
    <w:multiLevelType w:val="hybridMultilevel"/>
    <w:tmpl w:val="5D6C5A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D3816E6"/>
    <w:multiLevelType w:val="hybridMultilevel"/>
    <w:tmpl w:val="1B029022"/>
    <w:lvl w:ilvl="0" w:tplc="50009F34">
      <w:start w:val="1"/>
      <w:numFmt w:val="decimal"/>
      <w:lvlText w:val="%1."/>
      <w:lvlJc w:val="left"/>
      <w:pPr>
        <w:ind w:left="720" w:hanging="360"/>
      </w:pPr>
      <w:rPr>
        <w:rFonts w:ascii="Roboto" w:hAnsi="Roboto" w:hint="default"/>
        <w:b/>
        <w:i w:val="0"/>
        <w:sz w:val="24"/>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5B721B7"/>
    <w:multiLevelType w:val="hybridMultilevel"/>
    <w:tmpl w:val="84A400D8"/>
    <w:lvl w:ilvl="0" w:tplc="0413000F">
      <w:start w:val="1"/>
      <w:numFmt w:val="decimal"/>
      <w:lvlText w:val="%1."/>
      <w:lvlJc w:val="left"/>
      <w:pPr>
        <w:ind w:left="360" w:hanging="360"/>
      </w:pPr>
      <w:rPr>
        <w:rFonts w:cs="Times New Roman"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9D501C0"/>
    <w:multiLevelType w:val="hybridMultilevel"/>
    <w:tmpl w:val="41CA59D6"/>
    <w:lvl w:ilvl="0" w:tplc="AE1E659A">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9E32B02"/>
    <w:multiLevelType w:val="hybridMultilevel"/>
    <w:tmpl w:val="BCF45BDA"/>
    <w:lvl w:ilvl="0" w:tplc="4216C78E">
      <w:start w:val="1"/>
      <w:numFmt w:val="decimal"/>
      <w:lvlText w:val="%1."/>
      <w:lvlJc w:val="left"/>
      <w:pPr>
        <w:ind w:left="544"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802D0D"/>
    <w:multiLevelType w:val="hybridMultilevel"/>
    <w:tmpl w:val="FFC6F5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E244851"/>
    <w:multiLevelType w:val="hybridMultilevel"/>
    <w:tmpl w:val="86E80F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00C0255"/>
    <w:multiLevelType w:val="hybridMultilevel"/>
    <w:tmpl w:val="D60C0328"/>
    <w:lvl w:ilvl="0" w:tplc="22662020">
      <w:numFmt w:val="bullet"/>
      <w:lvlText w:val="•"/>
      <w:lvlJc w:val="left"/>
      <w:pPr>
        <w:ind w:left="1070" w:hanging="710"/>
      </w:pPr>
      <w:rPr>
        <w:rFonts w:ascii="Roboto" w:eastAsia="Times New Roman" w:hAnsi="Roboto"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0CE7F2C"/>
    <w:multiLevelType w:val="hybridMultilevel"/>
    <w:tmpl w:val="BF9082EC"/>
    <w:lvl w:ilvl="0" w:tplc="66C4C41A">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3A7020D4"/>
    <w:multiLevelType w:val="hybridMultilevel"/>
    <w:tmpl w:val="21D8A6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3EF20E4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9" w15:restartNumberingAfterBreak="0">
    <w:nsid w:val="418D073F"/>
    <w:multiLevelType w:val="hybridMultilevel"/>
    <w:tmpl w:val="0E52A2A6"/>
    <w:lvl w:ilvl="0" w:tplc="BDE0CC4C">
      <w:start w:val="7"/>
      <w:numFmt w:val="bullet"/>
      <w:lvlText w:val="-"/>
      <w:lvlJc w:val="left"/>
      <w:pPr>
        <w:ind w:left="904" w:hanging="360"/>
      </w:pPr>
      <w:rPr>
        <w:rFonts w:ascii="Arial" w:eastAsia="Times New Roman" w:hAnsi="Arial" w:cs="Arial" w:hint="default"/>
      </w:rPr>
    </w:lvl>
    <w:lvl w:ilvl="1" w:tplc="04130003" w:tentative="1">
      <w:start w:val="1"/>
      <w:numFmt w:val="bullet"/>
      <w:lvlText w:val="o"/>
      <w:lvlJc w:val="left"/>
      <w:pPr>
        <w:ind w:left="1624" w:hanging="360"/>
      </w:pPr>
      <w:rPr>
        <w:rFonts w:ascii="Courier New" w:hAnsi="Courier New" w:cs="Courier New" w:hint="default"/>
      </w:rPr>
    </w:lvl>
    <w:lvl w:ilvl="2" w:tplc="04130005" w:tentative="1">
      <w:start w:val="1"/>
      <w:numFmt w:val="bullet"/>
      <w:lvlText w:val=""/>
      <w:lvlJc w:val="left"/>
      <w:pPr>
        <w:ind w:left="2344" w:hanging="360"/>
      </w:pPr>
      <w:rPr>
        <w:rFonts w:ascii="Wingdings" w:hAnsi="Wingdings" w:hint="default"/>
      </w:rPr>
    </w:lvl>
    <w:lvl w:ilvl="3" w:tplc="04130001" w:tentative="1">
      <w:start w:val="1"/>
      <w:numFmt w:val="bullet"/>
      <w:lvlText w:val=""/>
      <w:lvlJc w:val="left"/>
      <w:pPr>
        <w:ind w:left="3064" w:hanging="360"/>
      </w:pPr>
      <w:rPr>
        <w:rFonts w:ascii="Symbol" w:hAnsi="Symbol" w:hint="default"/>
      </w:rPr>
    </w:lvl>
    <w:lvl w:ilvl="4" w:tplc="04130003" w:tentative="1">
      <w:start w:val="1"/>
      <w:numFmt w:val="bullet"/>
      <w:lvlText w:val="o"/>
      <w:lvlJc w:val="left"/>
      <w:pPr>
        <w:ind w:left="3784" w:hanging="360"/>
      </w:pPr>
      <w:rPr>
        <w:rFonts w:ascii="Courier New" w:hAnsi="Courier New" w:cs="Courier New" w:hint="default"/>
      </w:rPr>
    </w:lvl>
    <w:lvl w:ilvl="5" w:tplc="04130005" w:tentative="1">
      <w:start w:val="1"/>
      <w:numFmt w:val="bullet"/>
      <w:lvlText w:val=""/>
      <w:lvlJc w:val="left"/>
      <w:pPr>
        <w:ind w:left="4504" w:hanging="360"/>
      </w:pPr>
      <w:rPr>
        <w:rFonts w:ascii="Wingdings" w:hAnsi="Wingdings" w:hint="default"/>
      </w:rPr>
    </w:lvl>
    <w:lvl w:ilvl="6" w:tplc="04130001" w:tentative="1">
      <w:start w:val="1"/>
      <w:numFmt w:val="bullet"/>
      <w:lvlText w:val=""/>
      <w:lvlJc w:val="left"/>
      <w:pPr>
        <w:ind w:left="5224" w:hanging="360"/>
      </w:pPr>
      <w:rPr>
        <w:rFonts w:ascii="Symbol" w:hAnsi="Symbol" w:hint="default"/>
      </w:rPr>
    </w:lvl>
    <w:lvl w:ilvl="7" w:tplc="04130003" w:tentative="1">
      <w:start w:val="1"/>
      <w:numFmt w:val="bullet"/>
      <w:lvlText w:val="o"/>
      <w:lvlJc w:val="left"/>
      <w:pPr>
        <w:ind w:left="5944" w:hanging="360"/>
      </w:pPr>
      <w:rPr>
        <w:rFonts w:ascii="Courier New" w:hAnsi="Courier New" w:cs="Courier New" w:hint="default"/>
      </w:rPr>
    </w:lvl>
    <w:lvl w:ilvl="8" w:tplc="04130005" w:tentative="1">
      <w:start w:val="1"/>
      <w:numFmt w:val="bullet"/>
      <w:lvlText w:val=""/>
      <w:lvlJc w:val="left"/>
      <w:pPr>
        <w:ind w:left="6664" w:hanging="360"/>
      </w:pPr>
      <w:rPr>
        <w:rFonts w:ascii="Wingdings" w:hAnsi="Wingdings" w:hint="default"/>
      </w:rPr>
    </w:lvl>
  </w:abstractNum>
  <w:abstractNum w:abstractNumId="20" w15:restartNumberingAfterBreak="0">
    <w:nsid w:val="42D34880"/>
    <w:multiLevelType w:val="hybridMultilevel"/>
    <w:tmpl w:val="08FE7214"/>
    <w:lvl w:ilvl="0" w:tplc="4216C78E">
      <w:start w:val="1"/>
      <w:numFmt w:val="decimal"/>
      <w:lvlText w:val="%1."/>
      <w:lvlJc w:val="left"/>
      <w:pPr>
        <w:ind w:left="544" w:hanging="360"/>
      </w:pPr>
      <w:rPr>
        <w:rFonts w:hint="default"/>
      </w:rPr>
    </w:lvl>
    <w:lvl w:ilvl="1" w:tplc="04130019" w:tentative="1">
      <w:start w:val="1"/>
      <w:numFmt w:val="lowerLetter"/>
      <w:lvlText w:val="%2."/>
      <w:lvlJc w:val="left"/>
      <w:pPr>
        <w:ind w:left="1245" w:hanging="360"/>
      </w:pPr>
    </w:lvl>
    <w:lvl w:ilvl="2" w:tplc="0413001B" w:tentative="1">
      <w:start w:val="1"/>
      <w:numFmt w:val="lowerRoman"/>
      <w:lvlText w:val="%3."/>
      <w:lvlJc w:val="right"/>
      <w:pPr>
        <w:ind w:left="1965" w:hanging="180"/>
      </w:pPr>
    </w:lvl>
    <w:lvl w:ilvl="3" w:tplc="0413000F" w:tentative="1">
      <w:start w:val="1"/>
      <w:numFmt w:val="decimal"/>
      <w:lvlText w:val="%4."/>
      <w:lvlJc w:val="left"/>
      <w:pPr>
        <w:ind w:left="2685" w:hanging="360"/>
      </w:pPr>
    </w:lvl>
    <w:lvl w:ilvl="4" w:tplc="04130019" w:tentative="1">
      <w:start w:val="1"/>
      <w:numFmt w:val="lowerLetter"/>
      <w:lvlText w:val="%5."/>
      <w:lvlJc w:val="left"/>
      <w:pPr>
        <w:ind w:left="3405" w:hanging="360"/>
      </w:pPr>
    </w:lvl>
    <w:lvl w:ilvl="5" w:tplc="0413001B" w:tentative="1">
      <w:start w:val="1"/>
      <w:numFmt w:val="lowerRoman"/>
      <w:lvlText w:val="%6."/>
      <w:lvlJc w:val="right"/>
      <w:pPr>
        <w:ind w:left="4125" w:hanging="180"/>
      </w:pPr>
    </w:lvl>
    <w:lvl w:ilvl="6" w:tplc="0413000F" w:tentative="1">
      <w:start w:val="1"/>
      <w:numFmt w:val="decimal"/>
      <w:lvlText w:val="%7."/>
      <w:lvlJc w:val="left"/>
      <w:pPr>
        <w:ind w:left="4845" w:hanging="360"/>
      </w:pPr>
    </w:lvl>
    <w:lvl w:ilvl="7" w:tplc="04130019" w:tentative="1">
      <w:start w:val="1"/>
      <w:numFmt w:val="lowerLetter"/>
      <w:lvlText w:val="%8."/>
      <w:lvlJc w:val="left"/>
      <w:pPr>
        <w:ind w:left="5565" w:hanging="360"/>
      </w:pPr>
    </w:lvl>
    <w:lvl w:ilvl="8" w:tplc="0413001B" w:tentative="1">
      <w:start w:val="1"/>
      <w:numFmt w:val="lowerRoman"/>
      <w:lvlText w:val="%9."/>
      <w:lvlJc w:val="right"/>
      <w:pPr>
        <w:ind w:left="6285" w:hanging="180"/>
      </w:pPr>
    </w:lvl>
  </w:abstractNum>
  <w:abstractNum w:abstractNumId="21" w15:restartNumberingAfterBreak="0">
    <w:nsid w:val="48BE66B1"/>
    <w:multiLevelType w:val="hybridMultilevel"/>
    <w:tmpl w:val="E3DC0F2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498A04A5"/>
    <w:multiLevelType w:val="multilevel"/>
    <w:tmpl w:val="D734791E"/>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9F91EEB"/>
    <w:multiLevelType w:val="hybridMultilevel"/>
    <w:tmpl w:val="54E42128"/>
    <w:lvl w:ilvl="0" w:tplc="F676A2CE">
      <w:start w:val="6"/>
      <w:numFmt w:val="bullet"/>
      <w:lvlText w:val="-"/>
      <w:lvlJc w:val="left"/>
      <w:pPr>
        <w:ind w:left="904" w:hanging="360"/>
      </w:pPr>
      <w:rPr>
        <w:rFonts w:ascii="Arial" w:eastAsia="Times New Roman" w:hAnsi="Arial" w:cs="Arial" w:hint="default"/>
      </w:rPr>
    </w:lvl>
    <w:lvl w:ilvl="1" w:tplc="04130003" w:tentative="1">
      <w:start w:val="1"/>
      <w:numFmt w:val="bullet"/>
      <w:lvlText w:val="o"/>
      <w:lvlJc w:val="left"/>
      <w:pPr>
        <w:ind w:left="1624" w:hanging="360"/>
      </w:pPr>
      <w:rPr>
        <w:rFonts w:ascii="Courier New" w:hAnsi="Courier New" w:cs="Courier New" w:hint="default"/>
      </w:rPr>
    </w:lvl>
    <w:lvl w:ilvl="2" w:tplc="04130005" w:tentative="1">
      <w:start w:val="1"/>
      <w:numFmt w:val="bullet"/>
      <w:lvlText w:val=""/>
      <w:lvlJc w:val="left"/>
      <w:pPr>
        <w:ind w:left="2344" w:hanging="360"/>
      </w:pPr>
      <w:rPr>
        <w:rFonts w:ascii="Wingdings" w:hAnsi="Wingdings" w:hint="default"/>
      </w:rPr>
    </w:lvl>
    <w:lvl w:ilvl="3" w:tplc="04130001" w:tentative="1">
      <w:start w:val="1"/>
      <w:numFmt w:val="bullet"/>
      <w:lvlText w:val=""/>
      <w:lvlJc w:val="left"/>
      <w:pPr>
        <w:ind w:left="3064" w:hanging="360"/>
      </w:pPr>
      <w:rPr>
        <w:rFonts w:ascii="Symbol" w:hAnsi="Symbol" w:hint="default"/>
      </w:rPr>
    </w:lvl>
    <w:lvl w:ilvl="4" w:tplc="04130003" w:tentative="1">
      <w:start w:val="1"/>
      <w:numFmt w:val="bullet"/>
      <w:lvlText w:val="o"/>
      <w:lvlJc w:val="left"/>
      <w:pPr>
        <w:ind w:left="3784" w:hanging="360"/>
      </w:pPr>
      <w:rPr>
        <w:rFonts w:ascii="Courier New" w:hAnsi="Courier New" w:cs="Courier New" w:hint="default"/>
      </w:rPr>
    </w:lvl>
    <w:lvl w:ilvl="5" w:tplc="04130005" w:tentative="1">
      <w:start w:val="1"/>
      <w:numFmt w:val="bullet"/>
      <w:lvlText w:val=""/>
      <w:lvlJc w:val="left"/>
      <w:pPr>
        <w:ind w:left="4504" w:hanging="360"/>
      </w:pPr>
      <w:rPr>
        <w:rFonts w:ascii="Wingdings" w:hAnsi="Wingdings" w:hint="default"/>
      </w:rPr>
    </w:lvl>
    <w:lvl w:ilvl="6" w:tplc="04130001" w:tentative="1">
      <w:start w:val="1"/>
      <w:numFmt w:val="bullet"/>
      <w:lvlText w:val=""/>
      <w:lvlJc w:val="left"/>
      <w:pPr>
        <w:ind w:left="5224" w:hanging="360"/>
      </w:pPr>
      <w:rPr>
        <w:rFonts w:ascii="Symbol" w:hAnsi="Symbol" w:hint="default"/>
      </w:rPr>
    </w:lvl>
    <w:lvl w:ilvl="7" w:tplc="04130003" w:tentative="1">
      <w:start w:val="1"/>
      <w:numFmt w:val="bullet"/>
      <w:lvlText w:val="o"/>
      <w:lvlJc w:val="left"/>
      <w:pPr>
        <w:ind w:left="5944" w:hanging="360"/>
      </w:pPr>
      <w:rPr>
        <w:rFonts w:ascii="Courier New" w:hAnsi="Courier New" w:cs="Courier New" w:hint="default"/>
      </w:rPr>
    </w:lvl>
    <w:lvl w:ilvl="8" w:tplc="04130005" w:tentative="1">
      <w:start w:val="1"/>
      <w:numFmt w:val="bullet"/>
      <w:lvlText w:val=""/>
      <w:lvlJc w:val="left"/>
      <w:pPr>
        <w:ind w:left="6664" w:hanging="360"/>
      </w:pPr>
      <w:rPr>
        <w:rFonts w:ascii="Wingdings" w:hAnsi="Wingdings" w:hint="default"/>
      </w:rPr>
    </w:lvl>
  </w:abstractNum>
  <w:abstractNum w:abstractNumId="24" w15:restartNumberingAfterBreak="0">
    <w:nsid w:val="4A183281"/>
    <w:multiLevelType w:val="hybridMultilevel"/>
    <w:tmpl w:val="7E1EDC6E"/>
    <w:lvl w:ilvl="0" w:tplc="96AE2FC8">
      <w:start w:val="1"/>
      <w:numFmt w:val="decimal"/>
      <w:lvlText w:val="%1."/>
      <w:lvlJc w:val="left"/>
      <w:pPr>
        <w:ind w:left="720" w:hanging="360"/>
      </w:pPr>
      <w:rPr>
        <w:rFonts w:ascii="Roboto" w:hAnsi="Roboto" w:hint="default"/>
        <w:b/>
        <w:i w:val="0"/>
        <w:sz w:val="2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B07047B"/>
    <w:multiLevelType w:val="hybridMultilevel"/>
    <w:tmpl w:val="3146CEC0"/>
    <w:lvl w:ilvl="0" w:tplc="3B163310">
      <w:start w:val="1"/>
      <w:numFmt w:val="decimal"/>
      <w:lvlText w:val="%1."/>
      <w:lvlJc w:val="left"/>
      <w:pPr>
        <w:ind w:left="720" w:hanging="360"/>
      </w:pPr>
      <w:rPr>
        <w:rFonts w:ascii="Roboto" w:hAnsi="Roboto"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B327B3C"/>
    <w:multiLevelType w:val="hybridMultilevel"/>
    <w:tmpl w:val="67326090"/>
    <w:lvl w:ilvl="0" w:tplc="22BA8F5C">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7" w15:restartNumberingAfterBreak="0">
    <w:nsid w:val="4BB535A9"/>
    <w:multiLevelType w:val="multilevel"/>
    <w:tmpl w:val="D734791E"/>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8A27968"/>
    <w:multiLevelType w:val="hybridMultilevel"/>
    <w:tmpl w:val="AC1431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8E34F50"/>
    <w:multiLevelType w:val="hybridMultilevel"/>
    <w:tmpl w:val="D040C174"/>
    <w:lvl w:ilvl="0" w:tplc="0F6E3638">
      <w:start w:val="1"/>
      <w:numFmt w:val="decimal"/>
      <w:lvlText w:val="%1."/>
      <w:lvlJc w:val="left"/>
      <w:pPr>
        <w:ind w:left="720" w:hanging="360"/>
      </w:pPr>
      <w:rPr>
        <w:rFonts w:ascii="Roboto" w:hAnsi="Roboto"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9BD7DB7"/>
    <w:multiLevelType w:val="hybridMultilevel"/>
    <w:tmpl w:val="6BC27AB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5E1E6E58"/>
    <w:multiLevelType w:val="hybridMultilevel"/>
    <w:tmpl w:val="D9EA5E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E4B225F"/>
    <w:multiLevelType w:val="hybridMultilevel"/>
    <w:tmpl w:val="826E1A28"/>
    <w:lvl w:ilvl="0" w:tplc="E4B6996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3" w15:restartNumberingAfterBreak="0">
    <w:nsid w:val="5FB616F6"/>
    <w:multiLevelType w:val="hybridMultilevel"/>
    <w:tmpl w:val="B31812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12B77F8"/>
    <w:multiLevelType w:val="hybridMultilevel"/>
    <w:tmpl w:val="1A7E9CE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71673AAD"/>
    <w:multiLevelType w:val="hybridMultilevel"/>
    <w:tmpl w:val="8A66F8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2771303"/>
    <w:multiLevelType w:val="hybridMultilevel"/>
    <w:tmpl w:val="38FC7EB4"/>
    <w:lvl w:ilvl="0" w:tplc="4216C78E">
      <w:start w:val="1"/>
      <w:numFmt w:val="decimal"/>
      <w:lvlText w:val="%1."/>
      <w:lvlJc w:val="left"/>
      <w:pPr>
        <w:ind w:left="544"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70B25B9"/>
    <w:multiLevelType w:val="hybridMultilevel"/>
    <w:tmpl w:val="A2564EBE"/>
    <w:lvl w:ilvl="0" w:tplc="5B3A3F5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77A96A16"/>
    <w:multiLevelType w:val="hybridMultilevel"/>
    <w:tmpl w:val="7FCC46AC"/>
    <w:lvl w:ilvl="0" w:tplc="7A188610">
      <w:start w:val="14"/>
      <w:numFmt w:val="bullet"/>
      <w:lvlText w:val="-"/>
      <w:lvlJc w:val="left"/>
      <w:pPr>
        <w:ind w:left="1080" w:hanging="360"/>
      </w:pPr>
      <w:rPr>
        <w:rFonts w:ascii="Arial" w:eastAsia="Times New Roman"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9" w15:restartNumberingAfterBreak="0">
    <w:nsid w:val="7DED4DAE"/>
    <w:multiLevelType w:val="hybridMultilevel"/>
    <w:tmpl w:val="A53687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03418372">
    <w:abstractNumId w:val="20"/>
  </w:num>
  <w:num w:numId="2" w16cid:durableId="603346839">
    <w:abstractNumId w:val="35"/>
  </w:num>
  <w:num w:numId="3" w16cid:durableId="753212034">
    <w:abstractNumId w:val="5"/>
  </w:num>
  <w:num w:numId="4" w16cid:durableId="581985173">
    <w:abstractNumId w:val="21"/>
  </w:num>
  <w:num w:numId="5" w16cid:durableId="1629582857">
    <w:abstractNumId w:val="12"/>
  </w:num>
  <w:num w:numId="6" w16cid:durableId="1173686694">
    <w:abstractNumId w:val="31"/>
  </w:num>
  <w:num w:numId="7" w16cid:durableId="1209687528">
    <w:abstractNumId w:val="36"/>
  </w:num>
  <w:num w:numId="8" w16cid:durableId="1268194800">
    <w:abstractNumId w:val="3"/>
  </w:num>
  <w:num w:numId="9" w16cid:durableId="1741052657">
    <w:abstractNumId w:val="11"/>
  </w:num>
  <w:num w:numId="10" w16cid:durableId="192348234">
    <w:abstractNumId w:val="1"/>
  </w:num>
  <w:num w:numId="11" w16cid:durableId="1557086493">
    <w:abstractNumId w:val="30"/>
  </w:num>
  <w:num w:numId="12" w16cid:durableId="140540008">
    <w:abstractNumId w:val="19"/>
  </w:num>
  <w:num w:numId="13" w16cid:durableId="906919343">
    <w:abstractNumId w:val="39"/>
  </w:num>
  <w:num w:numId="14" w16cid:durableId="1049839033">
    <w:abstractNumId w:val="13"/>
  </w:num>
  <w:num w:numId="15" w16cid:durableId="334304786">
    <w:abstractNumId w:val="8"/>
  </w:num>
  <w:num w:numId="16" w16cid:durableId="1289360212">
    <w:abstractNumId w:val="16"/>
  </w:num>
  <w:num w:numId="17" w16cid:durableId="931088398">
    <w:abstractNumId w:val="17"/>
  </w:num>
  <w:num w:numId="18" w16cid:durableId="314115516">
    <w:abstractNumId w:val="6"/>
  </w:num>
  <w:num w:numId="19" w16cid:durableId="1667827404">
    <w:abstractNumId w:val="33"/>
  </w:num>
  <w:num w:numId="20" w16cid:durableId="1321495473">
    <w:abstractNumId w:val="2"/>
  </w:num>
  <w:num w:numId="21" w16cid:durableId="1573541314">
    <w:abstractNumId w:val="23"/>
  </w:num>
  <w:num w:numId="22" w16cid:durableId="2115401187">
    <w:abstractNumId w:val="32"/>
  </w:num>
  <w:num w:numId="23" w16cid:durableId="1317299145">
    <w:abstractNumId w:val="14"/>
  </w:num>
  <w:num w:numId="24" w16cid:durableId="282273959">
    <w:abstractNumId w:val="38"/>
  </w:num>
  <w:num w:numId="25" w16cid:durableId="1466656925">
    <w:abstractNumId w:val="28"/>
  </w:num>
  <w:num w:numId="26" w16cid:durableId="1551112688">
    <w:abstractNumId w:val="37"/>
  </w:num>
  <w:num w:numId="27" w16cid:durableId="1677808020">
    <w:abstractNumId w:val="26"/>
  </w:num>
  <w:num w:numId="28" w16cid:durableId="1724330869">
    <w:abstractNumId w:val="10"/>
  </w:num>
  <w:num w:numId="29" w16cid:durableId="1119109456">
    <w:abstractNumId w:val="7"/>
  </w:num>
  <w:num w:numId="30" w16cid:durableId="195773818">
    <w:abstractNumId w:val="34"/>
  </w:num>
  <w:num w:numId="31" w16cid:durableId="920334236">
    <w:abstractNumId w:val="9"/>
  </w:num>
  <w:num w:numId="32" w16cid:durableId="1811558450">
    <w:abstractNumId w:val="24"/>
  </w:num>
  <w:num w:numId="33" w16cid:durableId="1155023481">
    <w:abstractNumId w:val="25"/>
  </w:num>
  <w:num w:numId="34" w16cid:durableId="2115127087">
    <w:abstractNumId w:val="4"/>
  </w:num>
  <w:num w:numId="35" w16cid:durableId="2146193495">
    <w:abstractNumId w:val="29"/>
  </w:num>
  <w:num w:numId="36" w16cid:durableId="2037153193">
    <w:abstractNumId w:val="18"/>
  </w:num>
  <w:num w:numId="37" w16cid:durableId="24721764">
    <w:abstractNumId w:val="18"/>
  </w:num>
  <w:num w:numId="38" w16cid:durableId="1178816069">
    <w:abstractNumId w:val="27"/>
  </w:num>
  <w:num w:numId="39" w16cid:durableId="634913753">
    <w:abstractNumId w:val="22"/>
  </w:num>
  <w:num w:numId="40" w16cid:durableId="630207835">
    <w:abstractNumId w:val="15"/>
  </w:num>
  <w:num w:numId="41" w16cid:durableId="2845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A4"/>
    <w:rsid w:val="00004A51"/>
    <w:rsid w:val="0000617C"/>
    <w:rsid w:val="00010FB7"/>
    <w:rsid w:val="00016E43"/>
    <w:rsid w:val="00017FF2"/>
    <w:rsid w:val="0002081A"/>
    <w:rsid w:val="000234FD"/>
    <w:rsid w:val="0003182A"/>
    <w:rsid w:val="00035B75"/>
    <w:rsid w:val="000412BB"/>
    <w:rsid w:val="00042EF4"/>
    <w:rsid w:val="0004479C"/>
    <w:rsid w:val="0004685E"/>
    <w:rsid w:val="000519D3"/>
    <w:rsid w:val="00063C58"/>
    <w:rsid w:val="00081534"/>
    <w:rsid w:val="00096A1C"/>
    <w:rsid w:val="00097796"/>
    <w:rsid w:val="000A1970"/>
    <w:rsid w:val="000A76C3"/>
    <w:rsid w:val="000C3C07"/>
    <w:rsid w:val="000C56CC"/>
    <w:rsid w:val="000D162A"/>
    <w:rsid w:val="000D2466"/>
    <w:rsid w:val="000D72B6"/>
    <w:rsid w:val="000E18A7"/>
    <w:rsid w:val="000E3EAB"/>
    <w:rsid w:val="000F124A"/>
    <w:rsid w:val="000F7BBB"/>
    <w:rsid w:val="00103B5E"/>
    <w:rsid w:val="0014618B"/>
    <w:rsid w:val="00153EE4"/>
    <w:rsid w:val="00170020"/>
    <w:rsid w:val="00171B3E"/>
    <w:rsid w:val="00173D38"/>
    <w:rsid w:val="00177B2B"/>
    <w:rsid w:val="001840A5"/>
    <w:rsid w:val="001933F8"/>
    <w:rsid w:val="0019362A"/>
    <w:rsid w:val="001945E8"/>
    <w:rsid w:val="001B4C5D"/>
    <w:rsid w:val="001B6CA0"/>
    <w:rsid w:val="001C2159"/>
    <w:rsid w:val="001C674F"/>
    <w:rsid w:val="001C78A8"/>
    <w:rsid w:val="001E17EE"/>
    <w:rsid w:val="001E2217"/>
    <w:rsid w:val="001E74AB"/>
    <w:rsid w:val="001E7E4B"/>
    <w:rsid w:val="001F4D5F"/>
    <w:rsid w:val="001F6935"/>
    <w:rsid w:val="002136BD"/>
    <w:rsid w:val="002209BE"/>
    <w:rsid w:val="00226D25"/>
    <w:rsid w:val="00246BB5"/>
    <w:rsid w:val="0025133E"/>
    <w:rsid w:val="0025200D"/>
    <w:rsid w:val="00255FEB"/>
    <w:rsid w:val="00256596"/>
    <w:rsid w:val="00262ECC"/>
    <w:rsid w:val="00263C2C"/>
    <w:rsid w:val="002647D8"/>
    <w:rsid w:val="00264B79"/>
    <w:rsid w:val="00271576"/>
    <w:rsid w:val="002742FC"/>
    <w:rsid w:val="002854DF"/>
    <w:rsid w:val="00287494"/>
    <w:rsid w:val="00291A5A"/>
    <w:rsid w:val="0029619D"/>
    <w:rsid w:val="002A003B"/>
    <w:rsid w:val="002A55C3"/>
    <w:rsid w:val="002A56D6"/>
    <w:rsid w:val="002B5DCC"/>
    <w:rsid w:val="002B61A4"/>
    <w:rsid w:val="002B68D6"/>
    <w:rsid w:val="002C05AE"/>
    <w:rsid w:val="002C22FD"/>
    <w:rsid w:val="002C66EE"/>
    <w:rsid w:val="002D2246"/>
    <w:rsid w:val="002D3338"/>
    <w:rsid w:val="002D3D96"/>
    <w:rsid w:val="002D704C"/>
    <w:rsid w:val="002E2556"/>
    <w:rsid w:val="002E300B"/>
    <w:rsid w:val="002F42B1"/>
    <w:rsid w:val="00306330"/>
    <w:rsid w:val="00360381"/>
    <w:rsid w:val="00371FC1"/>
    <w:rsid w:val="00380BFD"/>
    <w:rsid w:val="00382392"/>
    <w:rsid w:val="00384A56"/>
    <w:rsid w:val="003900E4"/>
    <w:rsid w:val="00392B14"/>
    <w:rsid w:val="003A484D"/>
    <w:rsid w:val="003B538B"/>
    <w:rsid w:val="003C67B2"/>
    <w:rsid w:val="003D18A6"/>
    <w:rsid w:val="003D3D47"/>
    <w:rsid w:val="003D58CC"/>
    <w:rsid w:val="003F01DF"/>
    <w:rsid w:val="004001D0"/>
    <w:rsid w:val="0040680E"/>
    <w:rsid w:val="004100EC"/>
    <w:rsid w:val="00417357"/>
    <w:rsid w:val="00422819"/>
    <w:rsid w:val="00427C5F"/>
    <w:rsid w:val="0043332D"/>
    <w:rsid w:val="00454D05"/>
    <w:rsid w:val="00456586"/>
    <w:rsid w:val="004568E6"/>
    <w:rsid w:val="00465CFE"/>
    <w:rsid w:val="00466C6D"/>
    <w:rsid w:val="0047162D"/>
    <w:rsid w:val="00471707"/>
    <w:rsid w:val="00475DD8"/>
    <w:rsid w:val="004766CB"/>
    <w:rsid w:val="00490FB0"/>
    <w:rsid w:val="0049777A"/>
    <w:rsid w:val="004A396C"/>
    <w:rsid w:val="004A75E4"/>
    <w:rsid w:val="004C2ED8"/>
    <w:rsid w:val="004C76C2"/>
    <w:rsid w:val="004D5025"/>
    <w:rsid w:val="004D78ED"/>
    <w:rsid w:val="004E2A54"/>
    <w:rsid w:val="004F09E8"/>
    <w:rsid w:val="004F12C9"/>
    <w:rsid w:val="004F23DD"/>
    <w:rsid w:val="004F346B"/>
    <w:rsid w:val="00503B73"/>
    <w:rsid w:val="00510DBB"/>
    <w:rsid w:val="005127FF"/>
    <w:rsid w:val="00514006"/>
    <w:rsid w:val="005314C5"/>
    <w:rsid w:val="00534D24"/>
    <w:rsid w:val="00535073"/>
    <w:rsid w:val="00540C8B"/>
    <w:rsid w:val="00543628"/>
    <w:rsid w:val="00552361"/>
    <w:rsid w:val="00561ED5"/>
    <w:rsid w:val="005A0AF7"/>
    <w:rsid w:val="005A4BC7"/>
    <w:rsid w:val="005B13CB"/>
    <w:rsid w:val="005B2F18"/>
    <w:rsid w:val="005B4351"/>
    <w:rsid w:val="005D257C"/>
    <w:rsid w:val="005D6949"/>
    <w:rsid w:val="005E091D"/>
    <w:rsid w:val="005E3116"/>
    <w:rsid w:val="005F0560"/>
    <w:rsid w:val="005F4F5D"/>
    <w:rsid w:val="005F6EFD"/>
    <w:rsid w:val="006024A0"/>
    <w:rsid w:val="0061091F"/>
    <w:rsid w:val="0062242E"/>
    <w:rsid w:val="00626A4B"/>
    <w:rsid w:val="00645564"/>
    <w:rsid w:val="00652645"/>
    <w:rsid w:val="006548DF"/>
    <w:rsid w:val="00662696"/>
    <w:rsid w:val="00664250"/>
    <w:rsid w:val="006663A2"/>
    <w:rsid w:val="0067062B"/>
    <w:rsid w:val="006808BC"/>
    <w:rsid w:val="006834E5"/>
    <w:rsid w:val="00684EAC"/>
    <w:rsid w:val="00690463"/>
    <w:rsid w:val="00693AB6"/>
    <w:rsid w:val="0069492B"/>
    <w:rsid w:val="006A3418"/>
    <w:rsid w:val="006B58F5"/>
    <w:rsid w:val="006C5FE8"/>
    <w:rsid w:val="006D54B5"/>
    <w:rsid w:val="006E0387"/>
    <w:rsid w:val="006E41AF"/>
    <w:rsid w:val="006E5190"/>
    <w:rsid w:val="006F0759"/>
    <w:rsid w:val="006F7CC9"/>
    <w:rsid w:val="00700D39"/>
    <w:rsid w:val="00704114"/>
    <w:rsid w:val="00713645"/>
    <w:rsid w:val="00714633"/>
    <w:rsid w:val="00727EDE"/>
    <w:rsid w:val="0073758D"/>
    <w:rsid w:val="00740EFC"/>
    <w:rsid w:val="00751D1C"/>
    <w:rsid w:val="00755FB3"/>
    <w:rsid w:val="007572E5"/>
    <w:rsid w:val="0076004A"/>
    <w:rsid w:val="00765130"/>
    <w:rsid w:val="0076586A"/>
    <w:rsid w:val="00767F1E"/>
    <w:rsid w:val="007777DD"/>
    <w:rsid w:val="00782680"/>
    <w:rsid w:val="00782924"/>
    <w:rsid w:val="007854EF"/>
    <w:rsid w:val="007868CF"/>
    <w:rsid w:val="00786C5B"/>
    <w:rsid w:val="00786DDA"/>
    <w:rsid w:val="007911C0"/>
    <w:rsid w:val="00794D41"/>
    <w:rsid w:val="00796763"/>
    <w:rsid w:val="007A5CFD"/>
    <w:rsid w:val="007B1477"/>
    <w:rsid w:val="007B7B4B"/>
    <w:rsid w:val="007D0ABF"/>
    <w:rsid w:val="007D0E02"/>
    <w:rsid w:val="007D326A"/>
    <w:rsid w:val="007F12EA"/>
    <w:rsid w:val="007F2126"/>
    <w:rsid w:val="0080376F"/>
    <w:rsid w:val="008132E0"/>
    <w:rsid w:val="00814BC0"/>
    <w:rsid w:val="00821A49"/>
    <w:rsid w:val="00823056"/>
    <w:rsid w:val="00827C93"/>
    <w:rsid w:val="008305D1"/>
    <w:rsid w:val="00841F44"/>
    <w:rsid w:val="00843E42"/>
    <w:rsid w:val="00845F12"/>
    <w:rsid w:val="00852D90"/>
    <w:rsid w:val="00854684"/>
    <w:rsid w:val="00856E6D"/>
    <w:rsid w:val="00872116"/>
    <w:rsid w:val="008745EA"/>
    <w:rsid w:val="00887456"/>
    <w:rsid w:val="0089518E"/>
    <w:rsid w:val="00897007"/>
    <w:rsid w:val="008A3043"/>
    <w:rsid w:val="008A5296"/>
    <w:rsid w:val="008A7437"/>
    <w:rsid w:val="008B3945"/>
    <w:rsid w:val="008B5532"/>
    <w:rsid w:val="008B6714"/>
    <w:rsid w:val="008C02B8"/>
    <w:rsid w:val="008D2598"/>
    <w:rsid w:val="008D5924"/>
    <w:rsid w:val="008E0CB5"/>
    <w:rsid w:val="008E6D24"/>
    <w:rsid w:val="008F661C"/>
    <w:rsid w:val="008F6632"/>
    <w:rsid w:val="0090261E"/>
    <w:rsid w:val="00916481"/>
    <w:rsid w:val="009222C8"/>
    <w:rsid w:val="00927F66"/>
    <w:rsid w:val="00931B14"/>
    <w:rsid w:val="0093636F"/>
    <w:rsid w:val="00945FD6"/>
    <w:rsid w:val="0094759C"/>
    <w:rsid w:val="009504BA"/>
    <w:rsid w:val="00952473"/>
    <w:rsid w:val="0095732E"/>
    <w:rsid w:val="0096504D"/>
    <w:rsid w:val="0097435A"/>
    <w:rsid w:val="00975E09"/>
    <w:rsid w:val="00982014"/>
    <w:rsid w:val="0099749D"/>
    <w:rsid w:val="009A31ED"/>
    <w:rsid w:val="009A3C6D"/>
    <w:rsid w:val="009B6804"/>
    <w:rsid w:val="009D1C85"/>
    <w:rsid w:val="009D2C86"/>
    <w:rsid w:val="009D4986"/>
    <w:rsid w:val="009D6C58"/>
    <w:rsid w:val="009E11E5"/>
    <w:rsid w:val="009E1799"/>
    <w:rsid w:val="009E2B13"/>
    <w:rsid w:val="009F3862"/>
    <w:rsid w:val="00A11F13"/>
    <w:rsid w:val="00A169E1"/>
    <w:rsid w:val="00A16B93"/>
    <w:rsid w:val="00A17FC0"/>
    <w:rsid w:val="00A21EC1"/>
    <w:rsid w:val="00A27889"/>
    <w:rsid w:val="00A30B70"/>
    <w:rsid w:val="00A4241A"/>
    <w:rsid w:val="00A50906"/>
    <w:rsid w:val="00A5779A"/>
    <w:rsid w:val="00A6236F"/>
    <w:rsid w:val="00A6277A"/>
    <w:rsid w:val="00A708FD"/>
    <w:rsid w:val="00A711C3"/>
    <w:rsid w:val="00A7375C"/>
    <w:rsid w:val="00A77022"/>
    <w:rsid w:val="00A85EAD"/>
    <w:rsid w:val="00AA012F"/>
    <w:rsid w:val="00AA1458"/>
    <w:rsid w:val="00AB4B92"/>
    <w:rsid w:val="00AC1DCA"/>
    <w:rsid w:val="00AE048B"/>
    <w:rsid w:val="00AF203F"/>
    <w:rsid w:val="00AF23B8"/>
    <w:rsid w:val="00AF30E8"/>
    <w:rsid w:val="00B035C9"/>
    <w:rsid w:val="00B0494D"/>
    <w:rsid w:val="00B065C3"/>
    <w:rsid w:val="00B20575"/>
    <w:rsid w:val="00B26AC7"/>
    <w:rsid w:val="00B36FAA"/>
    <w:rsid w:val="00B5023A"/>
    <w:rsid w:val="00B51492"/>
    <w:rsid w:val="00B5689D"/>
    <w:rsid w:val="00B7032A"/>
    <w:rsid w:val="00B70F4B"/>
    <w:rsid w:val="00B92963"/>
    <w:rsid w:val="00BA3FC7"/>
    <w:rsid w:val="00BB0E97"/>
    <w:rsid w:val="00BC25A8"/>
    <w:rsid w:val="00BC25BC"/>
    <w:rsid w:val="00BC7C7A"/>
    <w:rsid w:val="00BD74CA"/>
    <w:rsid w:val="00BE3955"/>
    <w:rsid w:val="00BF21E5"/>
    <w:rsid w:val="00BF4C08"/>
    <w:rsid w:val="00BF59A8"/>
    <w:rsid w:val="00BF6191"/>
    <w:rsid w:val="00C00688"/>
    <w:rsid w:val="00C072BB"/>
    <w:rsid w:val="00C12DBA"/>
    <w:rsid w:val="00C147F1"/>
    <w:rsid w:val="00C24728"/>
    <w:rsid w:val="00C45143"/>
    <w:rsid w:val="00C47D0C"/>
    <w:rsid w:val="00C5354F"/>
    <w:rsid w:val="00C643F7"/>
    <w:rsid w:val="00C706DB"/>
    <w:rsid w:val="00C73A99"/>
    <w:rsid w:val="00C74338"/>
    <w:rsid w:val="00C776F4"/>
    <w:rsid w:val="00C77D58"/>
    <w:rsid w:val="00C82287"/>
    <w:rsid w:val="00C86055"/>
    <w:rsid w:val="00C911E9"/>
    <w:rsid w:val="00CB1619"/>
    <w:rsid w:val="00CB2C91"/>
    <w:rsid w:val="00CB4871"/>
    <w:rsid w:val="00CC15B0"/>
    <w:rsid w:val="00CC5028"/>
    <w:rsid w:val="00CE2B97"/>
    <w:rsid w:val="00CE38E7"/>
    <w:rsid w:val="00CE3FE8"/>
    <w:rsid w:val="00CE6177"/>
    <w:rsid w:val="00D022FE"/>
    <w:rsid w:val="00D12D08"/>
    <w:rsid w:val="00D177D0"/>
    <w:rsid w:val="00D35612"/>
    <w:rsid w:val="00D35C3C"/>
    <w:rsid w:val="00D43211"/>
    <w:rsid w:val="00D4680A"/>
    <w:rsid w:val="00D4703A"/>
    <w:rsid w:val="00D52360"/>
    <w:rsid w:val="00D5740D"/>
    <w:rsid w:val="00D632CF"/>
    <w:rsid w:val="00D65CBF"/>
    <w:rsid w:val="00D709FD"/>
    <w:rsid w:val="00D750BA"/>
    <w:rsid w:val="00D75C17"/>
    <w:rsid w:val="00D82087"/>
    <w:rsid w:val="00D82D07"/>
    <w:rsid w:val="00D93E61"/>
    <w:rsid w:val="00D953C3"/>
    <w:rsid w:val="00D959F8"/>
    <w:rsid w:val="00D97DDF"/>
    <w:rsid w:val="00DB093E"/>
    <w:rsid w:val="00DB4090"/>
    <w:rsid w:val="00DB54E3"/>
    <w:rsid w:val="00DB61BA"/>
    <w:rsid w:val="00DC034B"/>
    <w:rsid w:val="00DC15DF"/>
    <w:rsid w:val="00DC4F9E"/>
    <w:rsid w:val="00DD375F"/>
    <w:rsid w:val="00DD3CAD"/>
    <w:rsid w:val="00DD5ADA"/>
    <w:rsid w:val="00DE6A59"/>
    <w:rsid w:val="00DF2743"/>
    <w:rsid w:val="00DF4B87"/>
    <w:rsid w:val="00E00856"/>
    <w:rsid w:val="00E07DD9"/>
    <w:rsid w:val="00E1124C"/>
    <w:rsid w:val="00E11A0F"/>
    <w:rsid w:val="00E145CB"/>
    <w:rsid w:val="00E22346"/>
    <w:rsid w:val="00E30A0A"/>
    <w:rsid w:val="00E43FC9"/>
    <w:rsid w:val="00E4475F"/>
    <w:rsid w:val="00E515AA"/>
    <w:rsid w:val="00E534C3"/>
    <w:rsid w:val="00E55CE0"/>
    <w:rsid w:val="00E74754"/>
    <w:rsid w:val="00E767A1"/>
    <w:rsid w:val="00E823F1"/>
    <w:rsid w:val="00E93910"/>
    <w:rsid w:val="00EA1A54"/>
    <w:rsid w:val="00EB1982"/>
    <w:rsid w:val="00EC0EBB"/>
    <w:rsid w:val="00EC54F8"/>
    <w:rsid w:val="00ED3685"/>
    <w:rsid w:val="00EE1BB1"/>
    <w:rsid w:val="00EE3A0B"/>
    <w:rsid w:val="00EF00D0"/>
    <w:rsid w:val="00EF27CA"/>
    <w:rsid w:val="00F00B36"/>
    <w:rsid w:val="00F03F29"/>
    <w:rsid w:val="00F0427C"/>
    <w:rsid w:val="00F10C13"/>
    <w:rsid w:val="00F173B9"/>
    <w:rsid w:val="00F20864"/>
    <w:rsid w:val="00F25A8C"/>
    <w:rsid w:val="00F34494"/>
    <w:rsid w:val="00F50B13"/>
    <w:rsid w:val="00F6100A"/>
    <w:rsid w:val="00F9625C"/>
    <w:rsid w:val="00FE60A5"/>
    <w:rsid w:val="00FF5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F21A12"/>
  <w15:docId w15:val="{3D2E7D66-2EF2-4037-A0FB-9AF7A4C3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27EDE"/>
    <w:rPr>
      <w:rFonts w:ascii="Roboto" w:hAnsi="Roboto"/>
      <w:sz w:val="24"/>
    </w:rPr>
  </w:style>
  <w:style w:type="paragraph" w:styleId="Kop1">
    <w:name w:val="heading 1"/>
    <w:basedOn w:val="Standaard"/>
    <w:next w:val="Standaard"/>
    <w:qFormat/>
    <w:rsid w:val="00727EDE"/>
    <w:pPr>
      <w:keepNext/>
      <w:numPr>
        <w:numId w:val="36"/>
      </w:numPr>
      <w:spacing w:before="320" w:after="120"/>
      <w:outlineLvl w:val="0"/>
    </w:pPr>
    <w:rPr>
      <w:b/>
      <w:kern w:val="28"/>
      <w:sz w:val="32"/>
    </w:rPr>
  </w:style>
  <w:style w:type="paragraph" w:styleId="Kop2">
    <w:name w:val="heading 2"/>
    <w:basedOn w:val="Standaard"/>
    <w:next w:val="Standaard"/>
    <w:link w:val="Kop2Char"/>
    <w:uiPriority w:val="9"/>
    <w:unhideWhenUsed/>
    <w:qFormat/>
    <w:rsid w:val="00727EDE"/>
    <w:pPr>
      <w:keepNext/>
      <w:keepLines/>
      <w:numPr>
        <w:ilvl w:val="1"/>
        <w:numId w:val="36"/>
      </w:numPr>
      <w:spacing w:before="320" w:after="12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727EDE"/>
    <w:pPr>
      <w:keepNext/>
      <w:keepLines/>
      <w:numPr>
        <w:ilvl w:val="2"/>
        <w:numId w:val="36"/>
      </w:numPr>
      <w:spacing w:before="120"/>
      <w:outlineLvl w:val="2"/>
    </w:pPr>
    <w:rPr>
      <w:rFonts w:eastAsiaTheme="majorEastAsia" w:cstheme="majorBidi"/>
      <w:szCs w:val="24"/>
    </w:rPr>
  </w:style>
  <w:style w:type="paragraph" w:styleId="Kop4">
    <w:name w:val="heading 4"/>
    <w:basedOn w:val="Standaard"/>
    <w:next w:val="Standaard"/>
    <w:link w:val="Kop4Char"/>
    <w:uiPriority w:val="9"/>
    <w:semiHidden/>
    <w:unhideWhenUsed/>
    <w:qFormat/>
    <w:rsid w:val="003D3D47"/>
    <w:pPr>
      <w:keepNext/>
      <w:keepLines/>
      <w:numPr>
        <w:ilvl w:val="3"/>
        <w:numId w:val="36"/>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3D3D47"/>
    <w:pPr>
      <w:keepNext/>
      <w:keepLines/>
      <w:numPr>
        <w:ilvl w:val="4"/>
        <w:numId w:val="36"/>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D3D47"/>
    <w:pPr>
      <w:keepNext/>
      <w:keepLines/>
      <w:numPr>
        <w:ilvl w:val="5"/>
        <w:numId w:val="36"/>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D3D47"/>
    <w:pPr>
      <w:keepNext/>
      <w:keepLines/>
      <w:numPr>
        <w:ilvl w:val="6"/>
        <w:numId w:val="36"/>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D3D47"/>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D3D47"/>
    <w:pPr>
      <w:keepNext/>
      <w:keepLines/>
      <w:numPr>
        <w:ilvl w:val="8"/>
        <w:numId w:val="3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Transit">
    <w:name w:val="StandaardTransit"/>
    <w:basedOn w:val="Standaard"/>
    <w:rPr>
      <w:rFonts w:ascii="Transit-Normal" w:hAnsi="Transit-Normal"/>
      <w:kern w:val="24"/>
    </w:rPr>
  </w:style>
  <w:style w:type="paragraph" w:styleId="Ballontekst">
    <w:name w:val="Balloon Text"/>
    <w:basedOn w:val="Standaard"/>
    <w:link w:val="BallontekstChar"/>
    <w:uiPriority w:val="99"/>
    <w:semiHidden/>
    <w:unhideWhenUsed/>
    <w:rsid w:val="009222C8"/>
    <w:rPr>
      <w:rFonts w:ascii="Tahoma" w:hAnsi="Tahoma" w:cs="Tahoma"/>
      <w:sz w:val="16"/>
      <w:szCs w:val="16"/>
    </w:rPr>
  </w:style>
  <w:style w:type="paragraph" w:customStyle="1" w:styleId="Koptitel">
    <w:name w:val="Koptitel"/>
    <w:basedOn w:val="Standaard"/>
    <w:next w:val="Standaard"/>
    <w:pPr>
      <w:jc w:val="right"/>
    </w:pPr>
    <w:rPr>
      <w:rFonts w:ascii="Transit-Bold" w:hAnsi="Transit-Bold"/>
      <w:b/>
      <w:color w:val="808080"/>
      <w:sz w:val="52"/>
    </w:rPr>
  </w:style>
  <w:style w:type="character" w:customStyle="1" w:styleId="BallontekstChar">
    <w:name w:val="Ballontekst Char"/>
    <w:link w:val="Ballontekst"/>
    <w:uiPriority w:val="99"/>
    <w:semiHidden/>
    <w:rsid w:val="009222C8"/>
    <w:rPr>
      <w:rFonts w:ascii="Tahoma" w:hAnsi="Tahoma" w:cs="Tahoma"/>
      <w:sz w:val="16"/>
      <w:szCs w:val="16"/>
    </w:rPr>
  </w:style>
  <w:style w:type="paragraph" w:styleId="Koptekst">
    <w:name w:val="header"/>
    <w:basedOn w:val="Standaard"/>
    <w:semiHidden/>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emiHidden/>
  </w:style>
  <w:style w:type="character" w:styleId="Verwijzingopmerking">
    <w:name w:val="annotation reference"/>
    <w:uiPriority w:val="99"/>
    <w:semiHidden/>
    <w:unhideWhenUsed/>
    <w:rsid w:val="005B2F18"/>
    <w:rPr>
      <w:sz w:val="16"/>
      <w:szCs w:val="16"/>
    </w:rPr>
  </w:style>
  <w:style w:type="paragraph" w:styleId="Tekstopmerking">
    <w:name w:val="annotation text"/>
    <w:basedOn w:val="Standaard"/>
    <w:link w:val="TekstopmerkingChar"/>
    <w:uiPriority w:val="99"/>
    <w:semiHidden/>
    <w:unhideWhenUsed/>
    <w:rsid w:val="005B2F18"/>
  </w:style>
  <w:style w:type="character" w:customStyle="1" w:styleId="TekstopmerkingChar">
    <w:name w:val="Tekst opmerking Char"/>
    <w:link w:val="Tekstopmerking"/>
    <w:uiPriority w:val="99"/>
    <w:semiHidden/>
    <w:rsid w:val="005B2F18"/>
    <w:rPr>
      <w:rFonts w:ascii="Arial" w:hAnsi="Arial"/>
    </w:rPr>
  </w:style>
  <w:style w:type="paragraph" w:styleId="Onderwerpvanopmerking">
    <w:name w:val="annotation subject"/>
    <w:basedOn w:val="Tekstopmerking"/>
    <w:next w:val="Tekstopmerking"/>
    <w:link w:val="OnderwerpvanopmerkingChar"/>
    <w:uiPriority w:val="99"/>
    <w:semiHidden/>
    <w:unhideWhenUsed/>
    <w:rsid w:val="005B2F18"/>
    <w:rPr>
      <w:b/>
      <w:bCs/>
    </w:rPr>
  </w:style>
  <w:style w:type="character" w:customStyle="1" w:styleId="OnderwerpvanopmerkingChar">
    <w:name w:val="Onderwerp van opmerking Char"/>
    <w:link w:val="Onderwerpvanopmerking"/>
    <w:uiPriority w:val="99"/>
    <w:semiHidden/>
    <w:rsid w:val="005B2F18"/>
    <w:rPr>
      <w:rFonts w:ascii="Arial" w:hAnsi="Arial"/>
      <w:b/>
      <w:bCs/>
    </w:rPr>
  </w:style>
  <w:style w:type="paragraph" w:styleId="Lijstalinea">
    <w:name w:val="List Paragraph"/>
    <w:basedOn w:val="Standaard"/>
    <w:uiPriority w:val="34"/>
    <w:qFormat/>
    <w:rsid w:val="005B2F18"/>
    <w:pPr>
      <w:ind w:left="708"/>
    </w:pPr>
  </w:style>
  <w:style w:type="table" w:styleId="Tabelraster">
    <w:name w:val="Table Grid"/>
    <w:basedOn w:val="Standaardtabel"/>
    <w:uiPriority w:val="59"/>
    <w:rsid w:val="00827C93"/>
    <w:rPr>
      <w:rFonts w:ascii="Roboto" w:hAnsi="Roboto"/>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Roboto" w:hAnsi="Roboto"/>
        <w:b/>
        <w:sz w:val="24"/>
      </w:rPr>
      <w:tblPr/>
      <w:tcPr>
        <w:shd w:val="clear" w:color="auto" w:fill="F5A61A"/>
      </w:tcPr>
    </w:tblStylePr>
    <w:tblStylePr w:type="band1Horz">
      <w:tblPr/>
      <w:tcPr>
        <w:shd w:val="clear" w:color="auto" w:fill="FEF5E6"/>
      </w:tcPr>
    </w:tblStylePr>
  </w:style>
  <w:style w:type="character" w:styleId="Hyperlink">
    <w:name w:val="Hyperlink"/>
    <w:uiPriority w:val="99"/>
    <w:unhideWhenUsed/>
    <w:rsid w:val="002209BE"/>
    <w:rPr>
      <w:color w:val="0000FF"/>
      <w:u w:val="single"/>
    </w:rPr>
  </w:style>
  <w:style w:type="character" w:styleId="GevolgdeHyperlink">
    <w:name w:val="FollowedHyperlink"/>
    <w:uiPriority w:val="99"/>
    <w:semiHidden/>
    <w:unhideWhenUsed/>
    <w:rsid w:val="00561ED5"/>
    <w:rPr>
      <w:color w:val="800080"/>
      <w:u w:val="single"/>
    </w:rPr>
  </w:style>
  <w:style w:type="character" w:customStyle="1" w:styleId="Kop2Char">
    <w:name w:val="Kop 2 Char"/>
    <w:basedOn w:val="Standaardalinea-lettertype"/>
    <w:link w:val="Kop2"/>
    <w:uiPriority w:val="9"/>
    <w:rsid w:val="00727EDE"/>
    <w:rPr>
      <w:rFonts w:ascii="Roboto" w:eastAsiaTheme="majorEastAsia" w:hAnsi="Roboto" w:cstheme="majorBidi"/>
      <w:b/>
      <w:sz w:val="26"/>
      <w:szCs w:val="26"/>
    </w:rPr>
  </w:style>
  <w:style w:type="paragraph" w:styleId="Geenafstand">
    <w:name w:val="No Spacing"/>
    <w:uiPriority w:val="1"/>
    <w:qFormat/>
    <w:rsid w:val="009504BA"/>
    <w:rPr>
      <w:rFonts w:ascii="Roboto" w:hAnsi="Roboto"/>
      <w:sz w:val="22"/>
    </w:rPr>
  </w:style>
  <w:style w:type="character" w:customStyle="1" w:styleId="Kop3Char">
    <w:name w:val="Kop 3 Char"/>
    <w:basedOn w:val="Standaardalinea-lettertype"/>
    <w:link w:val="Kop3"/>
    <w:uiPriority w:val="9"/>
    <w:rsid w:val="00727EDE"/>
    <w:rPr>
      <w:rFonts w:ascii="Roboto" w:eastAsiaTheme="majorEastAsia" w:hAnsi="Roboto" w:cstheme="majorBidi"/>
      <w:sz w:val="24"/>
      <w:szCs w:val="24"/>
    </w:rPr>
  </w:style>
  <w:style w:type="character" w:customStyle="1" w:styleId="Kop4Char">
    <w:name w:val="Kop 4 Char"/>
    <w:basedOn w:val="Standaardalinea-lettertype"/>
    <w:link w:val="Kop4"/>
    <w:uiPriority w:val="9"/>
    <w:semiHidden/>
    <w:rsid w:val="003D3D47"/>
    <w:rPr>
      <w:rFonts w:asciiTheme="majorHAnsi" w:eastAsiaTheme="majorEastAsia" w:hAnsiTheme="majorHAnsi" w:cstheme="majorBidi"/>
      <w:i/>
      <w:iCs/>
      <w:color w:val="2F5496" w:themeColor="accent1" w:themeShade="BF"/>
      <w:sz w:val="24"/>
    </w:rPr>
  </w:style>
  <w:style w:type="character" w:customStyle="1" w:styleId="Kop5Char">
    <w:name w:val="Kop 5 Char"/>
    <w:basedOn w:val="Standaardalinea-lettertype"/>
    <w:link w:val="Kop5"/>
    <w:uiPriority w:val="9"/>
    <w:semiHidden/>
    <w:rsid w:val="003D3D47"/>
    <w:rPr>
      <w:rFonts w:asciiTheme="majorHAnsi" w:eastAsiaTheme="majorEastAsia" w:hAnsiTheme="majorHAnsi" w:cstheme="majorBidi"/>
      <w:color w:val="2F5496" w:themeColor="accent1" w:themeShade="BF"/>
      <w:sz w:val="24"/>
    </w:rPr>
  </w:style>
  <w:style w:type="character" w:customStyle="1" w:styleId="Kop6Char">
    <w:name w:val="Kop 6 Char"/>
    <w:basedOn w:val="Standaardalinea-lettertype"/>
    <w:link w:val="Kop6"/>
    <w:uiPriority w:val="9"/>
    <w:semiHidden/>
    <w:rsid w:val="003D3D47"/>
    <w:rPr>
      <w:rFonts w:asciiTheme="majorHAnsi" w:eastAsiaTheme="majorEastAsia" w:hAnsiTheme="majorHAnsi" w:cstheme="majorBidi"/>
      <w:color w:val="1F3763" w:themeColor="accent1" w:themeShade="7F"/>
      <w:sz w:val="24"/>
    </w:rPr>
  </w:style>
  <w:style w:type="character" w:customStyle="1" w:styleId="Kop7Char">
    <w:name w:val="Kop 7 Char"/>
    <w:basedOn w:val="Standaardalinea-lettertype"/>
    <w:link w:val="Kop7"/>
    <w:uiPriority w:val="9"/>
    <w:semiHidden/>
    <w:rsid w:val="003D3D47"/>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3D3D4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D3D47"/>
    <w:rPr>
      <w:rFonts w:asciiTheme="majorHAnsi" w:eastAsiaTheme="majorEastAsia" w:hAnsiTheme="majorHAnsi" w:cstheme="majorBidi"/>
      <w:i/>
      <w:iCs/>
      <w:color w:val="272727" w:themeColor="text1" w:themeTint="D8"/>
      <w:sz w:val="21"/>
      <w:szCs w:val="21"/>
    </w:rPr>
  </w:style>
  <w:style w:type="character" w:customStyle="1" w:styleId="VoettekstChar">
    <w:name w:val="Voettekst Char"/>
    <w:basedOn w:val="Standaardalinea-lettertype"/>
    <w:link w:val="Voettekst"/>
    <w:uiPriority w:val="99"/>
    <w:rsid w:val="009A3C6D"/>
    <w:rPr>
      <w:rFonts w:ascii="Roboto" w:hAnsi="Roboto"/>
      <w:sz w:val="24"/>
    </w:rPr>
  </w:style>
  <w:style w:type="paragraph" w:customStyle="1" w:styleId="TableHeading">
    <w:name w:val="Table Heading"/>
    <w:rsid w:val="002B61A4"/>
    <w:pPr>
      <w:spacing w:before="60" w:after="60"/>
    </w:pPr>
    <w:rPr>
      <w:rFonts w:ascii="Arial" w:hAnsi="Arial" w:cs="Arial"/>
      <w:b/>
      <w:sz w:val="22"/>
      <w:szCs w:val="22"/>
      <w:lang w:val="en-US" w:eastAsia="en-US"/>
    </w:rPr>
  </w:style>
  <w:style w:type="character" w:customStyle="1" w:styleId="TableTextChar">
    <w:name w:val="Table Text Char"/>
    <w:link w:val="TableText"/>
    <w:locked/>
    <w:rsid w:val="002B61A4"/>
    <w:rPr>
      <w:rFonts w:ascii="Arial" w:hAnsi="Arial" w:cs="Arial"/>
      <w:sz w:val="22"/>
    </w:rPr>
  </w:style>
  <w:style w:type="paragraph" w:customStyle="1" w:styleId="TableText">
    <w:name w:val="Table Text"/>
    <w:link w:val="TableTextChar"/>
    <w:rsid w:val="002B61A4"/>
    <w:pPr>
      <w:spacing w:before="60" w:after="60"/>
    </w:pPr>
    <w:rPr>
      <w:rFonts w:ascii="Arial" w:hAnsi="Arial" w:cs="Arial"/>
      <w:sz w:val="22"/>
    </w:rPr>
  </w:style>
  <w:style w:type="paragraph" w:styleId="Kopvaninhoudsopgave">
    <w:name w:val="TOC Heading"/>
    <w:basedOn w:val="Kop1"/>
    <w:next w:val="Standaard"/>
    <w:uiPriority w:val="39"/>
    <w:unhideWhenUsed/>
    <w:qFormat/>
    <w:rsid w:val="002B61A4"/>
    <w:pPr>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Cs w:val="32"/>
    </w:rPr>
  </w:style>
  <w:style w:type="paragraph" w:styleId="Inhopg1">
    <w:name w:val="toc 1"/>
    <w:basedOn w:val="Standaard"/>
    <w:next w:val="Standaard"/>
    <w:autoRedefine/>
    <w:uiPriority w:val="39"/>
    <w:unhideWhenUsed/>
    <w:rsid w:val="002B61A4"/>
    <w:pPr>
      <w:spacing w:after="100"/>
    </w:pPr>
  </w:style>
  <w:style w:type="paragraph" w:styleId="Inhopg2">
    <w:name w:val="toc 2"/>
    <w:basedOn w:val="Standaard"/>
    <w:next w:val="Standaard"/>
    <w:autoRedefine/>
    <w:uiPriority w:val="39"/>
    <w:unhideWhenUsed/>
    <w:rsid w:val="00700D39"/>
    <w:pPr>
      <w:spacing w:after="100"/>
      <w:ind w:left="240"/>
    </w:pPr>
  </w:style>
  <w:style w:type="paragraph" w:styleId="Inhopg3">
    <w:name w:val="toc 3"/>
    <w:basedOn w:val="Standaard"/>
    <w:next w:val="Standaard"/>
    <w:autoRedefine/>
    <w:uiPriority w:val="39"/>
    <w:unhideWhenUsed/>
    <w:rsid w:val="00700D39"/>
    <w:pPr>
      <w:spacing w:after="100"/>
      <w:ind w:left="480"/>
    </w:pPr>
  </w:style>
  <w:style w:type="table" w:styleId="Lijsttabel3-Accent1">
    <w:name w:val="List Table 3 Accent 1"/>
    <w:basedOn w:val="Standaardtabel"/>
    <w:uiPriority w:val="48"/>
    <w:rsid w:val="00700D3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paragraph">
    <w:name w:val="paragraph"/>
    <w:basedOn w:val="Standaard"/>
    <w:rsid w:val="00B70F4B"/>
    <w:pPr>
      <w:spacing w:before="100" w:beforeAutospacing="1" w:after="100" w:afterAutospacing="1"/>
    </w:pPr>
    <w:rPr>
      <w:rFonts w:ascii="Times New Roman" w:hAnsi="Times New Roman"/>
      <w:szCs w:val="24"/>
    </w:rPr>
  </w:style>
  <w:style w:type="character" w:customStyle="1" w:styleId="normaltextrun">
    <w:name w:val="normaltextrun"/>
    <w:basedOn w:val="Standaardalinea-lettertype"/>
    <w:rsid w:val="00B70F4B"/>
  </w:style>
  <w:style w:type="character" w:customStyle="1" w:styleId="scxw38466405">
    <w:name w:val="scxw38466405"/>
    <w:basedOn w:val="Standaardalinea-lettertype"/>
    <w:rsid w:val="00B70F4B"/>
  </w:style>
  <w:style w:type="character" w:customStyle="1" w:styleId="eop">
    <w:name w:val="eop"/>
    <w:basedOn w:val="Standaardalinea-lettertype"/>
    <w:rsid w:val="00B70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297">
      <w:bodyDiv w:val="1"/>
      <w:marLeft w:val="0"/>
      <w:marRight w:val="0"/>
      <w:marTop w:val="0"/>
      <w:marBottom w:val="0"/>
      <w:divBdr>
        <w:top w:val="none" w:sz="0" w:space="0" w:color="auto"/>
        <w:left w:val="none" w:sz="0" w:space="0" w:color="auto"/>
        <w:bottom w:val="none" w:sz="0" w:space="0" w:color="auto"/>
        <w:right w:val="none" w:sz="0" w:space="0" w:color="auto"/>
      </w:divBdr>
    </w:div>
    <w:div w:id="116223834">
      <w:bodyDiv w:val="1"/>
      <w:marLeft w:val="0"/>
      <w:marRight w:val="0"/>
      <w:marTop w:val="0"/>
      <w:marBottom w:val="0"/>
      <w:divBdr>
        <w:top w:val="none" w:sz="0" w:space="0" w:color="auto"/>
        <w:left w:val="none" w:sz="0" w:space="0" w:color="auto"/>
        <w:bottom w:val="none" w:sz="0" w:space="0" w:color="auto"/>
        <w:right w:val="none" w:sz="0" w:space="0" w:color="auto"/>
      </w:divBdr>
    </w:div>
    <w:div w:id="145517200">
      <w:bodyDiv w:val="1"/>
      <w:marLeft w:val="0"/>
      <w:marRight w:val="0"/>
      <w:marTop w:val="0"/>
      <w:marBottom w:val="0"/>
      <w:divBdr>
        <w:top w:val="none" w:sz="0" w:space="0" w:color="auto"/>
        <w:left w:val="none" w:sz="0" w:space="0" w:color="auto"/>
        <w:bottom w:val="none" w:sz="0" w:space="0" w:color="auto"/>
        <w:right w:val="none" w:sz="0" w:space="0" w:color="auto"/>
      </w:divBdr>
    </w:div>
    <w:div w:id="714548673">
      <w:bodyDiv w:val="1"/>
      <w:marLeft w:val="0"/>
      <w:marRight w:val="0"/>
      <w:marTop w:val="0"/>
      <w:marBottom w:val="0"/>
      <w:divBdr>
        <w:top w:val="none" w:sz="0" w:space="0" w:color="auto"/>
        <w:left w:val="none" w:sz="0" w:space="0" w:color="auto"/>
        <w:bottom w:val="none" w:sz="0" w:space="0" w:color="auto"/>
        <w:right w:val="none" w:sz="0" w:space="0" w:color="auto"/>
      </w:divBdr>
    </w:div>
    <w:div w:id="786658602">
      <w:bodyDiv w:val="1"/>
      <w:marLeft w:val="0"/>
      <w:marRight w:val="0"/>
      <w:marTop w:val="0"/>
      <w:marBottom w:val="0"/>
      <w:divBdr>
        <w:top w:val="none" w:sz="0" w:space="0" w:color="auto"/>
        <w:left w:val="none" w:sz="0" w:space="0" w:color="auto"/>
        <w:bottom w:val="none" w:sz="0" w:space="0" w:color="auto"/>
        <w:right w:val="none" w:sz="0" w:space="0" w:color="auto"/>
      </w:divBdr>
    </w:div>
    <w:div w:id="1049113523">
      <w:bodyDiv w:val="1"/>
      <w:marLeft w:val="0"/>
      <w:marRight w:val="0"/>
      <w:marTop w:val="0"/>
      <w:marBottom w:val="0"/>
      <w:divBdr>
        <w:top w:val="none" w:sz="0" w:space="0" w:color="auto"/>
        <w:left w:val="none" w:sz="0" w:space="0" w:color="auto"/>
        <w:bottom w:val="none" w:sz="0" w:space="0" w:color="auto"/>
        <w:right w:val="none" w:sz="0" w:space="0" w:color="auto"/>
      </w:divBdr>
    </w:div>
    <w:div w:id="1289359607">
      <w:bodyDiv w:val="1"/>
      <w:marLeft w:val="0"/>
      <w:marRight w:val="0"/>
      <w:marTop w:val="0"/>
      <w:marBottom w:val="0"/>
      <w:divBdr>
        <w:top w:val="none" w:sz="0" w:space="0" w:color="auto"/>
        <w:left w:val="none" w:sz="0" w:space="0" w:color="auto"/>
        <w:bottom w:val="none" w:sz="0" w:space="0" w:color="auto"/>
        <w:right w:val="none" w:sz="0" w:space="0" w:color="auto"/>
      </w:divBdr>
    </w:div>
    <w:div w:id="1504469695">
      <w:bodyDiv w:val="1"/>
      <w:marLeft w:val="0"/>
      <w:marRight w:val="0"/>
      <w:marTop w:val="0"/>
      <w:marBottom w:val="0"/>
      <w:divBdr>
        <w:top w:val="none" w:sz="0" w:space="0" w:color="auto"/>
        <w:left w:val="none" w:sz="0" w:space="0" w:color="auto"/>
        <w:bottom w:val="none" w:sz="0" w:space="0" w:color="auto"/>
        <w:right w:val="none" w:sz="0" w:space="0" w:color="auto"/>
      </w:divBdr>
    </w:div>
    <w:div w:id="1513302047">
      <w:bodyDiv w:val="1"/>
      <w:marLeft w:val="0"/>
      <w:marRight w:val="0"/>
      <w:marTop w:val="0"/>
      <w:marBottom w:val="0"/>
      <w:divBdr>
        <w:top w:val="none" w:sz="0" w:space="0" w:color="auto"/>
        <w:left w:val="none" w:sz="0" w:space="0" w:color="auto"/>
        <w:bottom w:val="none" w:sz="0" w:space="0" w:color="auto"/>
        <w:right w:val="none" w:sz="0" w:space="0" w:color="auto"/>
      </w:divBdr>
    </w:div>
    <w:div w:id="1568226763">
      <w:bodyDiv w:val="1"/>
      <w:marLeft w:val="0"/>
      <w:marRight w:val="0"/>
      <w:marTop w:val="0"/>
      <w:marBottom w:val="0"/>
      <w:divBdr>
        <w:top w:val="none" w:sz="0" w:space="0" w:color="auto"/>
        <w:left w:val="none" w:sz="0" w:space="0" w:color="auto"/>
        <w:bottom w:val="none" w:sz="0" w:space="0" w:color="auto"/>
        <w:right w:val="none" w:sz="0" w:space="0" w:color="auto"/>
      </w:divBdr>
    </w:div>
    <w:div w:id="1593392827">
      <w:bodyDiv w:val="1"/>
      <w:marLeft w:val="0"/>
      <w:marRight w:val="0"/>
      <w:marTop w:val="0"/>
      <w:marBottom w:val="0"/>
      <w:divBdr>
        <w:top w:val="none" w:sz="0" w:space="0" w:color="auto"/>
        <w:left w:val="none" w:sz="0" w:space="0" w:color="auto"/>
        <w:bottom w:val="none" w:sz="0" w:space="0" w:color="auto"/>
        <w:right w:val="none" w:sz="0" w:space="0" w:color="auto"/>
      </w:divBdr>
    </w:div>
    <w:div w:id="1867787380">
      <w:bodyDiv w:val="1"/>
      <w:marLeft w:val="0"/>
      <w:marRight w:val="0"/>
      <w:marTop w:val="0"/>
      <w:marBottom w:val="0"/>
      <w:divBdr>
        <w:top w:val="none" w:sz="0" w:space="0" w:color="auto"/>
        <w:left w:val="none" w:sz="0" w:space="0" w:color="auto"/>
        <w:bottom w:val="none" w:sz="0" w:space="0" w:color="auto"/>
        <w:right w:val="none" w:sz="0" w:space="0" w:color="auto"/>
      </w:divBdr>
      <w:divsChild>
        <w:div w:id="1914002304">
          <w:marLeft w:val="0"/>
          <w:marRight w:val="0"/>
          <w:marTop w:val="0"/>
          <w:marBottom w:val="0"/>
          <w:divBdr>
            <w:top w:val="none" w:sz="0" w:space="0" w:color="auto"/>
            <w:left w:val="none" w:sz="0" w:space="0" w:color="auto"/>
            <w:bottom w:val="none" w:sz="0" w:space="0" w:color="auto"/>
            <w:right w:val="none" w:sz="0" w:space="0" w:color="auto"/>
          </w:divBdr>
        </w:div>
        <w:div w:id="1810244013">
          <w:marLeft w:val="0"/>
          <w:marRight w:val="0"/>
          <w:marTop w:val="0"/>
          <w:marBottom w:val="0"/>
          <w:divBdr>
            <w:top w:val="none" w:sz="0" w:space="0" w:color="auto"/>
            <w:left w:val="none" w:sz="0" w:space="0" w:color="auto"/>
            <w:bottom w:val="none" w:sz="0" w:space="0" w:color="auto"/>
            <w:right w:val="none" w:sz="0" w:space="0" w:color="auto"/>
          </w:divBdr>
        </w:div>
        <w:div w:id="143547617">
          <w:marLeft w:val="0"/>
          <w:marRight w:val="0"/>
          <w:marTop w:val="0"/>
          <w:marBottom w:val="0"/>
          <w:divBdr>
            <w:top w:val="none" w:sz="0" w:space="0" w:color="auto"/>
            <w:left w:val="none" w:sz="0" w:space="0" w:color="auto"/>
            <w:bottom w:val="none" w:sz="0" w:space="0" w:color="auto"/>
            <w:right w:val="none" w:sz="0" w:space="0" w:color="auto"/>
          </w:divBdr>
        </w:div>
        <w:div w:id="1221020333">
          <w:marLeft w:val="0"/>
          <w:marRight w:val="0"/>
          <w:marTop w:val="0"/>
          <w:marBottom w:val="0"/>
          <w:divBdr>
            <w:top w:val="none" w:sz="0" w:space="0" w:color="auto"/>
            <w:left w:val="none" w:sz="0" w:space="0" w:color="auto"/>
            <w:bottom w:val="none" w:sz="0" w:space="0" w:color="auto"/>
            <w:right w:val="none" w:sz="0" w:space="0" w:color="auto"/>
          </w:divBdr>
        </w:div>
        <w:div w:id="1514959087">
          <w:marLeft w:val="0"/>
          <w:marRight w:val="0"/>
          <w:marTop w:val="0"/>
          <w:marBottom w:val="0"/>
          <w:divBdr>
            <w:top w:val="none" w:sz="0" w:space="0" w:color="auto"/>
            <w:left w:val="none" w:sz="0" w:space="0" w:color="auto"/>
            <w:bottom w:val="none" w:sz="0" w:space="0" w:color="auto"/>
            <w:right w:val="none" w:sz="0" w:space="0" w:color="auto"/>
          </w:divBdr>
        </w:div>
        <w:div w:id="1012338032">
          <w:marLeft w:val="0"/>
          <w:marRight w:val="0"/>
          <w:marTop w:val="0"/>
          <w:marBottom w:val="0"/>
          <w:divBdr>
            <w:top w:val="none" w:sz="0" w:space="0" w:color="auto"/>
            <w:left w:val="none" w:sz="0" w:space="0" w:color="auto"/>
            <w:bottom w:val="none" w:sz="0" w:space="0" w:color="auto"/>
            <w:right w:val="none" w:sz="0" w:space="0" w:color="auto"/>
          </w:divBdr>
        </w:div>
        <w:div w:id="367069293">
          <w:marLeft w:val="0"/>
          <w:marRight w:val="0"/>
          <w:marTop w:val="0"/>
          <w:marBottom w:val="0"/>
          <w:divBdr>
            <w:top w:val="none" w:sz="0" w:space="0" w:color="auto"/>
            <w:left w:val="none" w:sz="0" w:space="0" w:color="auto"/>
            <w:bottom w:val="none" w:sz="0" w:space="0" w:color="auto"/>
            <w:right w:val="none" w:sz="0" w:space="0" w:color="auto"/>
          </w:divBdr>
        </w:div>
        <w:div w:id="1427531842">
          <w:marLeft w:val="0"/>
          <w:marRight w:val="0"/>
          <w:marTop w:val="0"/>
          <w:marBottom w:val="0"/>
          <w:divBdr>
            <w:top w:val="none" w:sz="0" w:space="0" w:color="auto"/>
            <w:left w:val="none" w:sz="0" w:space="0" w:color="auto"/>
            <w:bottom w:val="none" w:sz="0" w:space="0" w:color="auto"/>
            <w:right w:val="none" w:sz="0" w:space="0" w:color="auto"/>
          </w:divBdr>
        </w:div>
        <w:div w:id="1446577695">
          <w:marLeft w:val="0"/>
          <w:marRight w:val="0"/>
          <w:marTop w:val="0"/>
          <w:marBottom w:val="0"/>
          <w:divBdr>
            <w:top w:val="none" w:sz="0" w:space="0" w:color="auto"/>
            <w:left w:val="none" w:sz="0" w:space="0" w:color="auto"/>
            <w:bottom w:val="none" w:sz="0" w:space="0" w:color="auto"/>
            <w:right w:val="none" w:sz="0" w:space="0" w:color="auto"/>
          </w:divBdr>
        </w:div>
        <w:div w:id="1734889302">
          <w:marLeft w:val="0"/>
          <w:marRight w:val="0"/>
          <w:marTop w:val="0"/>
          <w:marBottom w:val="0"/>
          <w:divBdr>
            <w:top w:val="none" w:sz="0" w:space="0" w:color="auto"/>
            <w:left w:val="none" w:sz="0" w:space="0" w:color="auto"/>
            <w:bottom w:val="none" w:sz="0" w:space="0" w:color="auto"/>
            <w:right w:val="none" w:sz="0" w:space="0" w:color="auto"/>
          </w:divBdr>
        </w:div>
        <w:div w:id="1136070618">
          <w:marLeft w:val="0"/>
          <w:marRight w:val="0"/>
          <w:marTop w:val="0"/>
          <w:marBottom w:val="0"/>
          <w:divBdr>
            <w:top w:val="none" w:sz="0" w:space="0" w:color="auto"/>
            <w:left w:val="none" w:sz="0" w:space="0" w:color="auto"/>
            <w:bottom w:val="none" w:sz="0" w:space="0" w:color="auto"/>
            <w:right w:val="none" w:sz="0" w:space="0" w:color="auto"/>
          </w:divBdr>
        </w:div>
        <w:div w:id="944340973">
          <w:marLeft w:val="0"/>
          <w:marRight w:val="0"/>
          <w:marTop w:val="0"/>
          <w:marBottom w:val="0"/>
          <w:divBdr>
            <w:top w:val="none" w:sz="0" w:space="0" w:color="auto"/>
            <w:left w:val="none" w:sz="0" w:space="0" w:color="auto"/>
            <w:bottom w:val="none" w:sz="0" w:space="0" w:color="auto"/>
            <w:right w:val="none" w:sz="0" w:space="0" w:color="auto"/>
          </w:divBdr>
        </w:div>
        <w:div w:id="1146431811">
          <w:marLeft w:val="0"/>
          <w:marRight w:val="0"/>
          <w:marTop w:val="0"/>
          <w:marBottom w:val="0"/>
          <w:divBdr>
            <w:top w:val="none" w:sz="0" w:space="0" w:color="auto"/>
            <w:left w:val="none" w:sz="0" w:space="0" w:color="auto"/>
            <w:bottom w:val="none" w:sz="0" w:space="0" w:color="auto"/>
            <w:right w:val="none" w:sz="0" w:space="0" w:color="auto"/>
          </w:divBdr>
        </w:div>
        <w:div w:id="1894999451">
          <w:marLeft w:val="0"/>
          <w:marRight w:val="0"/>
          <w:marTop w:val="0"/>
          <w:marBottom w:val="0"/>
          <w:divBdr>
            <w:top w:val="none" w:sz="0" w:space="0" w:color="auto"/>
            <w:left w:val="none" w:sz="0" w:space="0" w:color="auto"/>
            <w:bottom w:val="none" w:sz="0" w:space="0" w:color="auto"/>
            <w:right w:val="none" w:sz="0" w:space="0" w:color="auto"/>
          </w:divBdr>
        </w:div>
        <w:div w:id="411245021">
          <w:marLeft w:val="0"/>
          <w:marRight w:val="0"/>
          <w:marTop w:val="0"/>
          <w:marBottom w:val="0"/>
          <w:divBdr>
            <w:top w:val="none" w:sz="0" w:space="0" w:color="auto"/>
            <w:left w:val="none" w:sz="0" w:space="0" w:color="auto"/>
            <w:bottom w:val="none" w:sz="0" w:space="0" w:color="auto"/>
            <w:right w:val="none" w:sz="0" w:space="0" w:color="auto"/>
          </w:divBdr>
        </w:div>
        <w:div w:id="984704923">
          <w:marLeft w:val="0"/>
          <w:marRight w:val="0"/>
          <w:marTop w:val="0"/>
          <w:marBottom w:val="0"/>
          <w:divBdr>
            <w:top w:val="none" w:sz="0" w:space="0" w:color="auto"/>
            <w:left w:val="none" w:sz="0" w:space="0" w:color="auto"/>
            <w:bottom w:val="none" w:sz="0" w:space="0" w:color="auto"/>
            <w:right w:val="none" w:sz="0" w:space="0" w:color="auto"/>
          </w:divBdr>
        </w:div>
        <w:div w:id="1267885327">
          <w:marLeft w:val="0"/>
          <w:marRight w:val="0"/>
          <w:marTop w:val="0"/>
          <w:marBottom w:val="0"/>
          <w:divBdr>
            <w:top w:val="none" w:sz="0" w:space="0" w:color="auto"/>
            <w:left w:val="none" w:sz="0" w:space="0" w:color="auto"/>
            <w:bottom w:val="none" w:sz="0" w:space="0" w:color="auto"/>
            <w:right w:val="none" w:sz="0" w:space="0" w:color="auto"/>
          </w:divBdr>
        </w:div>
        <w:div w:id="108084422">
          <w:marLeft w:val="0"/>
          <w:marRight w:val="0"/>
          <w:marTop w:val="0"/>
          <w:marBottom w:val="0"/>
          <w:divBdr>
            <w:top w:val="none" w:sz="0" w:space="0" w:color="auto"/>
            <w:left w:val="none" w:sz="0" w:space="0" w:color="auto"/>
            <w:bottom w:val="none" w:sz="0" w:space="0" w:color="auto"/>
            <w:right w:val="none" w:sz="0" w:space="0" w:color="auto"/>
          </w:divBdr>
        </w:div>
        <w:div w:id="361320595">
          <w:marLeft w:val="0"/>
          <w:marRight w:val="0"/>
          <w:marTop w:val="0"/>
          <w:marBottom w:val="0"/>
          <w:divBdr>
            <w:top w:val="none" w:sz="0" w:space="0" w:color="auto"/>
            <w:left w:val="none" w:sz="0" w:space="0" w:color="auto"/>
            <w:bottom w:val="none" w:sz="0" w:space="0" w:color="auto"/>
            <w:right w:val="none" w:sz="0" w:space="0" w:color="auto"/>
          </w:divBdr>
        </w:div>
        <w:div w:id="1160541385">
          <w:marLeft w:val="0"/>
          <w:marRight w:val="0"/>
          <w:marTop w:val="0"/>
          <w:marBottom w:val="0"/>
          <w:divBdr>
            <w:top w:val="none" w:sz="0" w:space="0" w:color="auto"/>
            <w:left w:val="none" w:sz="0" w:space="0" w:color="auto"/>
            <w:bottom w:val="none" w:sz="0" w:space="0" w:color="auto"/>
            <w:right w:val="none" w:sz="0" w:space="0" w:color="auto"/>
          </w:divBdr>
        </w:div>
      </w:divsChild>
    </w:div>
    <w:div w:id="1909881521">
      <w:bodyDiv w:val="1"/>
      <w:marLeft w:val="0"/>
      <w:marRight w:val="0"/>
      <w:marTop w:val="0"/>
      <w:marBottom w:val="0"/>
      <w:divBdr>
        <w:top w:val="none" w:sz="0" w:space="0" w:color="auto"/>
        <w:left w:val="none" w:sz="0" w:space="0" w:color="auto"/>
        <w:bottom w:val="none" w:sz="0" w:space="0" w:color="auto"/>
        <w:right w:val="none" w:sz="0" w:space="0" w:color="auto"/>
      </w:divBdr>
      <w:divsChild>
        <w:div w:id="1249341439">
          <w:marLeft w:val="0"/>
          <w:marRight w:val="0"/>
          <w:marTop w:val="0"/>
          <w:marBottom w:val="0"/>
          <w:divBdr>
            <w:top w:val="none" w:sz="0" w:space="0" w:color="auto"/>
            <w:left w:val="none" w:sz="0" w:space="0" w:color="auto"/>
            <w:bottom w:val="none" w:sz="0" w:space="0" w:color="auto"/>
            <w:right w:val="none" w:sz="0" w:space="0" w:color="auto"/>
          </w:divBdr>
        </w:div>
        <w:div w:id="993142786">
          <w:marLeft w:val="0"/>
          <w:marRight w:val="0"/>
          <w:marTop w:val="0"/>
          <w:marBottom w:val="0"/>
          <w:divBdr>
            <w:top w:val="none" w:sz="0" w:space="0" w:color="auto"/>
            <w:left w:val="none" w:sz="0" w:space="0" w:color="auto"/>
            <w:bottom w:val="none" w:sz="0" w:space="0" w:color="auto"/>
            <w:right w:val="none" w:sz="0" w:space="0" w:color="auto"/>
          </w:divBdr>
        </w:div>
        <w:div w:id="1873837463">
          <w:marLeft w:val="0"/>
          <w:marRight w:val="0"/>
          <w:marTop w:val="0"/>
          <w:marBottom w:val="0"/>
          <w:divBdr>
            <w:top w:val="none" w:sz="0" w:space="0" w:color="auto"/>
            <w:left w:val="none" w:sz="0" w:space="0" w:color="auto"/>
            <w:bottom w:val="none" w:sz="0" w:space="0" w:color="auto"/>
            <w:right w:val="none" w:sz="0" w:space="0" w:color="auto"/>
          </w:divBdr>
        </w:div>
        <w:div w:id="808471280">
          <w:marLeft w:val="0"/>
          <w:marRight w:val="0"/>
          <w:marTop w:val="0"/>
          <w:marBottom w:val="0"/>
          <w:divBdr>
            <w:top w:val="none" w:sz="0" w:space="0" w:color="auto"/>
            <w:left w:val="none" w:sz="0" w:space="0" w:color="auto"/>
            <w:bottom w:val="none" w:sz="0" w:space="0" w:color="auto"/>
            <w:right w:val="none" w:sz="0" w:space="0" w:color="auto"/>
          </w:divBdr>
        </w:div>
        <w:div w:id="1974942700">
          <w:marLeft w:val="0"/>
          <w:marRight w:val="0"/>
          <w:marTop w:val="0"/>
          <w:marBottom w:val="0"/>
          <w:divBdr>
            <w:top w:val="none" w:sz="0" w:space="0" w:color="auto"/>
            <w:left w:val="none" w:sz="0" w:space="0" w:color="auto"/>
            <w:bottom w:val="none" w:sz="0" w:space="0" w:color="auto"/>
            <w:right w:val="none" w:sz="0" w:space="0" w:color="auto"/>
          </w:divBdr>
        </w:div>
        <w:div w:id="1580015628">
          <w:marLeft w:val="0"/>
          <w:marRight w:val="0"/>
          <w:marTop w:val="0"/>
          <w:marBottom w:val="0"/>
          <w:divBdr>
            <w:top w:val="none" w:sz="0" w:space="0" w:color="auto"/>
            <w:left w:val="none" w:sz="0" w:space="0" w:color="auto"/>
            <w:bottom w:val="none" w:sz="0" w:space="0" w:color="auto"/>
            <w:right w:val="none" w:sz="0" w:space="0" w:color="auto"/>
          </w:divBdr>
        </w:div>
        <w:div w:id="2009480780">
          <w:marLeft w:val="0"/>
          <w:marRight w:val="0"/>
          <w:marTop w:val="0"/>
          <w:marBottom w:val="0"/>
          <w:divBdr>
            <w:top w:val="none" w:sz="0" w:space="0" w:color="auto"/>
            <w:left w:val="none" w:sz="0" w:space="0" w:color="auto"/>
            <w:bottom w:val="none" w:sz="0" w:space="0" w:color="auto"/>
            <w:right w:val="none" w:sz="0" w:space="0" w:color="auto"/>
          </w:divBdr>
        </w:div>
        <w:div w:id="276645767">
          <w:marLeft w:val="0"/>
          <w:marRight w:val="0"/>
          <w:marTop w:val="0"/>
          <w:marBottom w:val="0"/>
          <w:divBdr>
            <w:top w:val="none" w:sz="0" w:space="0" w:color="auto"/>
            <w:left w:val="none" w:sz="0" w:space="0" w:color="auto"/>
            <w:bottom w:val="none" w:sz="0" w:space="0" w:color="auto"/>
            <w:right w:val="none" w:sz="0" w:space="0" w:color="auto"/>
          </w:divBdr>
        </w:div>
        <w:div w:id="433793145">
          <w:marLeft w:val="0"/>
          <w:marRight w:val="0"/>
          <w:marTop w:val="0"/>
          <w:marBottom w:val="0"/>
          <w:divBdr>
            <w:top w:val="none" w:sz="0" w:space="0" w:color="auto"/>
            <w:left w:val="none" w:sz="0" w:space="0" w:color="auto"/>
            <w:bottom w:val="none" w:sz="0" w:space="0" w:color="auto"/>
            <w:right w:val="none" w:sz="0" w:space="0" w:color="auto"/>
          </w:divBdr>
        </w:div>
        <w:div w:id="1082875885">
          <w:marLeft w:val="0"/>
          <w:marRight w:val="0"/>
          <w:marTop w:val="0"/>
          <w:marBottom w:val="0"/>
          <w:divBdr>
            <w:top w:val="none" w:sz="0" w:space="0" w:color="auto"/>
            <w:left w:val="none" w:sz="0" w:space="0" w:color="auto"/>
            <w:bottom w:val="none" w:sz="0" w:space="0" w:color="auto"/>
            <w:right w:val="none" w:sz="0" w:space="0" w:color="auto"/>
          </w:divBdr>
        </w:div>
        <w:div w:id="1054814765">
          <w:marLeft w:val="0"/>
          <w:marRight w:val="0"/>
          <w:marTop w:val="0"/>
          <w:marBottom w:val="0"/>
          <w:divBdr>
            <w:top w:val="none" w:sz="0" w:space="0" w:color="auto"/>
            <w:left w:val="none" w:sz="0" w:space="0" w:color="auto"/>
            <w:bottom w:val="none" w:sz="0" w:space="0" w:color="auto"/>
            <w:right w:val="none" w:sz="0" w:space="0" w:color="auto"/>
          </w:divBdr>
        </w:div>
        <w:div w:id="2143032620">
          <w:marLeft w:val="0"/>
          <w:marRight w:val="0"/>
          <w:marTop w:val="0"/>
          <w:marBottom w:val="0"/>
          <w:divBdr>
            <w:top w:val="none" w:sz="0" w:space="0" w:color="auto"/>
            <w:left w:val="none" w:sz="0" w:space="0" w:color="auto"/>
            <w:bottom w:val="none" w:sz="0" w:space="0" w:color="auto"/>
            <w:right w:val="none" w:sz="0" w:space="0" w:color="auto"/>
          </w:divBdr>
        </w:div>
        <w:div w:id="1197348835">
          <w:marLeft w:val="0"/>
          <w:marRight w:val="0"/>
          <w:marTop w:val="0"/>
          <w:marBottom w:val="0"/>
          <w:divBdr>
            <w:top w:val="none" w:sz="0" w:space="0" w:color="auto"/>
            <w:left w:val="none" w:sz="0" w:space="0" w:color="auto"/>
            <w:bottom w:val="none" w:sz="0" w:space="0" w:color="auto"/>
            <w:right w:val="none" w:sz="0" w:space="0" w:color="auto"/>
          </w:divBdr>
        </w:div>
        <w:div w:id="1585647228">
          <w:marLeft w:val="0"/>
          <w:marRight w:val="0"/>
          <w:marTop w:val="0"/>
          <w:marBottom w:val="0"/>
          <w:divBdr>
            <w:top w:val="none" w:sz="0" w:space="0" w:color="auto"/>
            <w:left w:val="none" w:sz="0" w:space="0" w:color="auto"/>
            <w:bottom w:val="none" w:sz="0" w:space="0" w:color="auto"/>
            <w:right w:val="none" w:sz="0" w:space="0" w:color="auto"/>
          </w:divBdr>
        </w:div>
        <w:div w:id="886912992">
          <w:marLeft w:val="0"/>
          <w:marRight w:val="0"/>
          <w:marTop w:val="0"/>
          <w:marBottom w:val="0"/>
          <w:divBdr>
            <w:top w:val="none" w:sz="0" w:space="0" w:color="auto"/>
            <w:left w:val="none" w:sz="0" w:space="0" w:color="auto"/>
            <w:bottom w:val="none" w:sz="0" w:space="0" w:color="auto"/>
            <w:right w:val="none" w:sz="0" w:space="0" w:color="auto"/>
          </w:divBdr>
        </w:div>
        <w:div w:id="346252801">
          <w:marLeft w:val="0"/>
          <w:marRight w:val="0"/>
          <w:marTop w:val="0"/>
          <w:marBottom w:val="0"/>
          <w:divBdr>
            <w:top w:val="none" w:sz="0" w:space="0" w:color="auto"/>
            <w:left w:val="none" w:sz="0" w:space="0" w:color="auto"/>
            <w:bottom w:val="none" w:sz="0" w:space="0" w:color="auto"/>
            <w:right w:val="none" w:sz="0" w:space="0" w:color="auto"/>
          </w:divBdr>
        </w:div>
        <w:div w:id="1488279718">
          <w:marLeft w:val="0"/>
          <w:marRight w:val="0"/>
          <w:marTop w:val="0"/>
          <w:marBottom w:val="0"/>
          <w:divBdr>
            <w:top w:val="none" w:sz="0" w:space="0" w:color="auto"/>
            <w:left w:val="none" w:sz="0" w:space="0" w:color="auto"/>
            <w:bottom w:val="none" w:sz="0" w:space="0" w:color="auto"/>
            <w:right w:val="none" w:sz="0" w:space="0" w:color="auto"/>
          </w:divBdr>
        </w:div>
        <w:div w:id="2107311286">
          <w:marLeft w:val="0"/>
          <w:marRight w:val="0"/>
          <w:marTop w:val="0"/>
          <w:marBottom w:val="0"/>
          <w:divBdr>
            <w:top w:val="none" w:sz="0" w:space="0" w:color="auto"/>
            <w:left w:val="none" w:sz="0" w:space="0" w:color="auto"/>
            <w:bottom w:val="none" w:sz="0" w:space="0" w:color="auto"/>
            <w:right w:val="none" w:sz="0" w:space="0" w:color="auto"/>
          </w:divBdr>
        </w:div>
        <w:div w:id="1226794516">
          <w:marLeft w:val="0"/>
          <w:marRight w:val="0"/>
          <w:marTop w:val="0"/>
          <w:marBottom w:val="0"/>
          <w:divBdr>
            <w:top w:val="none" w:sz="0" w:space="0" w:color="auto"/>
            <w:left w:val="none" w:sz="0" w:space="0" w:color="auto"/>
            <w:bottom w:val="none" w:sz="0" w:space="0" w:color="auto"/>
            <w:right w:val="none" w:sz="0" w:space="0" w:color="auto"/>
          </w:divBdr>
        </w:div>
        <w:div w:id="746070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v\Downloads\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69D18CAE75644ABF88B6C5CE8EE558" ma:contentTypeVersion="20" ma:contentTypeDescription="Een nieuw document maken." ma:contentTypeScope="" ma:versionID="e3e590a4116bff31b230e8d0c4bedbb0">
  <xsd:schema xmlns:xsd="http://www.w3.org/2001/XMLSchema" xmlns:xs="http://www.w3.org/2001/XMLSchema" xmlns:p="http://schemas.microsoft.com/office/2006/metadata/properties" xmlns:ns1="http://schemas.microsoft.com/sharepoint/v3" xmlns:ns2="eff0eb1c-da76-40bb-923b-17ae0e54e299" xmlns:ns3="e2f04a2a-689e-4008-a36e-b1da6c076bea" targetNamespace="http://schemas.microsoft.com/office/2006/metadata/properties" ma:root="true" ma:fieldsID="7310d60a6292b15a00ba14b2a8d82ce3" ns1:_="" ns2:_="" ns3:_="">
    <xsd:import namespace="http://schemas.microsoft.com/sharepoint/v3"/>
    <xsd:import namespace="eff0eb1c-da76-40bb-923b-17ae0e54e299"/>
    <xsd:import namespace="e2f04a2a-689e-4008-a36e-b1da6c076b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f0eb1c-da76-40bb-923b-17ae0e54e2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f04a2a-689e-4008-a36e-b1da6c076bea"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5" nillable="true" ma:displayName="Taxonomy Catch All Column" ma:hidden="true" ma:list="{bfc5b2a2-eb85-41c0-955f-bfd296219baf}" ma:internalName="TaxCatchAll" ma:showField="CatchAllData" ma:web="e2f04a2a-689e-4008-a36e-b1da6c076b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eff0eb1c-da76-40bb-923b-17ae0e54e299">
      <Terms xmlns="http://schemas.microsoft.com/office/infopath/2007/PartnerControls"/>
    </lcf76f155ced4ddcb4097134ff3c332f>
    <_ip_UnifiedCompliancePolicyProperties xmlns="http://schemas.microsoft.com/sharepoint/v3" xsi:nil="true"/>
    <TaxCatchAll xmlns="e2f04a2a-689e-4008-a36e-b1da6c076be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172B9-CA84-49AE-BD9D-98AFED0C53A5}">
  <ds:schemaRefs>
    <ds:schemaRef ds:uri="http://schemas.microsoft.com/sharepoint/v3/contenttype/forms"/>
  </ds:schemaRefs>
</ds:datastoreItem>
</file>

<file path=customXml/itemProps2.xml><?xml version="1.0" encoding="utf-8"?>
<ds:datastoreItem xmlns:ds="http://schemas.openxmlformats.org/officeDocument/2006/customXml" ds:itemID="{A94AF867-103A-446B-8129-02738204D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f0eb1c-da76-40bb-923b-17ae0e54e299"/>
    <ds:schemaRef ds:uri="e2f04a2a-689e-4008-a36e-b1da6c076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F92A97-7CDF-4AA4-BE4F-BBD1E63CBB83}">
  <ds:schemaRefs>
    <ds:schemaRef ds:uri="http://schemas.microsoft.com/office/2006/metadata/properties"/>
    <ds:schemaRef ds:uri="http://schemas.microsoft.com/office/infopath/2007/PartnerControls"/>
    <ds:schemaRef ds:uri="http://schemas.microsoft.com/sharepoint/v3"/>
    <ds:schemaRef ds:uri="eff0eb1c-da76-40bb-923b-17ae0e54e299"/>
    <ds:schemaRef ds:uri="e2f04a2a-689e-4008-a36e-b1da6c076bea"/>
  </ds:schemaRefs>
</ds:datastoreItem>
</file>

<file path=customXml/itemProps4.xml><?xml version="1.0" encoding="utf-8"?>
<ds:datastoreItem xmlns:ds="http://schemas.openxmlformats.org/officeDocument/2006/customXml" ds:itemID="{FCA80334-0F24-4B05-BA14-51D7EE5D1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Template>
  <TotalTime>72</TotalTime>
  <Pages>9</Pages>
  <Words>1405</Words>
  <Characters>7733</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Betreft:</vt:lpstr>
      <vt:lpstr>Betreft:</vt:lpstr>
    </vt:vector>
  </TitlesOfParts>
  <Company>Windesheim</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Betreft:</dc:title>
  <dc:subject/>
  <dc:creator>N V</dc:creator>
  <cp:keywords/>
  <cp:lastModifiedBy>Alexander Dijkhuizen</cp:lastModifiedBy>
  <cp:revision>5</cp:revision>
  <cp:lastPrinted>2017-05-04T11:48:00Z</cp:lastPrinted>
  <dcterms:created xsi:type="dcterms:W3CDTF">2023-10-08T20:23:00Z</dcterms:created>
  <dcterms:modified xsi:type="dcterms:W3CDTF">2023-10-09T09:37:00Z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0x0101008469D18CAE75644ABF88B6C5CE8EE558</vt:lpwstr>
  </property>
  <property fmtid="{D5CDD505-2E9C-101B-9397-08002B2CF9AE}" pid="3" name="Order">
    <vt:r8>200</vt:r8>
  </property>
  <property fmtid="{D5CDD505-2E9C-101B-9397-08002B2CF9AE}" pid="4" name="URL">
    <vt:lpwstr/>
  </property>
  <property fmtid="{D5CDD505-2E9C-101B-9397-08002B2CF9AE}" pid="5" name="GrammarlyDocumentId">
    <vt:lpwstr>e70de7f0-651e-4bc6-be19-e56a43411b1f</vt:lpwstr>
  </property>
</Properties>
</file>